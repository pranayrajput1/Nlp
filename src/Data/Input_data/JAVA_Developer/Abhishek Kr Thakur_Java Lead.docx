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11C29" w14:textId="77777777" w:rsidR="00CB1764" w:rsidRPr="00636B95" w:rsidRDefault="00CB1764">
      <w:pPr>
        <w:pStyle w:val="Heading9"/>
        <w:keepNext/>
        <w:jc w:val="center"/>
        <w:rPr>
          <w:b/>
        </w:rPr>
      </w:pPr>
      <w:bookmarkStart w:id="0" w:name="_GoBack"/>
      <w:bookmarkEnd w:id="0"/>
      <w:r w:rsidRPr="00636B95">
        <w:rPr>
          <w:b/>
        </w:rPr>
        <w:t>Abhishek Kumar Thakur</w:t>
      </w:r>
    </w:p>
    <w:p w14:paraId="25120F29" w14:textId="77777777" w:rsidR="00CB1764" w:rsidRPr="00636B95" w:rsidRDefault="00CB1764"/>
    <w:p w14:paraId="40DC6F90" w14:textId="14B7B126" w:rsidR="00CB1764" w:rsidRPr="00636B95" w:rsidRDefault="00B2300C">
      <w:r w:rsidRPr="00636B95">
        <w:rPr>
          <w:noProof/>
          <w:lang w:val="en-IN" w:eastAsia="en-IN"/>
        </w:rPr>
        <mc:AlternateContent>
          <mc:Choice Requires="wps">
            <w:drawing>
              <wp:anchor distT="0" distB="0" distL="114300" distR="114300" simplePos="0" relativeHeight="251657728" behindDoc="0" locked="0" layoutInCell="1" allowOverlap="1" wp14:anchorId="51EFD163" wp14:editId="2C961531">
                <wp:simplePos x="0" y="0"/>
                <wp:positionH relativeFrom="column">
                  <wp:posOffset>135255</wp:posOffset>
                </wp:positionH>
                <wp:positionV relativeFrom="paragraph">
                  <wp:posOffset>12065</wp:posOffset>
                </wp:positionV>
                <wp:extent cx="1802130" cy="111061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110615"/>
                        </a:xfrm>
                        <a:prstGeom prst="rect">
                          <a:avLst/>
                        </a:prstGeom>
                        <a:solidFill>
                          <a:srgbClr val="FFFFFF"/>
                        </a:solidFill>
                        <a:ln w="9525">
                          <a:solidFill>
                            <a:srgbClr val="FFFFFF"/>
                          </a:solidFill>
                          <a:miter lim="800000"/>
                          <a:headEnd/>
                          <a:tailEnd/>
                        </a:ln>
                      </wps:spPr>
                      <wps:txbx>
                        <w:txbxContent>
                          <w:p w14:paraId="6FC29AEC" w14:textId="5996CB71" w:rsidR="00CB1764" w:rsidRDefault="00B2300C">
                            <w:r>
                              <w:rPr>
                                <w:noProof/>
                                <w:lang w:val="en-IN" w:eastAsia="en-IN"/>
                              </w:rPr>
                              <w:drawing>
                                <wp:inline distT="0" distB="0" distL="0" distR="0" wp14:anchorId="485D41D1" wp14:editId="7536FD0D">
                                  <wp:extent cx="1607820" cy="1013460"/>
                                  <wp:effectExtent l="0" t="0" r="0" b="0"/>
                                  <wp:docPr id="3" name="Picture 3" descr="clip_image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0134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EFD163" id="_x0000_t202" coordsize="21600,21600" o:spt="202" path="m,l,21600r21600,l21600,xe">
                <v:stroke joinstyle="miter"/>
                <v:path gradientshapeok="t" o:connecttype="rect"/>
              </v:shapetype>
              <v:shape id="Text Box 10" o:spid="_x0000_s1026" type="#_x0000_t202" style="position:absolute;margin-left:10.65pt;margin-top:.95pt;width:141.9pt;height:87.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F3JAIAAFAEAAAOAAAAZHJzL2Uyb0RvYy54bWysVMFu2zAMvQ/YPwi6L7azpEuNOEWXLsOA&#10;dhvQ7gNkWbaFSaIgKbG7rx8lJ2m23Yr5IIgm/fj4SHp9M2pFDsJ5CaaixSynRBgOjTRdRX887d6t&#10;KPGBmYYpMKKiz8LTm83bN+vBlmIOPahGOIIgxpeDrWgfgi2zzPNeaOZnYIVBZwtOs4Cm67LGsQHR&#10;tcrmeX6VDeAa64AL7/Ht3eSkm4TftoKHb23rRSCqosgtpNOls45ntlmzsnPM9pIfabBXsNBMGkx6&#10;hrpjgZG9k/9AackdeGjDjIPOoG0lF6kGrKbI/6rmsWdWpFpQHG/PMvn/B8u/Hr47IpuKLigxTGOL&#10;nsQYyEcYSZHkGawvMerRYlwY8T22OZXq7T3wn54Y2PbMdOLWORh6wRqkV0Rhs4tPY0N86SNIPTxA&#10;g3nYPkACGluno3aoBkF0bNPzuTWRC48pV/m8eI8ujr6iKPKrYplysPL0uXU+fBagSbxU1GHvEzw7&#10;3PsQ6bDyFBKzeVCy2UmlkuG6eqscOTCck116juh/hClDhopeL+fLSYFXQGgZcOCV1BVd5fGZRjDq&#10;9sk0aRwDk2q6I2VljkJG7SYVw1iPGBgFraF5RkkdTIONi4iXHtwvSgYc6ooa3DpK1BeDTbkuFou4&#10;A8lYLD/M0XCXnvrSwwxHoIoGSqbrNkx7s7dOdj3mOY3BLTZyJ5PEL5yOrHFsk/LHFYt7cWmnqJcf&#10;weY3AAAA//8DAFBLAwQUAAYACAAAACEA/x2nRN8AAAAIAQAADwAAAGRycy9kb3ducmV2LnhtbEyP&#10;QU/CQBCF7yb+h82YeJNtISLWbglBJfHAQTSCt6E7to3d2aa7QPn3jic9vnkvb76XzwfXqiP1ofFs&#10;IB0loIhLbxuuDLy/Pd/MQIWIbLH1TAbOFGBeXF7kmFl/4lc6bmKlpIRDhgbqGLtM61DW5DCMfEcs&#10;3pfvHUaRfaVtjycpd60eJ8lUO2xYPtTY0bKm8ntzcAaa9WcXP7arp8elX23POwy7xUsw5vpqWDyA&#10;ijTEvzD84gs6FMK09we2QbUGxulEknK/ByX2JLlNQe1F301noItc/x9Q/AAAAP//AwBQSwECLQAU&#10;AAYACAAAACEAtoM4kv4AAADhAQAAEwAAAAAAAAAAAAAAAAAAAAAAW0NvbnRlbnRfVHlwZXNdLnht&#10;bFBLAQItABQABgAIAAAAIQA4/SH/1gAAAJQBAAALAAAAAAAAAAAAAAAAAC8BAABfcmVscy8ucmVs&#10;c1BLAQItABQABgAIAAAAIQCaHdF3JAIAAFAEAAAOAAAAAAAAAAAAAAAAAC4CAABkcnMvZTJvRG9j&#10;LnhtbFBLAQItABQABgAIAAAAIQD/HadE3wAAAAgBAAAPAAAAAAAAAAAAAAAAAH4EAABkcnMvZG93&#10;bnJldi54bWxQSwUGAAAAAAQABADzAAAAigUAAAAA&#10;" strokecolor="white">
                <v:textbox style="mso-fit-shape-to-text:t">
                  <w:txbxContent>
                    <w:p w14:paraId="6FC29AEC" w14:textId="5996CB71" w:rsidR="00CB1764" w:rsidRDefault="00B2300C">
                      <w:r>
                        <w:rPr>
                          <w:noProof/>
                        </w:rPr>
                        <w:drawing>
                          <wp:inline distT="0" distB="0" distL="0" distR="0" wp14:anchorId="485D41D1" wp14:editId="7536FD0D">
                            <wp:extent cx="1607820" cy="1013460"/>
                            <wp:effectExtent l="0" t="0" r="0" b="0"/>
                            <wp:docPr id="3" name="Picture 3" descr="clip_image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013460"/>
                                    </a:xfrm>
                                    <a:prstGeom prst="rect">
                                      <a:avLst/>
                                    </a:prstGeom>
                                    <a:noFill/>
                                    <a:ln>
                                      <a:noFill/>
                                    </a:ln>
                                  </pic:spPr>
                                </pic:pic>
                              </a:graphicData>
                            </a:graphic>
                          </wp:inline>
                        </w:drawing>
                      </w:r>
                    </w:p>
                  </w:txbxContent>
                </v:textbox>
              </v:shape>
            </w:pict>
          </mc:Fallback>
        </mc:AlternateContent>
      </w:r>
    </w:p>
    <w:p w14:paraId="63B0AEB8" w14:textId="3A5F75B8" w:rsidR="00F37829" w:rsidRPr="00636B95" w:rsidRDefault="00811102" w:rsidP="00F37829">
      <w:pPr>
        <w:ind w:left="2160" w:firstLine="720"/>
      </w:pPr>
      <w:r>
        <w:rPr>
          <w:noProof/>
          <w:lang w:val="en-IN" w:eastAsia="en-IN"/>
        </w:rPr>
        <w:drawing>
          <wp:inline distT="0" distB="0" distL="0" distR="0" wp14:anchorId="428BA57E" wp14:editId="7380C91A">
            <wp:extent cx="1722120" cy="860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648" cy="882173"/>
                    </a:xfrm>
                    <a:prstGeom prst="rect">
                      <a:avLst/>
                    </a:prstGeom>
                    <a:noFill/>
                    <a:ln>
                      <a:noFill/>
                    </a:ln>
                  </pic:spPr>
                </pic:pic>
              </a:graphicData>
            </a:graphic>
          </wp:inline>
        </w:drawing>
      </w:r>
      <w:r w:rsidR="00CB1764" w:rsidRPr="00636B95">
        <w:tab/>
      </w:r>
      <w:r w:rsidR="00B2300C" w:rsidRPr="00636B95">
        <w:rPr>
          <w:b/>
          <w:noProof/>
          <w:u w:val="single"/>
          <w:lang w:val="en-IN" w:eastAsia="en-IN"/>
        </w:rPr>
        <w:drawing>
          <wp:inline distT="0" distB="0" distL="0" distR="0" wp14:anchorId="7D693683" wp14:editId="742D7148">
            <wp:extent cx="1813560" cy="906780"/>
            <wp:effectExtent l="0" t="0" r="0" b="0"/>
            <wp:docPr id="2" name="Picture 2" descr="TOGAF 9-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GAF 9-Certified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00CB1764" w:rsidRPr="00636B95">
        <w:tab/>
      </w:r>
      <w:r w:rsidR="00CB1764" w:rsidRPr="00636B95">
        <w:tab/>
      </w:r>
    </w:p>
    <w:p w14:paraId="0C2BA6A8" w14:textId="77777777" w:rsidR="00F37829" w:rsidRPr="00636B95" w:rsidRDefault="00F37829" w:rsidP="00F37829">
      <w:pPr>
        <w:ind w:left="2160" w:firstLine="720"/>
      </w:pPr>
      <w:r w:rsidRPr="00636B95">
        <w:t>Email</w:t>
      </w:r>
      <w:r w:rsidRPr="00636B95">
        <w:tab/>
        <w:t>: abhishek.scjp@gmail.com</w:t>
      </w:r>
    </w:p>
    <w:p w14:paraId="01A53E65" w14:textId="77777777" w:rsidR="00F37829" w:rsidRPr="00636B95" w:rsidRDefault="00CB1764">
      <w:r w:rsidRPr="00636B95">
        <w:tab/>
      </w:r>
    </w:p>
    <w:p w14:paraId="3B57677B" w14:textId="5965A599" w:rsidR="00CB1764" w:rsidRPr="00636B95" w:rsidRDefault="00CB1764" w:rsidP="00F37829">
      <w:pPr>
        <w:ind w:left="2160" w:firstLine="720"/>
      </w:pPr>
      <w:r w:rsidRPr="00636B95">
        <w:t>Mobile</w:t>
      </w:r>
      <w:r w:rsidRPr="00636B95">
        <w:tab/>
        <w:t xml:space="preserve">: </w:t>
      </w:r>
      <w:r w:rsidR="00FA23D6" w:rsidRPr="00636B95">
        <w:t>9999005245</w:t>
      </w:r>
      <w:r w:rsidR="009C3876" w:rsidRPr="00636B95">
        <w:t xml:space="preserve"> </w:t>
      </w:r>
    </w:p>
    <w:p w14:paraId="2329BBC5" w14:textId="77777777" w:rsidR="00CB1764" w:rsidRPr="00636B95" w:rsidRDefault="00CB1764">
      <w:pPr>
        <w:keepNext/>
        <w:ind w:left="360"/>
        <w:jc w:val="both"/>
        <w:rPr>
          <w:b/>
          <w:u w:val="single"/>
        </w:rPr>
      </w:pPr>
    </w:p>
    <w:p w14:paraId="13152A98" w14:textId="77777777" w:rsidR="00CB1764" w:rsidRPr="00636B95" w:rsidRDefault="00CB1764">
      <w:pPr>
        <w:keepNext/>
        <w:ind w:left="360"/>
        <w:jc w:val="both"/>
        <w:rPr>
          <w:b/>
          <w:u w:val="single"/>
        </w:rPr>
      </w:pPr>
    </w:p>
    <w:p w14:paraId="2E0FBB46" w14:textId="77777777" w:rsidR="00CB1764" w:rsidRPr="00636B95" w:rsidRDefault="00CB1764">
      <w:pPr>
        <w:keepNext/>
        <w:ind w:left="360"/>
        <w:jc w:val="both"/>
        <w:rPr>
          <w:b/>
        </w:rPr>
      </w:pPr>
      <w:r w:rsidRPr="00636B95">
        <w:rPr>
          <w:b/>
          <w:u w:val="single"/>
        </w:rPr>
        <w:t>Career Objective</w:t>
      </w:r>
      <w:r w:rsidRPr="00636B95">
        <w:rPr>
          <w:b/>
        </w:rPr>
        <w:t>:</w:t>
      </w:r>
    </w:p>
    <w:p w14:paraId="2C902CCB" w14:textId="77777777" w:rsidR="00CB1764" w:rsidRPr="00636B95" w:rsidRDefault="00CB1764"/>
    <w:p w14:paraId="321342B6" w14:textId="77777777" w:rsidR="00CB1764" w:rsidRPr="00636B95" w:rsidRDefault="00CB1764">
      <w:pPr>
        <w:pStyle w:val="BodyTextIndent"/>
        <w:ind w:firstLine="360"/>
        <w:rPr>
          <w:sz w:val="24"/>
        </w:rPr>
      </w:pPr>
      <w:r w:rsidRPr="00636B95">
        <w:rPr>
          <w:sz w:val="24"/>
        </w:rPr>
        <w:t>Seeking a position to utilize my skills and abilities in the IT Industry that offers professional growth while being resourceful, innovative and flexible.</w:t>
      </w:r>
    </w:p>
    <w:p w14:paraId="27F3073A" w14:textId="77777777" w:rsidR="00CB1764" w:rsidRPr="00636B95" w:rsidRDefault="00CB1764">
      <w:pPr>
        <w:pStyle w:val="BodyTextIndent"/>
        <w:ind w:firstLine="360"/>
        <w:rPr>
          <w:sz w:val="24"/>
        </w:rPr>
      </w:pPr>
    </w:p>
    <w:p w14:paraId="3168FE02" w14:textId="77777777" w:rsidR="00CB1764" w:rsidRPr="00636B95" w:rsidRDefault="00CB1764">
      <w:pPr>
        <w:pStyle w:val="BodyTextIndent"/>
        <w:rPr>
          <w:b/>
          <w:sz w:val="24"/>
          <w:u w:val="single"/>
        </w:rPr>
      </w:pPr>
      <w:r w:rsidRPr="00636B95">
        <w:rPr>
          <w:b/>
          <w:sz w:val="24"/>
          <w:u w:val="single"/>
        </w:rPr>
        <w:t>Summary:</w:t>
      </w:r>
    </w:p>
    <w:p w14:paraId="23E56693" w14:textId="77777777" w:rsidR="00CB1764" w:rsidRPr="00636B95" w:rsidRDefault="00CB1764">
      <w:pPr>
        <w:pStyle w:val="BodyTextIndent"/>
        <w:rPr>
          <w:b/>
          <w:sz w:val="24"/>
          <w:u w:val="single"/>
        </w:rPr>
      </w:pPr>
    </w:p>
    <w:p w14:paraId="329CD2B2" w14:textId="77777777" w:rsidR="00CB1764" w:rsidRPr="00636B95" w:rsidRDefault="00CB1764">
      <w:pPr>
        <w:widowControl/>
        <w:numPr>
          <w:ilvl w:val="0"/>
          <w:numId w:val="25"/>
        </w:numPr>
        <w:tabs>
          <w:tab w:val="left" w:pos="360"/>
          <w:tab w:val="left" w:pos="720"/>
        </w:tabs>
        <w:suppressAutoHyphens/>
        <w:autoSpaceDE/>
        <w:autoSpaceDN/>
        <w:adjustRightInd/>
        <w:jc w:val="both"/>
        <w:rPr>
          <w:b/>
        </w:rPr>
      </w:pPr>
      <w:r w:rsidRPr="00636B95">
        <w:rPr>
          <w:b/>
        </w:rPr>
        <w:t>Masters</w:t>
      </w:r>
      <w:r w:rsidR="0099400B" w:rsidRPr="00636B95">
        <w:rPr>
          <w:b/>
        </w:rPr>
        <w:t xml:space="preserve"> in Computer Application with 62</w:t>
      </w:r>
      <w:r w:rsidRPr="00636B95">
        <w:rPr>
          <w:b/>
        </w:rPr>
        <w:t>% marks.</w:t>
      </w:r>
    </w:p>
    <w:p w14:paraId="454BC078" w14:textId="77777777" w:rsidR="009440B0" w:rsidRPr="00636B95" w:rsidRDefault="009440B0" w:rsidP="005325F2">
      <w:pPr>
        <w:widowControl/>
        <w:numPr>
          <w:ilvl w:val="0"/>
          <w:numId w:val="25"/>
        </w:numPr>
        <w:tabs>
          <w:tab w:val="left" w:pos="360"/>
          <w:tab w:val="left" w:pos="720"/>
        </w:tabs>
        <w:suppressAutoHyphens/>
        <w:autoSpaceDE/>
        <w:autoSpaceDN/>
        <w:adjustRightInd/>
        <w:jc w:val="both"/>
      </w:pPr>
      <w:r w:rsidRPr="00636B95">
        <w:rPr>
          <w:b/>
        </w:rPr>
        <w:t>Sun Certified Java Programmer</w:t>
      </w:r>
      <w:r w:rsidRPr="00636B95">
        <w:t xml:space="preserve"> </w:t>
      </w:r>
      <w:r w:rsidRPr="00636B95">
        <w:rPr>
          <w:b/>
        </w:rPr>
        <w:t>with 83% marks.</w:t>
      </w:r>
    </w:p>
    <w:p w14:paraId="06239237" w14:textId="77777777" w:rsidR="009440B0" w:rsidRPr="00636B95" w:rsidRDefault="003D16DA" w:rsidP="009440B0">
      <w:pPr>
        <w:widowControl/>
        <w:numPr>
          <w:ilvl w:val="0"/>
          <w:numId w:val="25"/>
        </w:numPr>
        <w:tabs>
          <w:tab w:val="left" w:pos="360"/>
          <w:tab w:val="left" w:pos="720"/>
        </w:tabs>
        <w:suppressAutoHyphens/>
        <w:autoSpaceDE/>
        <w:autoSpaceDN/>
        <w:adjustRightInd/>
        <w:jc w:val="both"/>
        <w:rPr>
          <w:b/>
        </w:rPr>
      </w:pPr>
      <w:r w:rsidRPr="00636B95">
        <w:rPr>
          <w:b/>
        </w:rPr>
        <w:t>PRINCE2</w:t>
      </w:r>
      <w:r w:rsidR="009440B0" w:rsidRPr="00636B95">
        <w:rPr>
          <w:b/>
        </w:rPr>
        <w:t xml:space="preserve"> Practitioner certified with 75% marks.</w:t>
      </w:r>
    </w:p>
    <w:p w14:paraId="1DACFA8F" w14:textId="0F523F72" w:rsidR="009440B0" w:rsidRDefault="009440B0" w:rsidP="005325F2">
      <w:pPr>
        <w:widowControl/>
        <w:numPr>
          <w:ilvl w:val="0"/>
          <w:numId w:val="25"/>
        </w:numPr>
        <w:tabs>
          <w:tab w:val="left" w:pos="360"/>
          <w:tab w:val="left" w:pos="720"/>
        </w:tabs>
        <w:suppressAutoHyphens/>
        <w:autoSpaceDE/>
        <w:autoSpaceDN/>
        <w:adjustRightInd/>
        <w:jc w:val="both"/>
        <w:rPr>
          <w:b/>
        </w:rPr>
      </w:pPr>
      <w:r w:rsidRPr="00636B95">
        <w:rPr>
          <w:b/>
        </w:rPr>
        <w:t>TOGAF 9 certified with 84% marks.</w:t>
      </w:r>
    </w:p>
    <w:p w14:paraId="6158BA59" w14:textId="65A170B3" w:rsidR="0071112D" w:rsidRPr="00636B95" w:rsidRDefault="0071112D" w:rsidP="005325F2">
      <w:pPr>
        <w:widowControl/>
        <w:numPr>
          <w:ilvl w:val="0"/>
          <w:numId w:val="25"/>
        </w:numPr>
        <w:tabs>
          <w:tab w:val="left" w:pos="360"/>
          <w:tab w:val="left" w:pos="720"/>
        </w:tabs>
        <w:suppressAutoHyphens/>
        <w:autoSpaceDE/>
        <w:autoSpaceDN/>
        <w:adjustRightInd/>
        <w:jc w:val="both"/>
        <w:rPr>
          <w:b/>
        </w:rPr>
      </w:pPr>
      <w:r>
        <w:rPr>
          <w:b/>
        </w:rPr>
        <w:t>AWS Developer Associate Certified</w:t>
      </w:r>
      <w:r w:rsidR="007333CC">
        <w:rPr>
          <w:b/>
        </w:rPr>
        <w:t xml:space="preserve"> with 80% marks.</w:t>
      </w:r>
    </w:p>
    <w:p w14:paraId="471BD003" w14:textId="77777777" w:rsidR="00773018" w:rsidRPr="00636B95" w:rsidRDefault="00773018" w:rsidP="00773018">
      <w:pPr>
        <w:widowControl/>
        <w:numPr>
          <w:ilvl w:val="0"/>
          <w:numId w:val="25"/>
        </w:numPr>
        <w:tabs>
          <w:tab w:val="left" w:pos="360"/>
          <w:tab w:val="left" w:pos="720"/>
        </w:tabs>
        <w:suppressAutoHyphens/>
        <w:autoSpaceDE/>
        <w:autoSpaceDN/>
        <w:adjustRightInd/>
        <w:jc w:val="both"/>
      </w:pPr>
      <w:r w:rsidRPr="00636B95">
        <w:t>Good knowledge of Java/J2EE technologies.</w:t>
      </w:r>
    </w:p>
    <w:p w14:paraId="0E620418" w14:textId="6CE79F58" w:rsidR="0065332A" w:rsidRDefault="00773018" w:rsidP="00773018">
      <w:pPr>
        <w:widowControl/>
        <w:numPr>
          <w:ilvl w:val="0"/>
          <w:numId w:val="25"/>
        </w:numPr>
        <w:tabs>
          <w:tab w:val="left" w:pos="360"/>
          <w:tab w:val="left" w:pos="720"/>
        </w:tabs>
        <w:suppressAutoHyphens/>
        <w:autoSpaceDE/>
        <w:autoSpaceDN/>
        <w:adjustRightInd/>
        <w:jc w:val="both"/>
      </w:pPr>
      <w:r w:rsidRPr="00636B95">
        <w:t xml:space="preserve">Good knowledge of Spring Boot, Hibernate, </w:t>
      </w:r>
      <w:r w:rsidR="0071112D">
        <w:t xml:space="preserve">Spring Data </w:t>
      </w:r>
      <w:r w:rsidRPr="00636B95">
        <w:t>JPA</w:t>
      </w:r>
      <w:r w:rsidR="0071112D">
        <w:t>.</w:t>
      </w:r>
    </w:p>
    <w:p w14:paraId="60689549" w14:textId="4631506F" w:rsidR="0071112D" w:rsidRDefault="0071112D" w:rsidP="00773018">
      <w:pPr>
        <w:widowControl/>
        <w:numPr>
          <w:ilvl w:val="0"/>
          <w:numId w:val="25"/>
        </w:numPr>
        <w:tabs>
          <w:tab w:val="left" w:pos="360"/>
          <w:tab w:val="left" w:pos="720"/>
        </w:tabs>
        <w:suppressAutoHyphens/>
        <w:autoSpaceDE/>
        <w:autoSpaceDN/>
        <w:adjustRightInd/>
        <w:jc w:val="both"/>
      </w:pPr>
      <w:r>
        <w:t xml:space="preserve">Good knowledge of RESTful </w:t>
      </w:r>
      <w:r w:rsidR="00773018" w:rsidRPr="00636B95">
        <w:t>Web Services</w:t>
      </w:r>
      <w:r>
        <w:t>.</w:t>
      </w:r>
    </w:p>
    <w:p w14:paraId="1107DE48" w14:textId="6AAB3C33" w:rsidR="00773018" w:rsidRPr="00636B95" w:rsidRDefault="0071112D" w:rsidP="00773018">
      <w:pPr>
        <w:widowControl/>
        <w:numPr>
          <w:ilvl w:val="0"/>
          <w:numId w:val="25"/>
        </w:numPr>
        <w:tabs>
          <w:tab w:val="left" w:pos="360"/>
          <w:tab w:val="left" w:pos="720"/>
        </w:tabs>
        <w:suppressAutoHyphens/>
        <w:autoSpaceDE/>
        <w:autoSpaceDN/>
        <w:adjustRightInd/>
        <w:jc w:val="both"/>
      </w:pPr>
      <w:r>
        <w:t>Good knowledge of</w:t>
      </w:r>
      <w:r w:rsidR="00773018" w:rsidRPr="00636B95">
        <w:t xml:space="preserve"> Kafka</w:t>
      </w:r>
      <w:r>
        <w:t xml:space="preserve"> and RabbitMQ.</w:t>
      </w:r>
    </w:p>
    <w:p w14:paraId="75E725CD" w14:textId="75DC8002" w:rsidR="00773018" w:rsidRDefault="00773018" w:rsidP="00773018">
      <w:pPr>
        <w:widowControl/>
        <w:numPr>
          <w:ilvl w:val="0"/>
          <w:numId w:val="25"/>
        </w:numPr>
        <w:tabs>
          <w:tab w:val="left" w:pos="360"/>
          <w:tab w:val="left" w:pos="720"/>
        </w:tabs>
        <w:suppressAutoHyphens/>
        <w:autoSpaceDE/>
        <w:autoSpaceDN/>
        <w:adjustRightInd/>
        <w:jc w:val="both"/>
      </w:pPr>
      <w:r w:rsidRPr="00636B95">
        <w:t>Good knowledge of AWS Cloud</w:t>
      </w:r>
      <w:r w:rsidR="0071112D">
        <w:t>.</w:t>
      </w:r>
    </w:p>
    <w:p w14:paraId="2727BC12" w14:textId="64F4684D" w:rsidR="0071112D" w:rsidRPr="00636B95" w:rsidRDefault="0071112D" w:rsidP="00773018">
      <w:pPr>
        <w:widowControl/>
        <w:numPr>
          <w:ilvl w:val="0"/>
          <w:numId w:val="25"/>
        </w:numPr>
        <w:tabs>
          <w:tab w:val="left" w:pos="360"/>
          <w:tab w:val="left" w:pos="720"/>
        </w:tabs>
        <w:suppressAutoHyphens/>
        <w:autoSpaceDE/>
        <w:autoSpaceDN/>
        <w:adjustRightInd/>
        <w:jc w:val="both"/>
      </w:pPr>
      <w:r>
        <w:t>Good knowledge of Docker, Docker Compose and Kubernetes.</w:t>
      </w:r>
    </w:p>
    <w:p w14:paraId="3FA22BC6" w14:textId="77777777" w:rsidR="00773018" w:rsidRPr="00636B95" w:rsidRDefault="00773018" w:rsidP="00773018">
      <w:pPr>
        <w:widowControl/>
        <w:numPr>
          <w:ilvl w:val="0"/>
          <w:numId w:val="25"/>
        </w:numPr>
        <w:tabs>
          <w:tab w:val="left" w:pos="360"/>
          <w:tab w:val="left" w:pos="720"/>
        </w:tabs>
        <w:suppressAutoHyphens/>
        <w:autoSpaceDE/>
        <w:autoSpaceDN/>
        <w:adjustRightInd/>
        <w:jc w:val="both"/>
      </w:pPr>
      <w:r w:rsidRPr="00636B95">
        <w:t>Good knowledge of Design Patterns and SOLID Principles.</w:t>
      </w:r>
    </w:p>
    <w:p w14:paraId="4B761FF9" w14:textId="77777777" w:rsidR="00773018" w:rsidRPr="00636B95" w:rsidRDefault="00773018" w:rsidP="00773018">
      <w:pPr>
        <w:widowControl/>
        <w:numPr>
          <w:ilvl w:val="0"/>
          <w:numId w:val="25"/>
        </w:numPr>
        <w:tabs>
          <w:tab w:val="left" w:pos="360"/>
          <w:tab w:val="left" w:pos="720"/>
        </w:tabs>
        <w:suppressAutoHyphens/>
        <w:autoSpaceDE/>
        <w:autoSpaceDN/>
        <w:adjustRightInd/>
        <w:jc w:val="both"/>
      </w:pPr>
      <w:r w:rsidRPr="00636B95">
        <w:t>Good communication skill, good listener and motivator.</w:t>
      </w:r>
    </w:p>
    <w:p w14:paraId="0DB57385" w14:textId="0F7DBEEB" w:rsidR="00773018" w:rsidRPr="00636B95" w:rsidRDefault="00773018" w:rsidP="00773018">
      <w:pPr>
        <w:widowControl/>
        <w:numPr>
          <w:ilvl w:val="0"/>
          <w:numId w:val="25"/>
        </w:numPr>
        <w:tabs>
          <w:tab w:val="left" w:pos="360"/>
          <w:tab w:val="left" w:pos="720"/>
        </w:tabs>
        <w:suppressAutoHyphens/>
        <w:autoSpaceDE/>
        <w:autoSpaceDN/>
        <w:adjustRightInd/>
        <w:jc w:val="both"/>
      </w:pPr>
      <w:r w:rsidRPr="00636B95">
        <w:t>Ability to work with a team of dedicated professionals for achieving deadlines for execution of projects.</w:t>
      </w:r>
    </w:p>
    <w:p w14:paraId="6611F15F" w14:textId="77777777" w:rsidR="00773018" w:rsidRPr="00636B95" w:rsidRDefault="00773018" w:rsidP="00773018">
      <w:pPr>
        <w:widowControl/>
        <w:tabs>
          <w:tab w:val="left" w:pos="360"/>
          <w:tab w:val="left" w:pos="720"/>
        </w:tabs>
        <w:suppressAutoHyphens/>
        <w:autoSpaceDE/>
        <w:autoSpaceDN/>
        <w:adjustRightInd/>
        <w:ind w:left="1440"/>
        <w:jc w:val="both"/>
      </w:pPr>
    </w:p>
    <w:p w14:paraId="1D7DCDEE" w14:textId="77777777" w:rsidR="00CB1764" w:rsidRPr="00636B95" w:rsidRDefault="00CB1764">
      <w:pPr>
        <w:ind w:left="360"/>
        <w:jc w:val="both"/>
        <w:rPr>
          <w:b/>
        </w:rPr>
      </w:pPr>
      <w:r w:rsidRPr="00636B95">
        <w:rPr>
          <w:b/>
          <w:u w:val="single"/>
        </w:rPr>
        <w:t>Software Skills</w:t>
      </w:r>
      <w:r w:rsidRPr="00636B95">
        <w:rPr>
          <w:b/>
        </w:rPr>
        <w:t>:</w:t>
      </w:r>
    </w:p>
    <w:p w14:paraId="7E51DB6E" w14:textId="77777777" w:rsidR="00CB1764" w:rsidRPr="00636B95" w:rsidRDefault="00CB1764"/>
    <w:p w14:paraId="255BFF1A" w14:textId="682AC3A6" w:rsidR="00CB1764" w:rsidRPr="00770179" w:rsidRDefault="00CB1764">
      <w:pPr>
        <w:tabs>
          <w:tab w:val="left" w:pos="360"/>
        </w:tabs>
        <w:spacing w:line="360" w:lineRule="auto"/>
        <w:jc w:val="both"/>
      </w:pPr>
      <w:r w:rsidRPr="00636B95">
        <w:tab/>
      </w:r>
      <w:r w:rsidR="0004212B" w:rsidRPr="00770179">
        <w:rPr>
          <w:b/>
        </w:rPr>
        <w:t>Languages</w:t>
      </w:r>
      <w:r w:rsidRPr="00770179">
        <w:t xml:space="preserve">:  </w:t>
      </w:r>
      <w:r w:rsidR="0004212B" w:rsidRPr="00770179">
        <w:t xml:space="preserve">Core Java </w:t>
      </w:r>
      <w:r w:rsidR="008F2190">
        <w:t>11</w:t>
      </w:r>
      <w:r w:rsidR="0004212B" w:rsidRPr="00770179">
        <w:t>, Data Structure</w:t>
      </w:r>
      <w:r w:rsidRPr="00770179">
        <w:t xml:space="preserve">. </w:t>
      </w:r>
    </w:p>
    <w:p w14:paraId="0480533E" w14:textId="625A1E46" w:rsidR="0004212B" w:rsidRDefault="00D847F4">
      <w:pPr>
        <w:tabs>
          <w:tab w:val="left" w:pos="360"/>
        </w:tabs>
        <w:spacing w:line="360" w:lineRule="auto"/>
        <w:jc w:val="both"/>
      </w:pPr>
      <w:r>
        <w:rPr>
          <w:b/>
        </w:rPr>
        <w:tab/>
        <w:t>Back-end</w:t>
      </w:r>
      <w:r w:rsidR="0004212B" w:rsidRPr="00770179">
        <w:rPr>
          <w:b/>
        </w:rPr>
        <w:t xml:space="preserve"> Technology:</w:t>
      </w:r>
      <w:r>
        <w:t xml:space="preserve"> </w:t>
      </w:r>
      <w:r w:rsidR="0004212B" w:rsidRPr="00770179">
        <w:t>JSP, Servlet, Hibernate, JPA</w:t>
      </w:r>
      <w:r w:rsidR="008D5D30">
        <w:t>, OAuth2.</w:t>
      </w:r>
    </w:p>
    <w:p w14:paraId="371FF8FC" w14:textId="181CD923" w:rsidR="00D847F4" w:rsidRPr="00770179" w:rsidRDefault="005C207F">
      <w:pPr>
        <w:tabs>
          <w:tab w:val="left" w:pos="360"/>
        </w:tabs>
        <w:spacing w:line="360" w:lineRule="auto"/>
        <w:jc w:val="both"/>
      </w:pPr>
      <w:r>
        <w:rPr>
          <w:b/>
          <w:bCs/>
        </w:rPr>
        <w:tab/>
      </w:r>
      <w:r w:rsidR="00D847F4" w:rsidRPr="00D847F4">
        <w:rPr>
          <w:b/>
          <w:bCs/>
        </w:rPr>
        <w:t>Framework:</w:t>
      </w:r>
      <w:r w:rsidR="00D847F4">
        <w:t xml:space="preserve"> </w:t>
      </w:r>
      <w:r w:rsidR="00D847F4" w:rsidRPr="00770179">
        <w:rPr>
          <w:bCs/>
        </w:rPr>
        <w:t>Spring,</w:t>
      </w:r>
      <w:r w:rsidR="00D847F4" w:rsidRPr="00770179">
        <w:t xml:space="preserve"> Spring</w:t>
      </w:r>
      <w:r w:rsidR="008D5D30">
        <w:t xml:space="preserve"> Boot, Spring Cloud</w:t>
      </w:r>
      <w:r w:rsidR="007A52BD">
        <w:t>, Spring Data JPA</w:t>
      </w:r>
      <w:r w:rsidR="00D847F4">
        <w:t>.</w:t>
      </w:r>
    </w:p>
    <w:p w14:paraId="6630A348" w14:textId="56669030" w:rsidR="0004212B" w:rsidRDefault="005C207F">
      <w:pPr>
        <w:tabs>
          <w:tab w:val="left" w:pos="360"/>
        </w:tabs>
        <w:spacing w:line="360" w:lineRule="auto"/>
        <w:jc w:val="both"/>
      </w:pPr>
      <w:r>
        <w:rPr>
          <w:b/>
        </w:rPr>
        <w:tab/>
      </w:r>
      <w:r w:rsidR="00D847F4">
        <w:rPr>
          <w:b/>
        </w:rPr>
        <w:t>Front-end</w:t>
      </w:r>
      <w:r w:rsidR="0004212B" w:rsidRPr="00770179">
        <w:rPr>
          <w:b/>
        </w:rPr>
        <w:t xml:space="preserve"> Technology: </w:t>
      </w:r>
      <w:r w:rsidR="0004212B" w:rsidRPr="00770179">
        <w:t>Angular, jQuery, JavaScript, HTML and CSS.</w:t>
      </w:r>
    </w:p>
    <w:p w14:paraId="2E2DD738" w14:textId="2B3045B0" w:rsidR="00D847F4" w:rsidRDefault="005C207F">
      <w:pPr>
        <w:tabs>
          <w:tab w:val="left" w:pos="360"/>
        </w:tabs>
        <w:spacing w:line="360" w:lineRule="auto"/>
        <w:jc w:val="both"/>
      </w:pPr>
      <w:r>
        <w:lastRenderedPageBreak/>
        <w:tab/>
      </w:r>
      <w:r w:rsidR="00D847F4" w:rsidRPr="003154ED">
        <w:rPr>
          <w:b/>
          <w:bCs/>
        </w:rPr>
        <w:t>Messaging Technology:</w:t>
      </w:r>
      <w:r w:rsidR="00D847F4">
        <w:t xml:space="preserve"> Kafka, ActiveMQ</w:t>
      </w:r>
      <w:r w:rsidR="003F42B8">
        <w:t>, RabbitMQ</w:t>
      </w:r>
      <w:r w:rsidR="00D847F4">
        <w:t>.</w:t>
      </w:r>
    </w:p>
    <w:p w14:paraId="3E6A0146" w14:textId="4E15BF23" w:rsidR="00D847F4" w:rsidRDefault="005C207F">
      <w:pPr>
        <w:tabs>
          <w:tab w:val="left" w:pos="360"/>
        </w:tabs>
        <w:spacing w:line="360" w:lineRule="auto"/>
        <w:jc w:val="both"/>
      </w:pPr>
      <w:r>
        <w:tab/>
      </w:r>
      <w:r w:rsidR="00D847F4" w:rsidRPr="003154ED">
        <w:rPr>
          <w:b/>
          <w:bCs/>
        </w:rPr>
        <w:t>Webservices:</w:t>
      </w:r>
      <w:r w:rsidR="00D847F4">
        <w:t xml:space="preserve"> RESTFul, SOAP.</w:t>
      </w:r>
    </w:p>
    <w:p w14:paraId="33527928" w14:textId="415FF3C2" w:rsidR="005C207F" w:rsidRPr="00770179" w:rsidRDefault="005C207F">
      <w:pPr>
        <w:tabs>
          <w:tab w:val="left" w:pos="360"/>
        </w:tabs>
        <w:spacing w:line="360" w:lineRule="auto"/>
        <w:jc w:val="both"/>
      </w:pPr>
      <w:r w:rsidRPr="00770179">
        <w:rPr>
          <w:b/>
        </w:rPr>
        <w:t xml:space="preserve">Cloud Technology: </w:t>
      </w:r>
      <w:r w:rsidRPr="00770179">
        <w:t>AWS (IAM, EC2, S3, RDS</w:t>
      </w:r>
      <w:r w:rsidR="00CF35A4">
        <w:t>, ECS, API Gateway</w:t>
      </w:r>
      <w:r w:rsidRPr="00770179">
        <w:t xml:space="preserve"> and Beanstalk).</w:t>
      </w:r>
    </w:p>
    <w:p w14:paraId="16613E7D" w14:textId="56BA765B" w:rsidR="0004212B" w:rsidRPr="00770179" w:rsidRDefault="0004212B">
      <w:pPr>
        <w:tabs>
          <w:tab w:val="left" w:pos="360"/>
        </w:tabs>
        <w:spacing w:line="360" w:lineRule="auto"/>
        <w:jc w:val="both"/>
      </w:pPr>
      <w:r w:rsidRPr="00770179">
        <w:rPr>
          <w:b/>
        </w:rPr>
        <w:t xml:space="preserve">Testing Technology: </w:t>
      </w:r>
      <w:r w:rsidRPr="00770179">
        <w:t>Junit</w:t>
      </w:r>
      <w:r w:rsidR="00CF35A4">
        <w:t xml:space="preserve"> </w:t>
      </w:r>
      <w:r w:rsidR="006C5C35">
        <w:t xml:space="preserve">&amp; </w:t>
      </w:r>
      <w:r w:rsidRPr="00770179">
        <w:t>Mockito</w:t>
      </w:r>
      <w:r w:rsidR="0035690C">
        <w:t>.</w:t>
      </w:r>
    </w:p>
    <w:p w14:paraId="484ECB6A" w14:textId="16AD7878" w:rsidR="003F68D8" w:rsidRPr="00770179" w:rsidRDefault="003F68D8">
      <w:pPr>
        <w:tabs>
          <w:tab w:val="left" w:pos="360"/>
        </w:tabs>
        <w:spacing w:line="360" w:lineRule="auto"/>
        <w:jc w:val="both"/>
      </w:pPr>
      <w:r w:rsidRPr="00770179">
        <w:rPr>
          <w:b/>
        </w:rPr>
        <w:t xml:space="preserve">DevOps Tools: </w:t>
      </w:r>
      <w:r w:rsidRPr="00770179">
        <w:t>Git, Jenkins, Docker</w:t>
      </w:r>
      <w:r w:rsidR="002219AA">
        <w:t>, Docker Compose and Kubernetes</w:t>
      </w:r>
      <w:r w:rsidR="00303C81">
        <w:t>, SonarQube.</w:t>
      </w:r>
    </w:p>
    <w:p w14:paraId="638889AF" w14:textId="44947BF8" w:rsidR="003F68D8" w:rsidRPr="00770179" w:rsidRDefault="003F68D8">
      <w:pPr>
        <w:tabs>
          <w:tab w:val="left" w:pos="360"/>
        </w:tabs>
        <w:spacing w:line="360" w:lineRule="auto"/>
        <w:jc w:val="both"/>
      </w:pPr>
      <w:r w:rsidRPr="00770179">
        <w:rPr>
          <w:b/>
        </w:rPr>
        <w:t xml:space="preserve">Design Methodology: </w:t>
      </w:r>
      <w:r w:rsidRPr="00770179">
        <w:t>Core</w:t>
      </w:r>
      <w:r w:rsidR="00303C81">
        <w:t xml:space="preserve">, </w:t>
      </w:r>
      <w:r w:rsidRPr="00770179">
        <w:t>J2EE</w:t>
      </w:r>
      <w:r w:rsidR="00303C81">
        <w:t xml:space="preserve"> and Microservice</w:t>
      </w:r>
      <w:r w:rsidRPr="00770179">
        <w:t xml:space="preserve"> Pattern and SOLID Principles, UML.</w:t>
      </w:r>
    </w:p>
    <w:p w14:paraId="7D442500" w14:textId="23790D51" w:rsidR="003F68D8" w:rsidRDefault="003F68D8">
      <w:pPr>
        <w:tabs>
          <w:tab w:val="left" w:pos="360"/>
        </w:tabs>
        <w:spacing w:line="360" w:lineRule="auto"/>
        <w:jc w:val="both"/>
      </w:pPr>
      <w:r w:rsidRPr="00770179">
        <w:rPr>
          <w:b/>
        </w:rPr>
        <w:t>Tools:</w:t>
      </w:r>
      <w:r w:rsidRPr="00770179">
        <w:rPr>
          <w:rFonts w:eastAsia="Calibri"/>
        </w:rPr>
        <w:t xml:space="preserve"> Eclipse, STS,</w:t>
      </w:r>
      <w:r w:rsidR="00303C81">
        <w:rPr>
          <w:rFonts w:eastAsia="Calibri"/>
        </w:rPr>
        <w:t xml:space="preserve"> IntelliJ Idea,</w:t>
      </w:r>
      <w:r w:rsidRPr="00770179">
        <w:rPr>
          <w:rFonts w:eastAsia="Calibri"/>
        </w:rPr>
        <w:t xml:space="preserve"> SQL Developer,</w:t>
      </w:r>
      <w:r w:rsidRPr="00770179">
        <w:t xml:space="preserve"> SoapUI, Postman</w:t>
      </w:r>
      <w:r w:rsidR="0035690C">
        <w:t>.</w:t>
      </w:r>
    </w:p>
    <w:p w14:paraId="5D76AC59" w14:textId="0D7CCCD2" w:rsidR="005C207F" w:rsidRPr="00770179" w:rsidRDefault="0035690C">
      <w:pPr>
        <w:tabs>
          <w:tab w:val="left" w:pos="360"/>
        </w:tabs>
        <w:spacing w:line="360" w:lineRule="auto"/>
        <w:jc w:val="both"/>
      </w:pPr>
      <w:r>
        <w:rPr>
          <w:b/>
        </w:rPr>
        <w:t xml:space="preserve">Application &amp; </w:t>
      </w:r>
      <w:r w:rsidR="005C207F" w:rsidRPr="00770179">
        <w:rPr>
          <w:b/>
        </w:rPr>
        <w:t xml:space="preserve">Web Server: </w:t>
      </w:r>
      <w:r w:rsidR="005C207F" w:rsidRPr="00770179">
        <w:t>Tomcat, Jetty and WebSphere.</w:t>
      </w:r>
    </w:p>
    <w:p w14:paraId="64C15871" w14:textId="78734152" w:rsidR="003F68D8" w:rsidRPr="00770179" w:rsidRDefault="003F68D8">
      <w:pPr>
        <w:tabs>
          <w:tab w:val="left" w:pos="360"/>
        </w:tabs>
        <w:spacing w:line="360" w:lineRule="auto"/>
        <w:jc w:val="both"/>
        <w:rPr>
          <w:rFonts w:eastAsia="Calibri"/>
        </w:rPr>
      </w:pPr>
      <w:r w:rsidRPr="00770179">
        <w:rPr>
          <w:b/>
        </w:rPr>
        <w:t>O</w:t>
      </w:r>
      <w:r w:rsidR="0035690C">
        <w:rPr>
          <w:b/>
        </w:rPr>
        <w:t xml:space="preserve">perating </w:t>
      </w:r>
      <w:r w:rsidRPr="00770179">
        <w:rPr>
          <w:b/>
        </w:rPr>
        <w:t>S</w:t>
      </w:r>
      <w:r w:rsidR="0035690C">
        <w:rPr>
          <w:b/>
        </w:rPr>
        <w:t>ystem</w:t>
      </w:r>
      <w:r w:rsidRPr="00770179">
        <w:rPr>
          <w:b/>
        </w:rPr>
        <w:t xml:space="preserve">: </w:t>
      </w:r>
      <w:r w:rsidRPr="00770179">
        <w:rPr>
          <w:rFonts w:eastAsia="Calibri"/>
        </w:rPr>
        <w:t>Windows, Linux.</w:t>
      </w:r>
    </w:p>
    <w:p w14:paraId="49D99FB2" w14:textId="1D565C4C" w:rsidR="005A432B" w:rsidRDefault="003F68D8" w:rsidP="003F68D8">
      <w:pPr>
        <w:tabs>
          <w:tab w:val="left" w:pos="360"/>
        </w:tabs>
        <w:spacing w:line="360" w:lineRule="auto"/>
        <w:jc w:val="both"/>
      </w:pPr>
      <w:r w:rsidRPr="00770179">
        <w:rPr>
          <w:b/>
        </w:rPr>
        <w:t>Database</w:t>
      </w:r>
      <w:r w:rsidR="0035690C">
        <w:rPr>
          <w:b/>
        </w:rPr>
        <w:t xml:space="preserve"> Technology</w:t>
      </w:r>
      <w:r w:rsidRPr="00770179">
        <w:rPr>
          <w:b/>
        </w:rPr>
        <w:t xml:space="preserve">: </w:t>
      </w:r>
      <w:r w:rsidRPr="00770179">
        <w:rPr>
          <w:rFonts w:eastAsia="Calibri"/>
        </w:rPr>
        <w:t>Oracle, MySQL</w:t>
      </w:r>
      <w:r w:rsidR="00303C81">
        <w:rPr>
          <w:rFonts w:eastAsia="Calibri"/>
        </w:rPr>
        <w:t>,</w:t>
      </w:r>
      <w:r w:rsidRPr="00770179">
        <w:rPr>
          <w:rFonts w:eastAsia="Calibri"/>
        </w:rPr>
        <w:t xml:space="preserve"> PostgreSQL, Cassandra</w:t>
      </w:r>
      <w:r w:rsidR="00303C81">
        <w:rPr>
          <w:rFonts w:eastAsia="Calibri"/>
        </w:rPr>
        <w:t xml:space="preserve"> and Mongo DB</w:t>
      </w:r>
      <w:r w:rsidR="005C207F">
        <w:rPr>
          <w:rFonts w:eastAsia="Calibri"/>
        </w:rPr>
        <w:t>.</w:t>
      </w:r>
      <w:r w:rsidR="00CB1764" w:rsidRPr="00770179">
        <w:tab/>
      </w:r>
    </w:p>
    <w:p w14:paraId="3CD055B8" w14:textId="73BE34CD" w:rsidR="009E6FA1" w:rsidRPr="00770179" w:rsidRDefault="005C207F" w:rsidP="009E6FA1">
      <w:pPr>
        <w:tabs>
          <w:tab w:val="left" w:pos="360"/>
        </w:tabs>
        <w:spacing w:line="360" w:lineRule="auto"/>
        <w:jc w:val="both"/>
      </w:pPr>
      <w:r w:rsidRPr="003154ED">
        <w:rPr>
          <w:b/>
          <w:bCs/>
        </w:rPr>
        <w:t>Cache Technology:</w:t>
      </w:r>
      <w:r>
        <w:t xml:space="preserve"> </w:t>
      </w:r>
      <w:r w:rsidRPr="00770179">
        <w:t>Oracle Coherence and Redis</w:t>
      </w:r>
      <w:r w:rsidR="00C6034E">
        <w:t>.</w:t>
      </w:r>
      <w:r w:rsidR="00CB1764" w:rsidRPr="00770179">
        <w:tab/>
      </w:r>
    </w:p>
    <w:p w14:paraId="1F753675" w14:textId="77777777" w:rsidR="009E6FA1" w:rsidRPr="00636B95" w:rsidRDefault="009E6FA1" w:rsidP="009E6FA1">
      <w:pPr>
        <w:tabs>
          <w:tab w:val="left" w:pos="360"/>
        </w:tabs>
        <w:spacing w:line="360" w:lineRule="auto"/>
        <w:jc w:val="both"/>
      </w:pPr>
    </w:p>
    <w:p w14:paraId="6EB6EC56" w14:textId="635DE036" w:rsidR="00CB1764" w:rsidRPr="00636B95" w:rsidRDefault="00CB1764" w:rsidP="009E6FA1">
      <w:pPr>
        <w:tabs>
          <w:tab w:val="left" w:pos="360"/>
        </w:tabs>
        <w:spacing w:line="360" w:lineRule="auto"/>
        <w:jc w:val="both"/>
        <w:rPr>
          <w:b/>
          <w:u w:val="single"/>
        </w:rPr>
      </w:pPr>
      <w:r w:rsidRPr="00636B95">
        <w:rPr>
          <w:b/>
          <w:u w:val="single"/>
        </w:rPr>
        <w:t>Work Experience (</w:t>
      </w:r>
      <w:r w:rsidR="00773018" w:rsidRPr="00636B95">
        <w:rPr>
          <w:b/>
          <w:u w:val="single"/>
        </w:rPr>
        <w:t>1</w:t>
      </w:r>
      <w:r w:rsidR="001514C5">
        <w:rPr>
          <w:b/>
          <w:u w:val="single"/>
        </w:rPr>
        <w:t>2</w:t>
      </w:r>
      <w:r w:rsidR="008A39A2" w:rsidRPr="00636B95">
        <w:rPr>
          <w:b/>
          <w:u w:val="single"/>
        </w:rPr>
        <w:t xml:space="preserve"> </w:t>
      </w:r>
      <w:r w:rsidR="003359C7" w:rsidRPr="00636B95">
        <w:rPr>
          <w:b/>
          <w:u w:val="single"/>
        </w:rPr>
        <w:t>Year</w:t>
      </w:r>
      <w:r w:rsidR="007212CA" w:rsidRPr="00636B95">
        <w:rPr>
          <w:b/>
          <w:u w:val="single"/>
        </w:rPr>
        <w:t>s</w:t>
      </w:r>
      <w:r w:rsidR="00660033" w:rsidRPr="00636B95">
        <w:rPr>
          <w:b/>
          <w:u w:val="single"/>
        </w:rPr>
        <w:t xml:space="preserve"> and </w:t>
      </w:r>
      <w:r w:rsidR="00FF6BDA">
        <w:rPr>
          <w:b/>
          <w:u w:val="single"/>
        </w:rPr>
        <w:t>3</w:t>
      </w:r>
      <w:r w:rsidR="00295204" w:rsidRPr="00636B95">
        <w:rPr>
          <w:b/>
          <w:u w:val="single"/>
        </w:rPr>
        <w:t xml:space="preserve"> </w:t>
      </w:r>
      <w:r w:rsidR="00660033" w:rsidRPr="00636B95">
        <w:rPr>
          <w:b/>
          <w:u w:val="single"/>
        </w:rPr>
        <w:t>Months</w:t>
      </w:r>
      <w:r w:rsidRPr="00636B95">
        <w:rPr>
          <w:b/>
          <w:u w:val="single"/>
        </w:rPr>
        <w:t>)</w:t>
      </w:r>
    </w:p>
    <w:p w14:paraId="7A95842B" w14:textId="6F8D2DD8" w:rsidR="00ED6106" w:rsidRPr="00636B95" w:rsidRDefault="00ED6106" w:rsidP="00ED6106">
      <w:pPr>
        <w:tabs>
          <w:tab w:val="left" w:pos="360"/>
        </w:tabs>
        <w:spacing w:before="120" w:line="360" w:lineRule="auto"/>
        <w:jc w:val="both"/>
      </w:pPr>
      <w:r w:rsidRPr="00636B95">
        <w:rPr>
          <w:b/>
        </w:rPr>
        <w:t>1</w:t>
      </w:r>
      <w:r w:rsidR="00FC489B" w:rsidRPr="00636B95">
        <w:rPr>
          <w:b/>
        </w:rPr>
        <w:t xml:space="preserve">. </w:t>
      </w:r>
      <w:r w:rsidR="00AD0F7F" w:rsidRPr="00636B95">
        <w:rPr>
          <w:b/>
        </w:rPr>
        <w:t>Mindtree</w:t>
      </w:r>
      <w:r w:rsidR="00207058" w:rsidRPr="00636B95">
        <w:rPr>
          <w:b/>
        </w:rPr>
        <w:t xml:space="preserve">. Ltd, </w:t>
      </w:r>
      <w:r w:rsidR="00AD0F7F" w:rsidRPr="00636B95">
        <w:rPr>
          <w:b/>
        </w:rPr>
        <w:t>Bangalore</w:t>
      </w:r>
      <w:r w:rsidRPr="00636B95">
        <w:t xml:space="preserve">: </w:t>
      </w:r>
      <w:r w:rsidRPr="00636B95">
        <w:tab/>
      </w:r>
      <w:r w:rsidRPr="00636B95">
        <w:tab/>
      </w:r>
      <w:r w:rsidR="00AD0F7F" w:rsidRPr="00636B95">
        <w:tab/>
      </w:r>
      <w:r w:rsidR="00557254" w:rsidRPr="00636B95">
        <w:t xml:space="preserve">As </w:t>
      </w:r>
      <w:r w:rsidR="00A81ED2" w:rsidRPr="00636B95">
        <w:t>Tech</w:t>
      </w:r>
      <w:r w:rsidR="00BA3CC2" w:rsidRPr="00636B95">
        <w:t>nical</w:t>
      </w:r>
      <w:r w:rsidR="00A81ED2" w:rsidRPr="00636B95">
        <w:t xml:space="preserve"> </w:t>
      </w:r>
      <w:r w:rsidR="001514C5">
        <w:t>Architect</w:t>
      </w:r>
    </w:p>
    <w:p w14:paraId="19065282" w14:textId="2A41E603" w:rsidR="008360E8" w:rsidRPr="00636B95" w:rsidRDefault="00ED6106" w:rsidP="008A39A2">
      <w:pPr>
        <w:pStyle w:val="BodyTextIndent"/>
        <w:spacing w:line="360" w:lineRule="auto"/>
        <w:ind w:left="4680" w:firstLine="360"/>
        <w:rPr>
          <w:sz w:val="24"/>
        </w:rPr>
      </w:pPr>
      <w:r w:rsidRPr="00636B95">
        <w:rPr>
          <w:sz w:val="24"/>
        </w:rPr>
        <w:t xml:space="preserve">(From </w:t>
      </w:r>
      <w:r w:rsidR="008360E8" w:rsidRPr="00636B95">
        <w:rPr>
          <w:sz w:val="24"/>
        </w:rPr>
        <w:t>03rd</w:t>
      </w:r>
      <w:r w:rsidR="00207058" w:rsidRPr="00636B95">
        <w:rPr>
          <w:sz w:val="24"/>
        </w:rPr>
        <w:t xml:space="preserve"> July</w:t>
      </w:r>
      <w:r w:rsidR="00FC489B" w:rsidRPr="00636B95">
        <w:rPr>
          <w:sz w:val="24"/>
        </w:rPr>
        <w:t xml:space="preserve"> </w:t>
      </w:r>
      <w:r w:rsidR="00CA22B2" w:rsidRPr="00636B95">
        <w:rPr>
          <w:sz w:val="24"/>
        </w:rPr>
        <w:t>20</w:t>
      </w:r>
      <w:r w:rsidR="00FC489B" w:rsidRPr="00636B95">
        <w:rPr>
          <w:sz w:val="24"/>
        </w:rPr>
        <w:t>1</w:t>
      </w:r>
      <w:r w:rsidR="008360E8" w:rsidRPr="00636B95">
        <w:rPr>
          <w:sz w:val="24"/>
        </w:rPr>
        <w:t>7</w:t>
      </w:r>
      <w:r w:rsidRPr="00636B95">
        <w:rPr>
          <w:sz w:val="24"/>
        </w:rPr>
        <w:t xml:space="preserve"> to till now)</w:t>
      </w:r>
    </w:p>
    <w:p w14:paraId="22980F42" w14:textId="2F4184C7" w:rsidR="008360E8" w:rsidRPr="00636B95" w:rsidRDefault="008360E8" w:rsidP="008360E8">
      <w:pPr>
        <w:tabs>
          <w:tab w:val="left" w:pos="360"/>
        </w:tabs>
        <w:spacing w:before="120" w:line="360" w:lineRule="auto"/>
        <w:jc w:val="both"/>
      </w:pPr>
      <w:r w:rsidRPr="00636B95">
        <w:rPr>
          <w:b/>
        </w:rPr>
        <w:t>2. C1 India Pvt. Ltd, Gurgaon</w:t>
      </w:r>
      <w:r w:rsidRPr="00636B95">
        <w:rPr>
          <w:b/>
          <w:color w:val="000000"/>
        </w:rPr>
        <w:t>, Haryana</w:t>
      </w:r>
      <w:r w:rsidRPr="00636B95">
        <w:t xml:space="preserve">: </w:t>
      </w:r>
      <w:r w:rsidRPr="00636B95">
        <w:tab/>
      </w:r>
      <w:r w:rsidRPr="00636B95">
        <w:tab/>
        <w:t>As Tech</w:t>
      </w:r>
      <w:r w:rsidR="00BA3CC2" w:rsidRPr="00636B95">
        <w:t>nical</w:t>
      </w:r>
      <w:r w:rsidRPr="00636B95">
        <w:t xml:space="preserve"> Lead</w:t>
      </w:r>
    </w:p>
    <w:p w14:paraId="54FC593C" w14:textId="7BCBC8D5" w:rsidR="004A214B" w:rsidRPr="00636B95" w:rsidRDefault="008360E8" w:rsidP="0065011C">
      <w:pPr>
        <w:pStyle w:val="BodyTextIndent"/>
        <w:spacing w:line="360" w:lineRule="auto"/>
        <w:ind w:left="4320" w:firstLine="720"/>
        <w:rPr>
          <w:b/>
          <w:sz w:val="24"/>
        </w:rPr>
      </w:pPr>
      <w:r w:rsidRPr="00636B95">
        <w:rPr>
          <w:sz w:val="24"/>
        </w:rPr>
        <w:t>(From 12th July 10 to 22th June 17)</w:t>
      </w:r>
    </w:p>
    <w:p w14:paraId="6FF83720" w14:textId="4ED0C9E0" w:rsidR="00CB1764" w:rsidRPr="00636B95" w:rsidRDefault="008A39A2" w:rsidP="008425F2">
      <w:pPr>
        <w:tabs>
          <w:tab w:val="left" w:pos="90"/>
        </w:tabs>
        <w:spacing w:before="120" w:line="360" w:lineRule="auto"/>
        <w:jc w:val="both"/>
      </w:pPr>
      <w:r w:rsidRPr="00636B95">
        <w:rPr>
          <w:b/>
          <w:color w:val="000000"/>
        </w:rPr>
        <w:t xml:space="preserve">2. </w:t>
      </w:r>
      <w:r w:rsidR="00CB1764" w:rsidRPr="00636B95">
        <w:rPr>
          <w:b/>
          <w:color w:val="000000"/>
        </w:rPr>
        <w:t>Webcommerce India Pvt. Ltd,</w:t>
      </w:r>
      <w:r w:rsidR="00CB1764" w:rsidRPr="00636B95">
        <w:t xml:space="preserve"> </w:t>
      </w:r>
      <w:r w:rsidR="00CB1764" w:rsidRPr="00636B95">
        <w:rPr>
          <w:b/>
          <w:bCs/>
        </w:rPr>
        <w:t>Noida</w:t>
      </w:r>
      <w:r w:rsidR="00CB1764" w:rsidRPr="00636B95">
        <w:t xml:space="preserve">: </w:t>
      </w:r>
      <w:r w:rsidR="00CB1764" w:rsidRPr="00636B95">
        <w:tab/>
      </w:r>
      <w:r w:rsidR="0065011C" w:rsidRPr="00636B95">
        <w:tab/>
      </w:r>
      <w:r w:rsidR="00CB1764" w:rsidRPr="00636B95">
        <w:t xml:space="preserve">As Software Engineer </w:t>
      </w:r>
    </w:p>
    <w:p w14:paraId="2067A8C9" w14:textId="77777777" w:rsidR="00CB1764" w:rsidRPr="00636B95" w:rsidRDefault="00CB1764" w:rsidP="0065011C">
      <w:pPr>
        <w:pStyle w:val="BodyTextIndent"/>
        <w:spacing w:line="360" w:lineRule="auto"/>
        <w:ind w:left="4320" w:firstLine="720"/>
        <w:rPr>
          <w:sz w:val="24"/>
        </w:rPr>
      </w:pPr>
      <w:r w:rsidRPr="00636B95">
        <w:rPr>
          <w:sz w:val="24"/>
        </w:rPr>
        <w:t>(From 1</w:t>
      </w:r>
      <w:r w:rsidR="00D85D6E" w:rsidRPr="00636B95">
        <w:rPr>
          <w:sz w:val="24"/>
        </w:rPr>
        <w:t>st</w:t>
      </w:r>
      <w:r w:rsidRPr="00636B95">
        <w:rPr>
          <w:sz w:val="24"/>
        </w:rPr>
        <w:t xml:space="preserve"> Nov 07-to-18</w:t>
      </w:r>
      <w:r w:rsidRPr="00636B95">
        <w:rPr>
          <w:sz w:val="24"/>
          <w:vertAlign w:val="superscript"/>
        </w:rPr>
        <w:t>th</w:t>
      </w:r>
      <w:r w:rsidRPr="00636B95">
        <w:rPr>
          <w:sz w:val="24"/>
        </w:rPr>
        <w:t xml:space="preserve"> Aug 08)</w:t>
      </w:r>
    </w:p>
    <w:p w14:paraId="43C2D8B2" w14:textId="77777777" w:rsidR="00CB1764" w:rsidRPr="00636B95" w:rsidRDefault="00CB1764">
      <w:pPr>
        <w:jc w:val="both"/>
        <w:rPr>
          <w:b/>
          <w:u w:val="single"/>
        </w:rPr>
      </w:pPr>
    </w:p>
    <w:p w14:paraId="25000EEA" w14:textId="58FE6DF7" w:rsidR="00E709DD" w:rsidRPr="00636B95" w:rsidRDefault="00E709DD" w:rsidP="00E64ABC">
      <w:pPr>
        <w:jc w:val="both"/>
      </w:pPr>
      <w:r w:rsidRPr="00636B95">
        <w:rPr>
          <w:b/>
          <w:u w:val="single"/>
        </w:rPr>
        <w:t>Development Experience(</w:t>
      </w:r>
      <w:r w:rsidR="007668CA" w:rsidRPr="00636B95">
        <w:rPr>
          <w:b/>
          <w:u w:val="single"/>
        </w:rPr>
        <w:t>1</w:t>
      </w:r>
      <w:r w:rsidR="00FF6BDA">
        <w:rPr>
          <w:b/>
          <w:u w:val="single"/>
        </w:rPr>
        <w:t>2</w:t>
      </w:r>
      <w:r w:rsidR="00292FD8" w:rsidRPr="00636B95">
        <w:rPr>
          <w:b/>
          <w:u w:val="single"/>
        </w:rPr>
        <w:t xml:space="preserve"> </w:t>
      </w:r>
      <w:r w:rsidRPr="00636B95">
        <w:rPr>
          <w:b/>
          <w:u w:val="single"/>
        </w:rPr>
        <w:t>Year</w:t>
      </w:r>
      <w:r w:rsidR="007A7A77" w:rsidRPr="00636B95">
        <w:rPr>
          <w:b/>
          <w:u w:val="single"/>
        </w:rPr>
        <w:t>s</w:t>
      </w:r>
      <w:r w:rsidR="00560000" w:rsidRPr="00636B95">
        <w:rPr>
          <w:b/>
          <w:u w:val="single"/>
        </w:rPr>
        <w:t xml:space="preserve"> and </w:t>
      </w:r>
      <w:r w:rsidR="00FF6BDA">
        <w:rPr>
          <w:b/>
          <w:u w:val="single"/>
        </w:rPr>
        <w:t>3</w:t>
      </w:r>
      <w:r w:rsidR="00560000" w:rsidRPr="00636B95">
        <w:rPr>
          <w:b/>
          <w:u w:val="single"/>
        </w:rPr>
        <w:t xml:space="preserve"> Months</w:t>
      </w:r>
      <w:r w:rsidRPr="00636B95">
        <w:rPr>
          <w:b/>
          <w:u w:val="single"/>
        </w:rPr>
        <w:t>)</w:t>
      </w:r>
    </w:p>
    <w:p w14:paraId="0E48F037" w14:textId="77777777" w:rsidR="000732B4" w:rsidRPr="00636B95" w:rsidRDefault="000732B4">
      <w:pPr>
        <w:jc w:val="both"/>
        <w:rPr>
          <w:b/>
        </w:rPr>
      </w:pPr>
    </w:p>
    <w:p w14:paraId="1F343337" w14:textId="4A86229E" w:rsidR="00C36409" w:rsidRPr="00636B95" w:rsidRDefault="00DD5033">
      <w:pPr>
        <w:jc w:val="both"/>
        <w:rPr>
          <w:b/>
        </w:rPr>
      </w:pPr>
      <w:r w:rsidRPr="00636B95">
        <w:rPr>
          <w:b/>
        </w:rPr>
        <w:t>Projects Undertaken in Mindtree;</w:t>
      </w:r>
    </w:p>
    <w:p w14:paraId="16EAE224" w14:textId="5D94CA01" w:rsidR="00DD5033" w:rsidRDefault="00DD5033">
      <w:pPr>
        <w:jc w:val="both"/>
        <w:rPr>
          <w:b/>
        </w:rPr>
      </w:pPr>
    </w:p>
    <w:p w14:paraId="683D79FB" w14:textId="7D531C91" w:rsidR="009F32F0" w:rsidRPr="00636B95" w:rsidRDefault="009F32F0" w:rsidP="009F32F0">
      <w:pPr>
        <w:pStyle w:val="ListParagraph"/>
        <w:tabs>
          <w:tab w:val="left" w:pos="0"/>
          <w:tab w:val="left" w:pos="360"/>
        </w:tabs>
        <w:ind w:left="0"/>
        <w:jc w:val="both"/>
        <w:rPr>
          <w:b/>
        </w:rPr>
      </w:pPr>
      <w:r w:rsidRPr="00636B95">
        <w:rPr>
          <w:b/>
          <w:bCs/>
        </w:rPr>
        <w:t># Project Name</w:t>
      </w:r>
      <w:r w:rsidRPr="00636B95">
        <w:rPr>
          <w:b/>
          <w:bCs/>
        </w:rPr>
        <w:tab/>
        <w:t xml:space="preserve">: </w:t>
      </w:r>
      <w:r w:rsidR="00A04879">
        <w:rPr>
          <w:b/>
        </w:rPr>
        <w:t>MCAT Accommodation Online (MAO)</w:t>
      </w:r>
    </w:p>
    <w:p w14:paraId="197D758B" w14:textId="4561DFF8" w:rsidR="009F32F0" w:rsidRPr="00636B95" w:rsidRDefault="009F32F0" w:rsidP="009F32F0">
      <w:pPr>
        <w:pStyle w:val="ListParagraph"/>
        <w:tabs>
          <w:tab w:val="left" w:pos="0"/>
          <w:tab w:val="left" w:pos="360"/>
        </w:tabs>
        <w:ind w:left="0"/>
        <w:jc w:val="both"/>
      </w:pPr>
      <w:r w:rsidRPr="00636B95">
        <w:rPr>
          <w:b/>
          <w:bCs/>
        </w:rPr>
        <w:t>Team Size</w:t>
      </w:r>
      <w:r w:rsidRPr="00636B95">
        <w:rPr>
          <w:b/>
          <w:bCs/>
        </w:rPr>
        <w:tab/>
      </w:r>
      <w:r w:rsidR="005A1983">
        <w:rPr>
          <w:b/>
          <w:bCs/>
        </w:rPr>
        <w:tab/>
      </w:r>
      <w:r w:rsidRPr="00636B95">
        <w:rPr>
          <w:b/>
          <w:bCs/>
        </w:rPr>
        <w:t>:</w:t>
      </w:r>
      <w:r w:rsidR="002332B1" w:rsidRPr="001D50D5">
        <w:t>8</w:t>
      </w:r>
      <w:r w:rsidRPr="00636B95">
        <w:rPr>
          <w:b/>
          <w:bCs/>
        </w:rPr>
        <w:br/>
        <w:t>J2EE Tech</w:t>
      </w:r>
      <w:r w:rsidRPr="00636B95">
        <w:rPr>
          <w:b/>
          <w:bCs/>
        </w:rPr>
        <w:tab/>
      </w:r>
      <w:r w:rsidRPr="00636B95">
        <w:rPr>
          <w:b/>
          <w:bCs/>
        </w:rPr>
        <w:tab/>
        <w:t xml:space="preserve">: </w:t>
      </w:r>
      <w:r w:rsidRPr="00636B95">
        <w:t>Core Java</w:t>
      </w:r>
      <w:r w:rsidR="0042056D">
        <w:t xml:space="preserve"> </w:t>
      </w:r>
      <w:r w:rsidR="002817B0">
        <w:t>11.</w:t>
      </w:r>
    </w:p>
    <w:p w14:paraId="7D13036C" w14:textId="3D175F29" w:rsidR="009F32F0" w:rsidRPr="00636B95" w:rsidRDefault="009F32F0" w:rsidP="009F32F0">
      <w:pPr>
        <w:rPr>
          <w:b/>
          <w:bCs/>
        </w:rPr>
      </w:pPr>
      <w:r w:rsidRPr="00636B95">
        <w:rPr>
          <w:b/>
          <w:bCs/>
        </w:rPr>
        <w:t>Framework</w:t>
      </w:r>
      <w:r w:rsidRPr="00636B95">
        <w:rPr>
          <w:b/>
          <w:bCs/>
        </w:rPr>
        <w:tab/>
      </w:r>
      <w:r w:rsidRPr="00636B95">
        <w:rPr>
          <w:b/>
          <w:bCs/>
        </w:rPr>
        <w:tab/>
        <w:t xml:space="preserve">: </w:t>
      </w:r>
      <w:r w:rsidR="00B72385" w:rsidRPr="00B72385">
        <w:t>Spring</w:t>
      </w:r>
      <w:r w:rsidR="00B72385">
        <w:rPr>
          <w:b/>
          <w:bCs/>
        </w:rPr>
        <w:t xml:space="preserve">, </w:t>
      </w:r>
      <w:r>
        <w:rPr>
          <w:bCs/>
        </w:rPr>
        <w:t>Spring Boot</w:t>
      </w:r>
      <w:r w:rsidR="004B00C5">
        <w:rPr>
          <w:bCs/>
        </w:rPr>
        <w:t xml:space="preserve">, </w:t>
      </w:r>
      <w:r>
        <w:rPr>
          <w:bCs/>
        </w:rPr>
        <w:t>Spring Cloud</w:t>
      </w:r>
      <w:r w:rsidR="00A90E1C">
        <w:rPr>
          <w:bCs/>
        </w:rPr>
        <w:t xml:space="preserve"> and </w:t>
      </w:r>
      <w:r w:rsidR="004B00C5">
        <w:rPr>
          <w:bCs/>
        </w:rPr>
        <w:t xml:space="preserve">Spring Data </w:t>
      </w:r>
      <w:r w:rsidR="00A90E1C">
        <w:rPr>
          <w:bCs/>
        </w:rPr>
        <w:t>JPA</w:t>
      </w:r>
      <w:r w:rsidR="007271A5">
        <w:rPr>
          <w:bCs/>
        </w:rPr>
        <w:t>, Kafka.</w:t>
      </w:r>
    </w:p>
    <w:p w14:paraId="5D7753B3" w14:textId="44263F5C" w:rsidR="009F32F0" w:rsidRDefault="009F32F0" w:rsidP="009F32F0">
      <w:pPr>
        <w:rPr>
          <w:bCs/>
        </w:rPr>
      </w:pPr>
      <w:r w:rsidRPr="00636B95">
        <w:rPr>
          <w:b/>
          <w:bCs/>
        </w:rPr>
        <w:t>Database</w:t>
      </w:r>
      <w:r w:rsidRPr="00636B95">
        <w:rPr>
          <w:b/>
          <w:bCs/>
        </w:rPr>
        <w:tab/>
      </w:r>
      <w:r w:rsidRPr="00636B95">
        <w:rPr>
          <w:b/>
          <w:bCs/>
        </w:rPr>
        <w:tab/>
        <w:t xml:space="preserve">: </w:t>
      </w:r>
      <w:r w:rsidR="00283BAC">
        <w:rPr>
          <w:bCs/>
        </w:rPr>
        <w:t>PostgreSQL</w:t>
      </w:r>
    </w:p>
    <w:p w14:paraId="0A599207" w14:textId="665ABD1D" w:rsidR="0013246B" w:rsidRPr="0013246B" w:rsidRDefault="0013246B" w:rsidP="009F32F0">
      <w:pPr>
        <w:rPr>
          <w:b/>
        </w:rPr>
      </w:pPr>
      <w:r w:rsidRPr="0013246B">
        <w:rPr>
          <w:b/>
        </w:rPr>
        <w:t>Cloud</w:t>
      </w:r>
      <w:r>
        <w:rPr>
          <w:b/>
        </w:rPr>
        <w:tab/>
      </w:r>
      <w:r>
        <w:rPr>
          <w:b/>
        </w:rPr>
        <w:tab/>
      </w:r>
      <w:r>
        <w:rPr>
          <w:b/>
        </w:rPr>
        <w:tab/>
      </w:r>
      <w:r w:rsidRPr="0013246B">
        <w:rPr>
          <w:b/>
        </w:rPr>
        <w:t>:</w:t>
      </w:r>
      <w:r>
        <w:rPr>
          <w:b/>
        </w:rPr>
        <w:t xml:space="preserve"> </w:t>
      </w:r>
      <w:r w:rsidRPr="0013246B">
        <w:rPr>
          <w:bCs/>
        </w:rPr>
        <w:t>AWS</w:t>
      </w:r>
      <w:r w:rsidRPr="0013246B">
        <w:rPr>
          <w:b/>
        </w:rPr>
        <w:t xml:space="preserve"> </w:t>
      </w:r>
      <w:r>
        <w:rPr>
          <w:b/>
        </w:rPr>
        <w:t>(</w:t>
      </w:r>
      <w:r w:rsidR="00C5282F" w:rsidRPr="0077298E">
        <w:rPr>
          <w:bCs/>
        </w:rPr>
        <w:t xml:space="preserve">EC2, S3, </w:t>
      </w:r>
      <w:r w:rsidR="002F4F06" w:rsidRPr="0077298E">
        <w:rPr>
          <w:bCs/>
        </w:rPr>
        <w:t xml:space="preserve">IAM, </w:t>
      </w:r>
      <w:r w:rsidR="00C5282F" w:rsidRPr="0077298E">
        <w:rPr>
          <w:bCs/>
        </w:rPr>
        <w:t>RDS, ECS, Lambda</w:t>
      </w:r>
      <w:r w:rsidR="002F4F06" w:rsidRPr="0077298E">
        <w:rPr>
          <w:bCs/>
        </w:rPr>
        <w:t>, CloudWatch</w:t>
      </w:r>
      <w:r>
        <w:rPr>
          <w:b/>
        </w:rPr>
        <w:t>)</w:t>
      </w:r>
    </w:p>
    <w:p w14:paraId="45D2D178" w14:textId="2E381480" w:rsidR="009F32F0" w:rsidRPr="00E47A42" w:rsidRDefault="009F32F0" w:rsidP="009F32F0">
      <w:pPr>
        <w:rPr>
          <w:b/>
        </w:rPr>
      </w:pPr>
      <w:r w:rsidRPr="00E47A42">
        <w:rPr>
          <w:b/>
        </w:rPr>
        <w:t>DevOps</w:t>
      </w:r>
      <w:r>
        <w:rPr>
          <w:b/>
        </w:rPr>
        <w:tab/>
      </w:r>
      <w:r>
        <w:rPr>
          <w:b/>
        </w:rPr>
        <w:tab/>
        <w:t xml:space="preserve">: </w:t>
      </w:r>
      <w:r w:rsidRPr="00E47A42">
        <w:rPr>
          <w:bCs/>
        </w:rPr>
        <w:t>Docker, Docker Compose</w:t>
      </w:r>
      <w:r w:rsidR="004836E9">
        <w:rPr>
          <w:bCs/>
        </w:rPr>
        <w:t>,</w:t>
      </w:r>
      <w:r w:rsidR="00CC621C">
        <w:rPr>
          <w:bCs/>
        </w:rPr>
        <w:t xml:space="preserve"> Kubernetes,</w:t>
      </w:r>
      <w:r w:rsidR="004836E9">
        <w:rPr>
          <w:bCs/>
        </w:rPr>
        <w:t xml:space="preserve"> Jenkins, JIRA, Bitbucket</w:t>
      </w:r>
    </w:p>
    <w:p w14:paraId="43BAC175" w14:textId="4A08C501" w:rsidR="009F32F0" w:rsidRPr="00636B95" w:rsidRDefault="009F32F0" w:rsidP="009F32F0">
      <w:pPr>
        <w:rPr>
          <w:b/>
          <w:bCs/>
        </w:rPr>
      </w:pPr>
      <w:r w:rsidRPr="00636B95">
        <w:rPr>
          <w:b/>
          <w:bCs/>
        </w:rPr>
        <w:t>Testing/Build Tool</w:t>
      </w:r>
      <w:r w:rsidRPr="00636B95">
        <w:rPr>
          <w:b/>
          <w:bCs/>
        </w:rPr>
        <w:tab/>
        <w:t xml:space="preserve">: </w:t>
      </w:r>
      <w:r w:rsidRPr="00636B95">
        <w:rPr>
          <w:bCs/>
        </w:rPr>
        <w:t>Junit, Mockito.</w:t>
      </w:r>
    </w:p>
    <w:p w14:paraId="6E9C8FAD" w14:textId="77777777" w:rsidR="009F32F0" w:rsidRPr="00636B95" w:rsidRDefault="009F32F0" w:rsidP="009F32F0">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Technical Lead &amp; Individual Contributor.</w:t>
      </w:r>
    </w:p>
    <w:p w14:paraId="0740C874" w14:textId="77777777" w:rsidR="009F32F0" w:rsidRPr="00636B95" w:rsidRDefault="009F32F0" w:rsidP="009F32F0">
      <w:pPr>
        <w:tabs>
          <w:tab w:val="left" w:pos="0"/>
          <w:tab w:val="left" w:pos="360"/>
        </w:tabs>
        <w:ind w:firstLine="720"/>
        <w:jc w:val="both"/>
      </w:pPr>
    </w:p>
    <w:p w14:paraId="614C13FB" w14:textId="18731B4B" w:rsidR="009F32F0" w:rsidRDefault="009F32F0" w:rsidP="004B476F">
      <w:pPr>
        <w:tabs>
          <w:tab w:val="left" w:pos="0"/>
          <w:tab w:val="left" w:pos="360"/>
        </w:tabs>
        <w:jc w:val="both"/>
      </w:pPr>
      <w:r w:rsidRPr="00636B95">
        <w:rPr>
          <w:b/>
          <w:bCs/>
        </w:rPr>
        <w:t>Project Summary</w:t>
      </w:r>
      <w:r w:rsidRPr="00636B95">
        <w:rPr>
          <w:b/>
          <w:bCs/>
        </w:rPr>
        <w:tab/>
        <w:t>:</w:t>
      </w:r>
      <w:r w:rsidRPr="00636B95">
        <w:t xml:space="preserve"> </w:t>
      </w:r>
      <w:r w:rsidR="00357270">
        <w:t>MAO is an external (applicant-facing) application that allow</w:t>
      </w:r>
      <w:r w:rsidR="00122082">
        <w:t>s</w:t>
      </w:r>
      <w:r w:rsidR="00357270">
        <w:t xml:space="preserve"> an applicant (student) to submit a request </w:t>
      </w:r>
      <w:r w:rsidR="001E6052">
        <w:t>for accommodation (</w:t>
      </w:r>
      <w:r w:rsidR="00122082">
        <w:t>e.g.,</w:t>
      </w:r>
      <w:r w:rsidR="001E6052">
        <w:t xml:space="preserve"> break, extra time, </w:t>
      </w:r>
      <w:r w:rsidR="001E6052">
        <w:lastRenderedPageBreak/>
        <w:t>medication, a reader) during the MCAT examination.</w:t>
      </w:r>
      <w:r w:rsidR="004B476F">
        <w:t xml:space="preserve"> An applicant uses MAO to request  </w:t>
      </w:r>
    </w:p>
    <w:p w14:paraId="4E850542" w14:textId="1527EBC3" w:rsidR="004B476F" w:rsidRDefault="00122082" w:rsidP="004B476F">
      <w:pPr>
        <w:tabs>
          <w:tab w:val="left" w:pos="0"/>
          <w:tab w:val="left" w:pos="360"/>
        </w:tabs>
        <w:jc w:val="both"/>
      </w:pPr>
      <w:r>
        <w:t>a</w:t>
      </w:r>
      <w:r w:rsidR="004B476F">
        <w:t>ccommodations and upload documentation in support of his/her request. An applicant has only one initial application per lifetime.</w:t>
      </w:r>
      <w:r w:rsidR="00C76269">
        <w:t xml:space="preserve"> Any subsequent application such as an Appeal, Reconsideration or Extension are submitted manually. MAO is also used by External</w:t>
      </w:r>
    </w:p>
    <w:p w14:paraId="1D3A188B" w14:textId="520D36DA" w:rsidR="004B476F" w:rsidRDefault="00C76269" w:rsidP="004B476F">
      <w:pPr>
        <w:tabs>
          <w:tab w:val="left" w:pos="0"/>
          <w:tab w:val="left" w:pos="360"/>
        </w:tabs>
        <w:jc w:val="both"/>
      </w:pPr>
      <w:r>
        <w:t xml:space="preserve"> Reviewers to read an applicant’s request for accommodation, review any attached document</w:t>
      </w:r>
      <w:r w:rsidR="00122082">
        <w:t>s</w:t>
      </w:r>
      <w:r>
        <w:t xml:space="preserve"> and upload and opinion letter.</w:t>
      </w:r>
    </w:p>
    <w:p w14:paraId="1F2DAF6D" w14:textId="77777777" w:rsidR="00C76269" w:rsidRPr="00636B95" w:rsidRDefault="00C76269" w:rsidP="004B476F">
      <w:pPr>
        <w:tabs>
          <w:tab w:val="left" w:pos="0"/>
          <w:tab w:val="left" w:pos="360"/>
        </w:tabs>
        <w:jc w:val="both"/>
      </w:pPr>
    </w:p>
    <w:p w14:paraId="3EA77314" w14:textId="77777777" w:rsidR="009F32F0" w:rsidRPr="00636B95" w:rsidRDefault="009F32F0" w:rsidP="009F32F0">
      <w:pPr>
        <w:pStyle w:val="ListParagraph"/>
        <w:framePr w:hSpace="180" w:wrap="around" w:vAnchor="text" w:hAnchor="page" w:x="1897" w:y="37"/>
        <w:numPr>
          <w:ilvl w:val="0"/>
          <w:numId w:val="33"/>
        </w:numPr>
        <w:jc w:val="both"/>
      </w:pPr>
      <w:r w:rsidRPr="00636B95">
        <w:t>Attending Internal and Client Scrum meeting.</w:t>
      </w:r>
    </w:p>
    <w:p w14:paraId="38F69983" w14:textId="5850A54E" w:rsidR="009F32F0" w:rsidRDefault="009F32F0" w:rsidP="009F32F0">
      <w:pPr>
        <w:pStyle w:val="ListParagraph"/>
        <w:framePr w:hSpace="180" w:wrap="around" w:vAnchor="text" w:hAnchor="page" w:x="1897" w:y="37"/>
        <w:numPr>
          <w:ilvl w:val="0"/>
          <w:numId w:val="33"/>
        </w:numPr>
        <w:jc w:val="both"/>
      </w:pPr>
      <w:r w:rsidRPr="00636B95">
        <w:t xml:space="preserve">Having requirement discussion with </w:t>
      </w:r>
      <w:r w:rsidR="00E3541F">
        <w:t>internal team as well as client business team and technical manager.</w:t>
      </w:r>
    </w:p>
    <w:p w14:paraId="28E28B23" w14:textId="7CC39FE5" w:rsidR="009B7C49" w:rsidRDefault="009B7C49" w:rsidP="009F32F0">
      <w:pPr>
        <w:pStyle w:val="ListParagraph"/>
        <w:framePr w:hSpace="180" w:wrap="around" w:vAnchor="text" w:hAnchor="page" w:x="1897" w:y="37"/>
        <w:numPr>
          <w:ilvl w:val="0"/>
          <w:numId w:val="33"/>
        </w:numPr>
        <w:jc w:val="both"/>
      </w:pPr>
      <w:r w:rsidRPr="00636B95">
        <w:t>Handling and guiding team member to ensure the timely delivery of sprint story.</w:t>
      </w:r>
    </w:p>
    <w:p w14:paraId="562585C4" w14:textId="58752BCC" w:rsidR="00064AD0" w:rsidRDefault="00064AD0" w:rsidP="009F32F0">
      <w:pPr>
        <w:pStyle w:val="ListParagraph"/>
        <w:framePr w:hSpace="180" w:wrap="around" w:vAnchor="text" w:hAnchor="page" w:x="1897" w:y="37"/>
        <w:numPr>
          <w:ilvl w:val="0"/>
          <w:numId w:val="33"/>
        </w:numPr>
        <w:jc w:val="both"/>
      </w:pPr>
      <w:r>
        <w:t>Implementation of Rest API for MAO microservices.</w:t>
      </w:r>
    </w:p>
    <w:p w14:paraId="221E1657" w14:textId="07AAD3CF" w:rsidR="00C724AE" w:rsidRDefault="00C724AE" w:rsidP="009F32F0">
      <w:pPr>
        <w:pStyle w:val="ListParagraph"/>
        <w:framePr w:hSpace="180" w:wrap="around" w:vAnchor="text" w:hAnchor="page" w:x="1897" w:y="37"/>
        <w:numPr>
          <w:ilvl w:val="0"/>
          <w:numId w:val="33"/>
        </w:numPr>
        <w:jc w:val="both"/>
      </w:pPr>
      <w:r>
        <w:t>Implementation of producer and consumer using Spring Kafka.</w:t>
      </w:r>
    </w:p>
    <w:p w14:paraId="794B5477" w14:textId="32C045D9" w:rsidR="00064AD0" w:rsidRDefault="00F944C1" w:rsidP="00064AD0">
      <w:pPr>
        <w:pStyle w:val="ListParagraph"/>
        <w:framePr w:hSpace="180" w:wrap="around" w:vAnchor="text" w:hAnchor="page" w:x="1897" w:y="37"/>
        <w:numPr>
          <w:ilvl w:val="0"/>
          <w:numId w:val="33"/>
        </w:numPr>
        <w:jc w:val="both"/>
      </w:pPr>
      <w:r>
        <w:t>D</w:t>
      </w:r>
      <w:r w:rsidR="00064AD0">
        <w:t>efect fixing.</w:t>
      </w:r>
    </w:p>
    <w:p w14:paraId="4D275742" w14:textId="038CB81C" w:rsidR="00064AD0" w:rsidRDefault="00064AD0" w:rsidP="009F32F0">
      <w:pPr>
        <w:pStyle w:val="ListParagraph"/>
        <w:framePr w:hSpace="180" w:wrap="around" w:vAnchor="text" w:hAnchor="page" w:x="1897" w:y="37"/>
        <w:numPr>
          <w:ilvl w:val="0"/>
          <w:numId w:val="33"/>
        </w:numPr>
        <w:jc w:val="both"/>
      </w:pPr>
      <w:r>
        <w:t>Docker image creation and running using Docker Compose.</w:t>
      </w:r>
    </w:p>
    <w:p w14:paraId="487FC2BE" w14:textId="761AB336" w:rsidR="009B7C49" w:rsidRDefault="009B7C49" w:rsidP="009F32F0">
      <w:pPr>
        <w:pStyle w:val="ListParagraph"/>
        <w:framePr w:hSpace="180" w:wrap="around" w:vAnchor="text" w:hAnchor="page" w:x="1897" w:y="37"/>
        <w:numPr>
          <w:ilvl w:val="0"/>
          <w:numId w:val="33"/>
        </w:numPr>
        <w:jc w:val="both"/>
      </w:pPr>
      <w:r>
        <w:t>Fixing Snyk reported issues.</w:t>
      </w:r>
    </w:p>
    <w:p w14:paraId="08FF9376" w14:textId="2C9D5B45" w:rsidR="00064AD0" w:rsidRDefault="00064AD0" w:rsidP="009F32F0">
      <w:pPr>
        <w:pStyle w:val="ListParagraph"/>
        <w:framePr w:hSpace="180" w:wrap="around" w:vAnchor="text" w:hAnchor="page" w:x="1897" w:y="37"/>
        <w:numPr>
          <w:ilvl w:val="0"/>
          <w:numId w:val="33"/>
        </w:numPr>
        <w:jc w:val="both"/>
      </w:pPr>
      <w:r>
        <w:t>Testing and releasing it to QA.</w:t>
      </w:r>
    </w:p>
    <w:p w14:paraId="2DADD945" w14:textId="1B3633C9" w:rsidR="009F32F0" w:rsidRPr="00636B95" w:rsidRDefault="009F32F0" w:rsidP="009F32F0">
      <w:pPr>
        <w:pStyle w:val="ListParagraph"/>
        <w:framePr w:hSpace="180" w:wrap="around" w:vAnchor="text" w:hAnchor="page" w:x="1897" w:y="37"/>
        <w:numPr>
          <w:ilvl w:val="0"/>
          <w:numId w:val="33"/>
        </w:numPr>
        <w:jc w:val="both"/>
      </w:pPr>
      <w:r w:rsidRPr="00636B95">
        <w:t>Ensuring the 8</w:t>
      </w:r>
      <w:r w:rsidR="00572358">
        <w:t>0</w:t>
      </w:r>
      <w:r w:rsidRPr="00636B95">
        <w:t>% plus code coverage along with passing quality gate of SonarQube.</w:t>
      </w:r>
    </w:p>
    <w:p w14:paraId="0175023D" w14:textId="7F50B6F1" w:rsidR="009F32F0" w:rsidRPr="00DF5A29" w:rsidRDefault="009F32F0" w:rsidP="009F32F0">
      <w:pPr>
        <w:pStyle w:val="ListParagraph"/>
        <w:numPr>
          <w:ilvl w:val="0"/>
          <w:numId w:val="33"/>
        </w:numPr>
        <w:jc w:val="both"/>
        <w:rPr>
          <w:b/>
        </w:rPr>
      </w:pPr>
      <w:r w:rsidRPr="00636B95">
        <w:t xml:space="preserve">Code review and Code merge on </w:t>
      </w:r>
      <w:r w:rsidR="00064AD0">
        <w:t>Bitbucket</w:t>
      </w:r>
      <w:r w:rsidRPr="00636B95">
        <w:t>.</w:t>
      </w:r>
    </w:p>
    <w:p w14:paraId="301672C3" w14:textId="00E38D4B" w:rsidR="009F32F0" w:rsidRDefault="009F32F0">
      <w:pPr>
        <w:jc w:val="both"/>
        <w:rPr>
          <w:b/>
        </w:rPr>
      </w:pPr>
    </w:p>
    <w:p w14:paraId="211B8239" w14:textId="77777777" w:rsidR="009E120A" w:rsidRPr="00636B95" w:rsidRDefault="009E120A" w:rsidP="009E120A">
      <w:pPr>
        <w:pStyle w:val="ListParagraph"/>
        <w:tabs>
          <w:tab w:val="left" w:pos="0"/>
          <w:tab w:val="left" w:pos="360"/>
        </w:tabs>
        <w:ind w:left="0"/>
        <w:jc w:val="both"/>
        <w:rPr>
          <w:b/>
        </w:rPr>
      </w:pPr>
      <w:r w:rsidRPr="00636B95">
        <w:rPr>
          <w:b/>
          <w:bCs/>
        </w:rPr>
        <w:t># Project Name</w:t>
      </w:r>
      <w:r w:rsidRPr="00636B95">
        <w:rPr>
          <w:b/>
          <w:bCs/>
        </w:rPr>
        <w:tab/>
        <w:t xml:space="preserve">: </w:t>
      </w:r>
      <w:r>
        <w:rPr>
          <w:b/>
        </w:rPr>
        <w:t>InterConnect</w:t>
      </w:r>
    </w:p>
    <w:p w14:paraId="375F8D63" w14:textId="77777777" w:rsidR="009E120A" w:rsidRPr="00636B95" w:rsidRDefault="009E120A" w:rsidP="009E120A">
      <w:pPr>
        <w:pStyle w:val="ListParagraph"/>
        <w:tabs>
          <w:tab w:val="left" w:pos="0"/>
          <w:tab w:val="left" w:pos="360"/>
        </w:tabs>
        <w:ind w:left="0"/>
        <w:jc w:val="both"/>
      </w:pPr>
      <w:r w:rsidRPr="00636B95">
        <w:rPr>
          <w:b/>
          <w:bCs/>
        </w:rPr>
        <w:t>Team Size</w:t>
      </w:r>
      <w:r w:rsidRPr="00636B95">
        <w:rPr>
          <w:b/>
          <w:bCs/>
        </w:rPr>
        <w:tab/>
      </w:r>
      <w:r w:rsidRPr="00636B95">
        <w:rPr>
          <w:b/>
          <w:bCs/>
        </w:rPr>
        <w:tab/>
        <w:t>:</w:t>
      </w:r>
      <w:r>
        <w:rPr>
          <w:b/>
          <w:bCs/>
        </w:rPr>
        <w:t>5</w:t>
      </w:r>
      <w:r w:rsidRPr="00636B95">
        <w:rPr>
          <w:b/>
          <w:bCs/>
        </w:rPr>
        <w:br/>
        <w:t>J2EE Tech</w:t>
      </w:r>
      <w:r w:rsidRPr="00636B95">
        <w:rPr>
          <w:b/>
          <w:bCs/>
        </w:rPr>
        <w:tab/>
      </w:r>
      <w:r w:rsidRPr="00636B95">
        <w:rPr>
          <w:b/>
          <w:bCs/>
        </w:rPr>
        <w:tab/>
        <w:t xml:space="preserve">: </w:t>
      </w:r>
      <w:r w:rsidRPr="00636B95">
        <w:t xml:space="preserve">Core Java </w:t>
      </w:r>
      <w:r>
        <w:t>and Concurrency API</w:t>
      </w:r>
    </w:p>
    <w:p w14:paraId="67BFF025" w14:textId="77777777" w:rsidR="009E120A" w:rsidRPr="00636B95" w:rsidRDefault="009E120A" w:rsidP="009E120A">
      <w:pPr>
        <w:rPr>
          <w:b/>
          <w:bCs/>
        </w:rPr>
      </w:pPr>
      <w:r w:rsidRPr="00636B95">
        <w:rPr>
          <w:b/>
          <w:bCs/>
        </w:rPr>
        <w:t>Framework</w:t>
      </w:r>
      <w:r w:rsidRPr="00636B95">
        <w:rPr>
          <w:b/>
          <w:bCs/>
        </w:rPr>
        <w:tab/>
      </w:r>
      <w:r w:rsidRPr="00636B95">
        <w:rPr>
          <w:b/>
          <w:bCs/>
        </w:rPr>
        <w:tab/>
        <w:t xml:space="preserve">: </w:t>
      </w:r>
      <w:r>
        <w:rPr>
          <w:bCs/>
        </w:rPr>
        <w:t>Spring Boot, Spring Cloud, Spring Batch and Spring Data JPA.</w:t>
      </w:r>
    </w:p>
    <w:p w14:paraId="496CABD5" w14:textId="47154EA9" w:rsidR="009E120A" w:rsidRDefault="009E120A" w:rsidP="009E120A">
      <w:pPr>
        <w:rPr>
          <w:bCs/>
        </w:rPr>
      </w:pPr>
      <w:r w:rsidRPr="00636B95">
        <w:rPr>
          <w:b/>
          <w:bCs/>
        </w:rPr>
        <w:t>Database</w:t>
      </w:r>
      <w:r w:rsidRPr="00636B95">
        <w:rPr>
          <w:b/>
          <w:bCs/>
        </w:rPr>
        <w:tab/>
      </w:r>
      <w:r w:rsidRPr="00636B95">
        <w:rPr>
          <w:b/>
          <w:bCs/>
        </w:rPr>
        <w:tab/>
        <w:t xml:space="preserve">: </w:t>
      </w:r>
      <w:r>
        <w:rPr>
          <w:bCs/>
        </w:rPr>
        <w:t>PostgreSQL</w:t>
      </w:r>
    </w:p>
    <w:p w14:paraId="177796A5" w14:textId="4E75424F" w:rsidR="000818A9" w:rsidRDefault="000818A9" w:rsidP="009E120A">
      <w:pPr>
        <w:rPr>
          <w:bCs/>
        </w:rPr>
      </w:pPr>
      <w:r w:rsidRPr="0013246B">
        <w:rPr>
          <w:b/>
        </w:rPr>
        <w:t>Cloud</w:t>
      </w:r>
      <w:r>
        <w:rPr>
          <w:b/>
        </w:rPr>
        <w:tab/>
      </w:r>
      <w:r>
        <w:rPr>
          <w:b/>
        </w:rPr>
        <w:tab/>
      </w:r>
      <w:r>
        <w:rPr>
          <w:b/>
        </w:rPr>
        <w:tab/>
      </w:r>
      <w:r w:rsidRPr="0013246B">
        <w:rPr>
          <w:b/>
        </w:rPr>
        <w:t>:</w:t>
      </w:r>
      <w:r>
        <w:rPr>
          <w:b/>
        </w:rPr>
        <w:t xml:space="preserve"> </w:t>
      </w:r>
      <w:r w:rsidRPr="0013246B">
        <w:rPr>
          <w:bCs/>
        </w:rPr>
        <w:t>AWS</w:t>
      </w:r>
      <w:r w:rsidRPr="0013246B">
        <w:rPr>
          <w:b/>
        </w:rPr>
        <w:t xml:space="preserve"> </w:t>
      </w:r>
      <w:r>
        <w:rPr>
          <w:b/>
        </w:rPr>
        <w:t>(</w:t>
      </w:r>
      <w:r w:rsidRPr="0077298E">
        <w:rPr>
          <w:bCs/>
        </w:rPr>
        <w:t>EC2, S3, IAM, RDS,</w:t>
      </w:r>
      <w:r w:rsidR="00F137CF">
        <w:rPr>
          <w:bCs/>
        </w:rPr>
        <w:t xml:space="preserve"> ECS</w:t>
      </w:r>
      <w:r w:rsidRPr="0077298E">
        <w:rPr>
          <w:bCs/>
        </w:rPr>
        <w:t xml:space="preserve"> CloudWatch</w:t>
      </w:r>
      <w:r>
        <w:rPr>
          <w:b/>
        </w:rPr>
        <w:t>)</w:t>
      </w:r>
    </w:p>
    <w:p w14:paraId="6908F5E6" w14:textId="77777777" w:rsidR="009E120A" w:rsidRPr="00E47A42" w:rsidRDefault="009E120A" w:rsidP="009E120A">
      <w:pPr>
        <w:rPr>
          <w:b/>
        </w:rPr>
      </w:pPr>
      <w:r w:rsidRPr="00E47A42">
        <w:rPr>
          <w:b/>
        </w:rPr>
        <w:t>DevOps</w:t>
      </w:r>
      <w:r>
        <w:rPr>
          <w:b/>
        </w:rPr>
        <w:tab/>
      </w:r>
      <w:r>
        <w:rPr>
          <w:b/>
        </w:rPr>
        <w:tab/>
        <w:t xml:space="preserve">: </w:t>
      </w:r>
      <w:r w:rsidRPr="00E47A42">
        <w:rPr>
          <w:bCs/>
        </w:rPr>
        <w:t>Docker, Docker Compose</w:t>
      </w:r>
      <w:r>
        <w:rPr>
          <w:bCs/>
        </w:rPr>
        <w:t>.</w:t>
      </w:r>
    </w:p>
    <w:p w14:paraId="17CE6B7F" w14:textId="401D7D5A" w:rsidR="009E120A" w:rsidRPr="00636B95" w:rsidRDefault="009E120A" w:rsidP="009E120A">
      <w:pPr>
        <w:rPr>
          <w:b/>
          <w:bCs/>
        </w:rPr>
      </w:pPr>
      <w:r w:rsidRPr="00636B95">
        <w:rPr>
          <w:b/>
          <w:bCs/>
        </w:rPr>
        <w:t>Testing/Build Tool</w:t>
      </w:r>
      <w:r w:rsidRPr="00636B95">
        <w:rPr>
          <w:b/>
          <w:bCs/>
        </w:rPr>
        <w:tab/>
        <w:t xml:space="preserve">: </w:t>
      </w:r>
      <w:r w:rsidRPr="00636B95">
        <w:rPr>
          <w:bCs/>
        </w:rPr>
        <w:t>Junit, Mockito.</w:t>
      </w:r>
    </w:p>
    <w:p w14:paraId="64FEB30A" w14:textId="77777777" w:rsidR="009E120A" w:rsidRPr="00636B95" w:rsidRDefault="009E120A" w:rsidP="009E120A">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Technical Lead &amp; Individual Contributor.</w:t>
      </w:r>
    </w:p>
    <w:p w14:paraId="1A27608D" w14:textId="77777777" w:rsidR="009E120A" w:rsidRPr="00636B95" w:rsidRDefault="009E120A" w:rsidP="009E120A">
      <w:pPr>
        <w:tabs>
          <w:tab w:val="left" w:pos="0"/>
          <w:tab w:val="left" w:pos="360"/>
        </w:tabs>
        <w:ind w:firstLine="720"/>
        <w:jc w:val="both"/>
      </w:pPr>
    </w:p>
    <w:p w14:paraId="73AFB37F" w14:textId="77777777" w:rsidR="009E120A" w:rsidRPr="00636B95" w:rsidRDefault="009E120A" w:rsidP="009E120A">
      <w:pPr>
        <w:tabs>
          <w:tab w:val="left" w:pos="0"/>
          <w:tab w:val="left" w:pos="360"/>
        </w:tabs>
        <w:jc w:val="both"/>
      </w:pPr>
      <w:r w:rsidRPr="00636B95">
        <w:rPr>
          <w:b/>
          <w:bCs/>
        </w:rPr>
        <w:t>Project Summary</w:t>
      </w:r>
      <w:r w:rsidRPr="00636B95">
        <w:rPr>
          <w:b/>
          <w:bCs/>
        </w:rPr>
        <w:tab/>
        <w:t>:</w:t>
      </w:r>
      <w:r w:rsidRPr="00636B95">
        <w:t xml:space="preserve"> </w:t>
      </w:r>
      <w:r>
        <w:t>InterConnect is a product that provides CIBIL score</w:t>
      </w:r>
      <w:r w:rsidRPr="00636B95">
        <w:t xml:space="preserve"> </w:t>
      </w:r>
      <w:r>
        <w:t>and appropriate decision for individual consumer and business. It connects to many data sources like Acro, Experion, TransUnion etc as per global configuration in application. It helps business to know the risks in advance and take the appropriate decisions in day-to-day business. It was migrated from in premise datacenter to AWS Cloud.</w:t>
      </w:r>
    </w:p>
    <w:p w14:paraId="36860AC5" w14:textId="77777777" w:rsidR="009E120A" w:rsidRPr="00636B95" w:rsidRDefault="009E120A" w:rsidP="009E120A">
      <w:pPr>
        <w:jc w:val="both"/>
      </w:pPr>
      <w:r w:rsidRPr="00636B95">
        <w:rPr>
          <w:b/>
        </w:rPr>
        <w:t>Responsibilities</w:t>
      </w:r>
      <w:r w:rsidRPr="00636B95">
        <w:t xml:space="preserve">: </w:t>
      </w:r>
    </w:p>
    <w:p w14:paraId="4F57F651" w14:textId="77777777" w:rsidR="009E120A" w:rsidRPr="00636B95" w:rsidRDefault="009E120A" w:rsidP="009E120A">
      <w:pPr>
        <w:pStyle w:val="ListParagraph"/>
        <w:framePr w:hSpace="180" w:wrap="around" w:vAnchor="text" w:hAnchor="page" w:x="1897" w:y="37"/>
        <w:numPr>
          <w:ilvl w:val="0"/>
          <w:numId w:val="33"/>
        </w:numPr>
        <w:jc w:val="both"/>
      </w:pPr>
      <w:r w:rsidRPr="00636B95">
        <w:lastRenderedPageBreak/>
        <w:t>Attending Internal and Client Scrum meeting.</w:t>
      </w:r>
    </w:p>
    <w:p w14:paraId="7C915797" w14:textId="77777777" w:rsidR="009E120A" w:rsidRDefault="009E120A" w:rsidP="009E120A">
      <w:pPr>
        <w:pStyle w:val="ListParagraph"/>
        <w:framePr w:hSpace="180" w:wrap="around" w:vAnchor="text" w:hAnchor="page" w:x="1897" w:y="37"/>
        <w:numPr>
          <w:ilvl w:val="0"/>
          <w:numId w:val="33"/>
        </w:numPr>
        <w:jc w:val="both"/>
      </w:pPr>
      <w:r w:rsidRPr="00636B95">
        <w:t xml:space="preserve">Having requirement discussion with </w:t>
      </w:r>
      <w:r>
        <w:t>internal team as well as client business team and technical manager.</w:t>
      </w:r>
    </w:p>
    <w:p w14:paraId="6EDA37B6" w14:textId="77777777" w:rsidR="009E120A" w:rsidRDefault="009E120A" w:rsidP="009E120A">
      <w:pPr>
        <w:pStyle w:val="ListParagraph"/>
        <w:framePr w:hSpace="180" w:wrap="around" w:vAnchor="text" w:hAnchor="page" w:x="1897" w:y="37"/>
        <w:numPr>
          <w:ilvl w:val="0"/>
          <w:numId w:val="33"/>
        </w:numPr>
        <w:jc w:val="both"/>
      </w:pPr>
      <w:r>
        <w:t>Implementation of excel upload and CID Verifier microservice.</w:t>
      </w:r>
    </w:p>
    <w:p w14:paraId="449824B2" w14:textId="77777777" w:rsidR="009E120A" w:rsidRDefault="009E120A" w:rsidP="009E120A">
      <w:pPr>
        <w:pStyle w:val="ListParagraph"/>
        <w:framePr w:hSpace="180" w:wrap="around" w:vAnchor="text" w:hAnchor="page" w:x="1897" w:y="37"/>
        <w:numPr>
          <w:ilvl w:val="0"/>
          <w:numId w:val="33"/>
        </w:numPr>
        <w:jc w:val="both"/>
      </w:pPr>
      <w:r>
        <w:t>Implementation of Online Audit Batch Framework using Spring Batch.</w:t>
      </w:r>
    </w:p>
    <w:p w14:paraId="1BC4A9F1" w14:textId="77777777" w:rsidR="009E120A" w:rsidRDefault="009E120A" w:rsidP="009E120A">
      <w:pPr>
        <w:pStyle w:val="ListParagraph"/>
        <w:framePr w:hSpace="180" w:wrap="around" w:vAnchor="text" w:hAnchor="page" w:x="1897" w:y="37"/>
        <w:numPr>
          <w:ilvl w:val="0"/>
          <w:numId w:val="33"/>
        </w:numPr>
        <w:jc w:val="both"/>
      </w:pPr>
      <w:r>
        <w:t>Implementation of assigned stories and defect fixing.</w:t>
      </w:r>
    </w:p>
    <w:p w14:paraId="62B83DE4" w14:textId="77777777" w:rsidR="009E120A" w:rsidRDefault="009E120A" w:rsidP="009E120A">
      <w:pPr>
        <w:pStyle w:val="ListParagraph"/>
        <w:framePr w:hSpace="180" w:wrap="around" w:vAnchor="text" w:hAnchor="page" w:x="1897" w:y="37"/>
        <w:numPr>
          <w:ilvl w:val="0"/>
          <w:numId w:val="33"/>
        </w:numPr>
        <w:jc w:val="both"/>
      </w:pPr>
      <w:r>
        <w:t>Docker image creation and running using Docker Compose.</w:t>
      </w:r>
    </w:p>
    <w:p w14:paraId="512B4EA3" w14:textId="77777777" w:rsidR="009E120A" w:rsidRPr="00636B95" w:rsidRDefault="009E120A" w:rsidP="009E120A">
      <w:pPr>
        <w:pStyle w:val="ListParagraph"/>
        <w:framePr w:hSpace="180" w:wrap="around" w:vAnchor="text" w:hAnchor="page" w:x="1897" w:y="37"/>
        <w:numPr>
          <w:ilvl w:val="0"/>
          <w:numId w:val="33"/>
        </w:numPr>
        <w:jc w:val="both"/>
      </w:pPr>
      <w:r>
        <w:t>Scanning code by HPE Fortify and fixing reported issues.</w:t>
      </w:r>
    </w:p>
    <w:p w14:paraId="057491E5" w14:textId="77777777" w:rsidR="009E120A" w:rsidRPr="00636B95" w:rsidRDefault="009E120A" w:rsidP="009E120A">
      <w:pPr>
        <w:pStyle w:val="ListParagraph"/>
        <w:framePr w:hSpace="180" w:wrap="around" w:vAnchor="text" w:hAnchor="page" w:x="1897" w:y="37"/>
        <w:numPr>
          <w:ilvl w:val="0"/>
          <w:numId w:val="33"/>
        </w:numPr>
        <w:jc w:val="both"/>
      </w:pPr>
      <w:r w:rsidRPr="00636B95">
        <w:t>Handling and guiding team member to ensure the timely delivery of sprint story.</w:t>
      </w:r>
    </w:p>
    <w:p w14:paraId="640DA707" w14:textId="77777777" w:rsidR="009E120A" w:rsidRPr="00636B95" w:rsidRDefault="009E120A" w:rsidP="009E120A">
      <w:pPr>
        <w:pStyle w:val="ListParagraph"/>
        <w:framePr w:hSpace="180" w:wrap="around" w:vAnchor="text" w:hAnchor="page" w:x="1897" w:y="37"/>
        <w:numPr>
          <w:ilvl w:val="0"/>
          <w:numId w:val="33"/>
        </w:numPr>
        <w:jc w:val="both"/>
      </w:pPr>
      <w:r w:rsidRPr="00636B95">
        <w:t>Ensuring the 8</w:t>
      </w:r>
      <w:r>
        <w:t>0</w:t>
      </w:r>
      <w:r w:rsidRPr="00636B95">
        <w:t>% plus code coverage along with passing quality gate of SonarQube.</w:t>
      </w:r>
    </w:p>
    <w:p w14:paraId="7ACD9127" w14:textId="77777777" w:rsidR="009E120A" w:rsidRPr="00DF5A29" w:rsidRDefault="009E120A" w:rsidP="009E120A">
      <w:pPr>
        <w:pStyle w:val="ListParagraph"/>
        <w:numPr>
          <w:ilvl w:val="0"/>
          <w:numId w:val="33"/>
        </w:numPr>
        <w:jc w:val="both"/>
        <w:rPr>
          <w:b/>
        </w:rPr>
      </w:pPr>
      <w:r w:rsidRPr="00636B95">
        <w:t>Code review and Code merge on Git Hub.</w:t>
      </w:r>
    </w:p>
    <w:p w14:paraId="34B03364" w14:textId="77777777" w:rsidR="009F32F0" w:rsidRPr="00636B95" w:rsidRDefault="009F32F0">
      <w:pPr>
        <w:jc w:val="both"/>
        <w:rPr>
          <w:b/>
        </w:rPr>
      </w:pPr>
    </w:p>
    <w:p w14:paraId="4CAA24F5" w14:textId="77777777" w:rsidR="007E329A" w:rsidRPr="00636B95" w:rsidRDefault="00DD5033" w:rsidP="00DD5033">
      <w:pPr>
        <w:pStyle w:val="ListParagraph"/>
        <w:tabs>
          <w:tab w:val="left" w:pos="0"/>
          <w:tab w:val="left" w:pos="360"/>
        </w:tabs>
        <w:ind w:left="0"/>
        <w:jc w:val="both"/>
        <w:rPr>
          <w:b/>
        </w:rPr>
      </w:pPr>
      <w:r w:rsidRPr="00636B95">
        <w:rPr>
          <w:b/>
          <w:bCs/>
        </w:rPr>
        <w:t># Project Name</w:t>
      </w:r>
      <w:r w:rsidRPr="00636B95">
        <w:rPr>
          <w:b/>
          <w:bCs/>
        </w:rPr>
        <w:tab/>
        <w:t xml:space="preserve">: </w:t>
      </w:r>
      <w:r w:rsidRPr="00636B95">
        <w:rPr>
          <w:b/>
        </w:rPr>
        <w:t>UGI Profile Service</w:t>
      </w:r>
    </w:p>
    <w:p w14:paraId="3DB1E177" w14:textId="2852B305" w:rsidR="00DD5033" w:rsidRPr="00636B95" w:rsidRDefault="00DD5033" w:rsidP="00DD5033">
      <w:pPr>
        <w:pStyle w:val="ListParagraph"/>
        <w:tabs>
          <w:tab w:val="left" w:pos="0"/>
          <w:tab w:val="left" w:pos="360"/>
        </w:tabs>
        <w:ind w:left="0"/>
        <w:jc w:val="both"/>
      </w:pPr>
      <w:r w:rsidRPr="00636B95">
        <w:rPr>
          <w:b/>
          <w:bCs/>
        </w:rPr>
        <w:t>Team Size</w:t>
      </w:r>
      <w:r w:rsidRPr="00636B95">
        <w:rPr>
          <w:b/>
          <w:bCs/>
        </w:rPr>
        <w:tab/>
      </w:r>
      <w:r w:rsidRPr="00636B95">
        <w:rPr>
          <w:b/>
          <w:bCs/>
        </w:rPr>
        <w:tab/>
        <w:t>:</w:t>
      </w:r>
      <w:r w:rsidR="00F47F72">
        <w:rPr>
          <w:b/>
          <w:bCs/>
        </w:rPr>
        <w:t>6</w:t>
      </w:r>
      <w:r w:rsidRPr="00636B95">
        <w:rPr>
          <w:b/>
          <w:bCs/>
        </w:rPr>
        <w:br/>
        <w:t>J2EE Tech</w:t>
      </w:r>
      <w:r w:rsidRPr="00636B95">
        <w:rPr>
          <w:b/>
          <w:bCs/>
        </w:rPr>
        <w:tab/>
      </w:r>
      <w:r w:rsidRPr="00636B95">
        <w:rPr>
          <w:b/>
          <w:bCs/>
        </w:rPr>
        <w:tab/>
        <w:t xml:space="preserve">: </w:t>
      </w:r>
      <w:r w:rsidRPr="00636B95">
        <w:t xml:space="preserve">Core Java </w:t>
      </w:r>
    </w:p>
    <w:p w14:paraId="6C235630" w14:textId="79FDD651" w:rsidR="00DD5033" w:rsidRPr="00636B95" w:rsidRDefault="00DD5033" w:rsidP="00DD5033">
      <w:pPr>
        <w:rPr>
          <w:b/>
          <w:bCs/>
        </w:rPr>
      </w:pPr>
      <w:r w:rsidRPr="00636B95">
        <w:rPr>
          <w:b/>
          <w:bCs/>
        </w:rPr>
        <w:t>Framework</w:t>
      </w:r>
      <w:r w:rsidRPr="00636B95">
        <w:rPr>
          <w:b/>
          <w:bCs/>
        </w:rPr>
        <w:tab/>
      </w:r>
      <w:r w:rsidRPr="00636B95">
        <w:rPr>
          <w:b/>
          <w:bCs/>
        </w:rPr>
        <w:tab/>
        <w:t xml:space="preserve">: </w:t>
      </w:r>
      <w:r w:rsidR="00356579">
        <w:rPr>
          <w:bCs/>
        </w:rPr>
        <w:t>Spring Boot and Spring Cloud</w:t>
      </w:r>
    </w:p>
    <w:p w14:paraId="22AE65FA" w14:textId="7B661FE6" w:rsidR="00DD5033" w:rsidRDefault="00DD5033" w:rsidP="00DD5033">
      <w:pPr>
        <w:rPr>
          <w:bCs/>
        </w:rPr>
      </w:pPr>
      <w:r w:rsidRPr="00636B95">
        <w:rPr>
          <w:b/>
          <w:bCs/>
        </w:rPr>
        <w:t>Database</w:t>
      </w:r>
      <w:r w:rsidRPr="00636B95">
        <w:rPr>
          <w:b/>
          <w:bCs/>
        </w:rPr>
        <w:tab/>
      </w:r>
      <w:r w:rsidRPr="00636B95">
        <w:rPr>
          <w:b/>
          <w:bCs/>
        </w:rPr>
        <w:tab/>
        <w:t xml:space="preserve">: </w:t>
      </w:r>
      <w:r w:rsidR="0057759C" w:rsidRPr="00636B95">
        <w:rPr>
          <w:bCs/>
        </w:rPr>
        <w:t>Cassandra</w:t>
      </w:r>
    </w:p>
    <w:p w14:paraId="17E2A6FB" w14:textId="61CBF456" w:rsidR="00E47A42" w:rsidRPr="00E47A42" w:rsidRDefault="00E47A42" w:rsidP="00DD5033">
      <w:pPr>
        <w:rPr>
          <w:b/>
        </w:rPr>
      </w:pPr>
      <w:r w:rsidRPr="00E47A42">
        <w:rPr>
          <w:b/>
        </w:rPr>
        <w:t>DevOps</w:t>
      </w:r>
      <w:r>
        <w:rPr>
          <w:b/>
        </w:rPr>
        <w:tab/>
      </w:r>
      <w:r>
        <w:rPr>
          <w:b/>
        </w:rPr>
        <w:tab/>
        <w:t xml:space="preserve">: </w:t>
      </w:r>
      <w:r w:rsidRPr="00E47A42">
        <w:rPr>
          <w:bCs/>
        </w:rPr>
        <w:t>Docker, Docker Compose and Kubernetes</w:t>
      </w:r>
    </w:p>
    <w:p w14:paraId="471CAC7C" w14:textId="0680ECC2" w:rsidR="00DD5033" w:rsidRPr="00636B95" w:rsidRDefault="00DD5033" w:rsidP="00DD5033">
      <w:pPr>
        <w:rPr>
          <w:b/>
          <w:bCs/>
        </w:rPr>
      </w:pPr>
      <w:r w:rsidRPr="00636B95">
        <w:rPr>
          <w:b/>
          <w:bCs/>
        </w:rPr>
        <w:t>Testing/Build Tool</w:t>
      </w:r>
      <w:r w:rsidRPr="00636B95">
        <w:rPr>
          <w:b/>
          <w:bCs/>
        </w:rPr>
        <w:tab/>
        <w:t xml:space="preserve">: </w:t>
      </w:r>
      <w:r w:rsidRPr="00636B95">
        <w:rPr>
          <w:bCs/>
        </w:rPr>
        <w:t>Junit, Mockito,</w:t>
      </w:r>
      <w:r w:rsidR="0057759C" w:rsidRPr="00636B95">
        <w:rPr>
          <w:bCs/>
        </w:rPr>
        <w:t xml:space="preserve"> Powermock.</w:t>
      </w:r>
    </w:p>
    <w:p w14:paraId="75B48964" w14:textId="679CA90F" w:rsidR="00DD5033" w:rsidRPr="00636B95" w:rsidRDefault="00DD5033" w:rsidP="00DD5033">
      <w:pPr>
        <w:tabs>
          <w:tab w:val="left" w:pos="0"/>
          <w:tab w:val="left" w:pos="360"/>
        </w:tabs>
        <w:jc w:val="both"/>
      </w:pPr>
      <w:r w:rsidRPr="00636B95">
        <w:rPr>
          <w:b/>
          <w:bCs/>
        </w:rPr>
        <w:lastRenderedPageBreak/>
        <w:t>Role</w:t>
      </w:r>
      <w:r w:rsidRPr="00636B95">
        <w:rPr>
          <w:b/>
          <w:bCs/>
        </w:rPr>
        <w:tab/>
      </w:r>
      <w:r w:rsidRPr="00636B95">
        <w:rPr>
          <w:b/>
          <w:bCs/>
        </w:rPr>
        <w:tab/>
      </w:r>
      <w:r w:rsidRPr="00636B95">
        <w:rPr>
          <w:b/>
          <w:bCs/>
        </w:rPr>
        <w:tab/>
        <w:t>:</w:t>
      </w:r>
      <w:r w:rsidRPr="00636B95">
        <w:t xml:space="preserve"> </w:t>
      </w:r>
      <w:r w:rsidR="00F17C60" w:rsidRPr="00636B95">
        <w:t>Technical Lead &amp; Individual Contributor.</w:t>
      </w:r>
    </w:p>
    <w:p w14:paraId="2A07B7A4" w14:textId="77777777" w:rsidR="00DD5033" w:rsidRPr="00636B95" w:rsidRDefault="00DD5033" w:rsidP="00DD5033">
      <w:pPr>
        <w:tabs>
          <w:tab w:val="left" w:pos="0"/>
          <w:tab w:val="left" w:pos="360"/>
        </w:tabs>
        <w:ind w:firstLine="720"/>
        <w:jc w:val="both"/>
      </w:pPr>
    </w:p>
    <w:p w14:paraId="3FF92EF5" w14:textId="56D4CF93" w:rsidR="00DD5033" w:rsidRDefault="00DD5033" w:rsidP="00DD5033">
      <w:pPr>
        <w:tabs>
          <w:tab w:val="left" w:pos="0"/>
          <w:tab w:val="left" w:pos="360"/>
        </w:tabs>
        <w:jc w:val="both"/>
      </w:pPr>
      <w:r w:rsidRPr="00636B95">
        <w:rPr>
          <w:b/>
          <w:bCs/>
        </w:rPr>
        <w:t>Project Summary</w:t>
      </w:r>
      <w:r w:rsidRPr="00636B95">
        <w:rPr>
          <w:b/>
          <w:bCs/>
        </w:rPr>
        <w:tab/>
        <w:t>:</w:t>
      </w:r>
      <w:r w:rsidRPr="00636B95">
        <w:t xml:space="preserve"> </w:t>
      </w:r>
      <w:r w:rsidR="00563FD1" w:rsidRPr="00636B95">
        <w:t>Profile service project has been developed for migrating Marriott’s customer profile from Mainframe to Cassandra DB as well as refactoring of existing services. This includes many microservices such as Profile Service, Profile Search, Profile Match, Profile Payment Method, Relationship Service, Event Processor service and Attribute service.</w:t>
      </w:r>
    </w:p>
    <w:p w14:paraId="3D2C19DD" w14:textId="77777777" w:rsidR="00DF5A29" w:rsidRPr="00636B95" w:rsidRDefault="00DF5A29" w:rsidP="00DD5033">
      <w:pPr>
        <w:tabs>
          <w:tab w:val="left" w:pos="0"/>
          <w:tab w:val="left" w:pos="360"/>
        </w:tabs>
        <w:jc w:val="both"/>
      </w:pPr>
    </w:p>
    <w:p w14:paraId="558B5262" w14:textId="439A93CC" w:rsidR="00DD5033" w:rsidRPr="00636B95" w:rsidRDefault="00DD5033" w:rsidP="00DD5033">
      <w:pPr>
        <w:jc w:val="both"/>
      </w:pPr>
      <w:r w:rsidRPr="00636B95">
        <w:rPr>
          <w:b/>
        </w:rPr>
        <w:t>Responsibilities</w:t>
      </w:r>
      <w:r w:rsidRPr="00636B95">
        <w:t xml:space="preserve">: </w:t>
      </w:r>
    </w:p>
    <w:p w14:paraId="2E9A7C41" w14:textId="77777777" w:rsidR="00DF5A29" w:rsidRPr="00636B95" w:rsidRDefault="00DF5A29" w:rsidP="00DF5A29">
      <w:pPr>
        <w:pStyle w:val="ListParagraph"/>
        <w:framePr w:hSpace="180" w:wrap="around" w:vAnchor="text" w:hAnchor="page" w:x="1897" w:y="37"/>
        <w:numPr>
          <w:ilvl w:val="0"/>
          <w:numId w:val="33"/>
        </w:numPr>
        <w:jc w:val="both"/>
      </w:pPr>
      <w:r w:rsidRPr="00636B95">
        <w:t>Attending Internal and Client Scrum meeting.</w:t>
      </w:r>
    </w:p>
    <w:p w14:paraId="779D9AFB" w14:textId="77777777" w:rsidR="00DF5A29" w:rsidRPr="00636B95" w:rsidRDefault="00DF5A29" w:rsidP="00DF5A29">
      <w:pPr>
        <w:pStyle w:val="ListParagraph"/>
        <w:framePr w:hSpace="180" w:wrap="around" w:vAnchor="text" w:hAnchor="page" w:x="1897" w:y="37"/>
        <w:numPr>
          <w:ilvl w:val="0"/>
          <w:numId w:val="33"/>
        </w:numPr>
        <w:jc w:val="both"/>
      </w:pPr>
      <w:r w:rsidRPr="00636B95">
        <w:t>Having requirement discussion with team after getting from client.</w:t>
      </w:r>
    </w:p>
    <w:p w14:paraId="744F996C" w14:textId="77777777" w:rsidR="00DF5A29" w:rsidRPr="00636B95" w:rsidRDefault="00DF5A29" w:rsidP="00DF5A29">
      <w:pPr>
        <w:pStyle w:val="ListParagraph"/>
        <w:framePr w:hSpace="180" w:wrap="around" w:vAnchor="text" w:hAnchor="page" w:x="1897" w:y="37"/>
        <w:numPr>
          <w:ilvl w:val="0"/>
          <w:numId w:val="33"/>
        </w:numPr>
        <w:jc w:val="both"/>
      </w:pPr>
      <w:r w:rsidRPr="00636B95">
        <w:t>Handling and guiding team member to ensure the timely delivery of sprint story.</w:t>
      </w:r>
    </w:p>
    <w:p w14:paraId="2CBDC962" w14:textId="77777777" w:rsidR="00DF5A29" w:rsidRPr="00636B95" w:rsidRDefault="00DF5A29" w:rsidP="00DF5A29">
      <w:pPr>
        <w:pStyle w:val="ListParagraph"/>
        <w:framePr w:hSpace="180" w:wrap="around" w:vAnchor="text" w:hAnchor="page" w:x="1897" w:y="37"/>
        <w:numPr>
          <w:ilvl w:val="0"/>
          <w:numId w:val="33"/>
        </w:numPr>
        <w:jc w:val="both"/>
      </w:pPr>
      <w:r>
        <w:t>Preparation</w:t>
      </w:r>
      <w:r w:rsidRPr="00636B95">
        <w:t xml:space="preserve"> of L</w:t>
      </w:r>
      <w:r>
        <w:t>ow-Level Design</w:t>
      </w:r>
      <w:r w:rsidRPr="00636B95">
        <w:t>.</w:t>
      </w:r>
    </w:p>
    <w:p w14:paraId="07E385E7" w14:textId="7413BC58" w:rsidR="00DF5A29" w:rsidRDefault="00DF5A29" w:rsidP="00DF5A29">
      <w:pPr>
        <w:pStyle w:val="ListParagraph"/>
        <w:framePr w:hSpace="180" w:wrap="around" w:vAnchor="text" w:hAnchor="page" w:x="1897" w:y="37"/>
        <w:numPr>
          <w:ilvl w:val="0"/>
          <w:numId w:val="33"/>
        </w:numPr>
        <w:jc w:val="both"/>
      </w:pPr>
      <w:r w:rsidRPr="00636B95">
        <w:t>Development of microservices.</w:t>
      </w:r>
    </w:p>
    <w:p w14:paraId="342D6817" w14:textId="33785BDE" w:rsidR="008E2F3C" w:rsidRPr="00636B95" w:rsidRDefault="008E2F3C" w:rsidP="00DF5A29">
      <w:pPr>
        <w:pStyle w:val="ListParagraph"/>
        <w:framePr w:hSpace="180" w:wrap="around" w:vAnchor="text" w:hAnchor="page" w:x="1897" w:y="37"/>
        <w:numPr>
          <w:ilvl w:val="0"/>
          <w:numId w:val="33"/>
        </w:numPr>
        <w:jc w:val="both"/>
      </w:pPr>
      <w:r>
        <w:t>Docker image creation and running using Docker Compose.</w:t>
      </w:r>
    </w:p>
    <w:p w14:paraId="3E94A577" w14:textId="77777777" w:rsidR="00DF5A29" w:rsidRPr="00636B95" w:rsidRDefault="00DF5A29" w:rsidP="00DF5A29">
      <w:pPr>
        <w:pStyle w:val="ListParagraph"/>
        <w:framePr w:hSpace="180" w:wrap="around" w:vAnchor="text" w:hAnchor="page" w:x="1897" w:y="37"/>
        <w:numPr>
          <w:ilvl w:val="0"/>
          <w:numId w:val="33"/>
        </w:numPr>
        <w:jc w:val="both"/>
      </w:pPr>
      <w:r w:rsidRPr="00636B95">
        <w:t>Ensuring the 85% plus code coverage along with passing quality gate of SonarQube.</w:t>
      </w:r>
    </w:p>
    <w:p w14:paraId="73D02C5F" w14:textId="5FE8F67F" w:rsidR="00DD5033" w:rsidRPr="00DF5A29" w:rsidRDefault="00202ADC" w:rsidP="00202ADC">
      <w:pPr>
        <w:pStyle w:val="ListParagraph"/>
        <w:numPr>
          <w:ilvl w:val="0"/>
          <w:numId w:val="33"/>
        </w:numPr>
        <w:jc w:val="both"/>
        <w:rPr>
          <w:b/>
        </w:rPr>
      </w:pPr>
      <w:r w:rsidRPr="00636B95">
        <w:t>Code review and Code merge on Git Hub.</w:t>
      </w:r>
    </w:p>
    <w:p w14:paraId="07453D5B" w14:textId="77777777" w:rsidR="00DF5A29" w:rsidRPr="00636B95" w:rsidRDefault="00DF5A29" w:rsidP="00DF5A29">
      <w:pPr>
        <w:pStyle w:val="ListParagraph"/>
        <w:jc w:val="both"/>
        <w:rPr>
          <w:b/>
        </w:rPr>
      </w:pPr>
    </w:p>
    <w:p w14:paraId="5C420F27" w14:textId="0B3BA2D6" w:rsidR="001F7691" w:rsidRDefault="001F7691" w:rsidP="001F7691">
      <w:pPr>
        <w:pStyle w:val="ListParagraph"/>
        <w:tabs>
          <w:tab w:val="left" w:pos="0"/>
          <w:tab w:val="left" w:pos="360"/>
        </w:tabs>
        <w:ind w:left="0"/>
        <w:jc w:val="both"/>
        <w:rPr>
          <w:b/>
        </w:rPr>
      </w:pPr>
      <w:r w:rsidRPr="00636B95">
        <w:rPr>
          <w:b/>
          <w:bCs/>
        </w:rPr>
        <w:t># Project Name</w:t>
      </w:r>
      <w:r w:rsidRPr="00636B95">
        <w:rPr>
          <w:b/>
          <w:bCs/>
        </w:rPr>
        <w:tab/>
        <w:t xml:space="preserve">: </w:t>
      </w:r>
      <w:r w:rsidR="00B50D5B" w:rsidRPr="00636B95">
        <w:rPr>
          <w:b/>
        </w:rPr>
        <w:t>DC Cache</w:t>
      </w:r>
    </w:p>
    <w:p w14:paraId="09E2A4B1" w14:textId="77777777" w:rsidR="00DF5A29" w:rsidRPr="00636B95" w:rsidRDefault="00DF5A29" w:rsidP="001F7691">
      <w:pPr>
        <w:pStyle w:val="ListParagraph"/>
        <w:tabs>
          <w:tab w:val="left" w:pos="0"/>
          <w:tab w:val="left" w:pos="360"/>
        </w:tabs>
        <w:ind w:left="0"/>
        <w:jc w:val="both"/>
      </w:pPr>
    </w:p>
    <w:p w14:paraId="6D4C2EF8" w14:textId="1005723B" w:rsidR="001F7691" w:rsidRPr="00636B95" w:rsidRDefault="001F7691" w:rsidP="00AD532B">
      <w:pPr>
        <w:pStyle w:val="ListParagraph"/>
        <w:tabs>
          <w:tab w:val="left" w:pos="0"/>
          <w:tab w:val="left" w:pos="360"/>
        </w:tabs>
        <w:ind w:left="0"/>
        <w:jc w:val="both"/>
      </w:pPr>
      <w:r w:rsidRPr="00636B95">
        <w:rPr>
          <w:b/>
          <w:bCs/>
        </w:rPr>
        <w:t>Team Size</w:t>
      </w:r>
      <w:r w:rsidRPr="00636B95">
        <w:rPr>
          <w:b/>
          <w:bCs/>
        </w:rPr>
        <w:tab/>
      </w:r>
      <w:r w:rsidRPr="00636B95">
        <w:rPr>
          <w:b/>
          <w:bCs/>
        </w:rPr>
        <w:tab/>
        <w:t>:</w:t>
      </w:r>
      <w:r w:rsidR="00E50E83" w:rsidRPr="00636B95">
        <w:rPr>
          <w:b/>
          <w:bCs/>
        </w:rPr>
        <w:t>5</w:t>
      </w:r>
      <w:r w:rsidRPr="00636B95">
        <w:rPr>
          <w:b/>
          <w:bCs/>
        </w:rPr>
        <w:t xml:space="preserve"> 6 </w:t>
      </w:r>
      <w:r w:rsidRPr="00636B95">
        <w:rPr>
          <w:b/>
          <w:bCs/>
        </w:rPr>
        <w:br/>
        <w:t>J2EE Tech</w:t>
      </w:r>
      <w:r w:rsidRPr="00636B95">
        <w:rPr>
          <w:b/>
          <w:bCs/>
        </w:rPr>
        <w:tab/>
      </w:r>
      <w:r w:rsidRPr="00636B95">
        <w:rPr>
          <w:b/>
          <w:bCs/>
        </w:rPr>
        <w:tab/>
        <w:t xml:space="preserve">: </w:t>
      </w:r>
      <w:r w:rsidR="008251F0" w:rsidRPr="00636B95">
        <w:t>Java 8, Confluent Kafka, Apache Avro.</w:t>
      </w:r>
    </w:p>
    <w:p w14:paraId="1EB2DE33" w14:textId="03F1CEF2" w:rsidR="001F7691" w:rsidRPr="00636B95" w:rsidRDefault="001F7691" w:rsidP="001F7691">
      <w:pPr>
        <w:rPr>
          <w:b/>
          <w:bCs/>
        </w:rPr>
      </w:pPr>
      <w:r w:rsidRPr="00636B95">
        <w:rPr>
          <w:b/>
          <w:bCs/>
        </w:rPr>
        <w:t>Framework</w:t>
      </w:r>
      <w:r w:rsidRPr="00636B95">
        <w:rPr>
          <w:b/>
          <w:bCs/>
        </w:rPr>
        <w:tab/>
      </w:r>
      <w:r w:rsidRPr="00636B95">
        <w:rPr>
          <w:b/>
          <w:bCs/>
        </w:rPr>
        <w:tab/>
        <w:t xml:space="preserve">: </w:t>
      </w:r>
      <w:r w:rsidR="008251F0" w:rsidRPr="00636B95">
        <w:rPr>
          <w:bCs/>
        </w:rPr>
        <w:t>Spring Boot</w:t>
      </w:r>
      <w:r w:rsidR="00DF5A29">
        <w:rPr>
          <w:bCs/>
        </w:rPr>
        <w:t xml:space="preserve"> and Spring</w:t>
      </w:r>
    </w:p>
    <w:p w14:paraId="4F0318FA" w14:textId="0C213F39" w:rsidR="001F7691" w:rsidRPr="00636B95" w:rsidRDefault="001F7691" w:rsidP="001F7691">
      <w:pPr>
        <w:rPr>
          <w:b/>
          <w:bCs/>
        </w:rPr>
      </w:pPr>
      <w:r w:rsidRPr="00636B95">
        <w:rPr>
          <w:b/>
          <w:bCs/>
        </w:rPr>
        <w:t>Database</w:t>
      </w:r>
      <w:r w:rsidRPr="00636B95">
        <w:rPr>
          <w:b/>
          <w:bCs/>
        </w:rPr>
        <w:tab/>
      </w:r>
      <w:r w:rsidRPr="00636B95">
        <w:rPr>
          <w:b/>
          <w:bCs/>
        </w:rPr>
        <w:tab/>
        <w:t xml:space="preserve">: </w:t>
      </w:r>
      <w:r w:rsidR="008251F0" w:rsidRPr="00636B95">
        <w:t>Oracle Coherence Cache</w:t>
      </w:r>
    </w:p>
    <w:p w14:paraId="44E20F7A" w14:textId="07798AF8" w:rsidR="001F7691" w:rsidRPr="00636B95" w:rsidRDefault="001F7691" w:rsidP="001F7691">
      <w:pPr>
        <w:rPr>
          <w:b/>
          <w:bCs/>
        </w:rPr>
      </w:pPr>
      <w:r w:rsidRPr="00636B95">
        <w:rPr>
          <w:b/>
          <w:bCs/>
        </w:rPr>
        <w:t>Testing/Build Tool</w:t>
      </w:r>
      <w:r w:rsidRPr="00636B95">
        <w:rPr>
          <w:b/>
          <w:bCs/>
        </w:rPr>
        <w:tab/>
        <w:t xml:space="preserve">: </w:t>
      </w:r>
      <w:r w:rsidRPr="00636B95">
        <w:rPr>
          <w:bCs/>
        </w:rPr>
        <w:t xml:space="preserve">Junit, Mockito, Powermock </w:t>
      </w:r>
      <w:r w:rsidR="008251F0" w:rsidRPr="00636B95">
        <w:rPr>
          <w:bCs/>
        </w:rPr>
        <w:t>Maven</w:t>
      </w:r>
      <w:r w:rsidRPr="00636B95">
        <w:rPr>
          <w:bCs/>
        </w:rPr>
        <w:t>.</w:t>
      </w:r>
    </w:p>
    <w:p w14:paraId="2F78A14D" w14:textId="2519E23C" w:rsidR="001F7691" w:rsidRPr="00636B95" w:rsidRDefault="001F7691" w:rsidP="001F7691">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Technical Lead</w:t>
      </w:r>
      <w:r w:rsidR="00E50E83" w:rsidRPr="00636B95">
        <w:t xml:space="preserve"> &amp; Individual Contributor</w:t>
      </w:r>
      <w:r w:rsidRPr="00636B95">
        <w:t>.</w:t>
      </w:r>
    </w:p>
    <w:p w14:paraId="41D0C29E" w14:textId="77777777" w:rsidR="001F7691" w:rsidRPr="00636B95" w:rsidRDefault="001F7691" w:rsidP="001F7691">
      <w:pPr>
        <w:tabs>
          <w:tab w:val="left" w:pos="0"/>
          <w:tab w:val="left" w:pos="360"/>
        </w:tabs>
        <w:jc w:val="both"/>
      </w:pPr>
    </w:p>
    <w:p w14:paraId="00C6F15B" w14:textId="77777777" w:rsidR="001F7691" w:rsidRPr="00636B95" w:rsidRDefault="001F7691" w:rsidP="001F7691">
      <w:pPr>
        <w:tabs>
          <w:tab w:val="left" w:pos="0"/>
          <w:tab w:val="left" w:pos="360"/>
        </w:tabs>
        <w:ind w:firstLine="720"/>
        <w:jc w:val="both"/>
      </w:pPr>
    </w:p>
    <w:p w14:paraId="45751D48" w14:textId="77777777" w:rsidR="00B50D5B" w:rsidRPr="00636B95" w:rsidRDefault="001F7691" w:rsidP="00B50D5B">
      <w:pPr>
        <w:jc w:val="both"/>
      </w:pPr>
      <w:r w:rsidRPr="00636B95">
        <w:rPr>
          <w:b/>
          <w:bCs/>
        </w:rPr>
        <w:t>Project Summary</w:t>
      </w:r>
      <w:r w:rsidRPr="00636B95">
        <w:rPr>
          <w:b/>
          <w:bCs/>
        </w:rPr>
        <w:tab/>
        <w:t>:</w:t>
      </w:r>
      <w:r w:rsidRPr="00636B95">
        <w:t xml:space="preserve"> </w:t>
      </w:r>
      <w:r w:rsidR="00B50D5B" w:rsidRPr="00636B95">
        <w:t>The DC Cache project has been developed for caching car rental price for duration of the month and for different seasons. Car rental price is published by some agency partnered with ABG to ABG car service portal.</w:t>
      </w:r>
    </w:p>
    <w:p w14:paraId="6B25EE3F" w14:textId="419DC6FB" w:rsidR="001F7691" w:rsidRPr="00636B95" w:rsidRDefault="00B50D5B" w:rsidP="00B50D5B">
      <w:pPr>
        <w:jc w:val="both"/>
      </w:pPr>
      <w:r w:rsidRPr="00636B95">
        <w:t>After receiving the price change event, car service portal publishes new price on messaging server. DC cache application consumes this price change and update the cache with new price for mentioned duration. In this way, it improves the car booking service.</w:t>
      </w:r>
    </w:p>
    <w:p w14:paraId="2931DDF3" w14:textId="77777777" w:rsidR="001F7691" w:rsidRPr="00636B95" w:rsidRDefault="001F7691" w:rsidP="001F7691">
      <w:pPr>
        <w:tabs>
          <w:tab w:val="left" w:pos="0"/>
          <w:tab w:val="left" w:pos="360"/>
        </w:tabs>
        <w:jc w:val="both"/>
      </w:pPr>
    </w:p>
    <w:p w14:paraId="791C8A6A" w14:textId="77777777" w:rsidR="001F7691" w:rsidRPr="00636B95" w:rsidRDefault="001F7691" w:rsidP="001F7691">
      <w:pPr>
        <w:jc w:val="both"/>
      </w:pPr>
      <w:r w:rsidRPr="00636B95">
        <w:rPr>
          <w:b/>
        </w:rPr>
        <w:t>Responsibilities</w:t>
      </w:r>
      <w:r w:rsidRPr="00636B95">
        <w:t xml:space="preserve">: </w:t>
      </w:r>
    </w:p>
    <w:p w14:paraId="13F83D4D" w14:textId="77777777" w:rsidR="00B50D5B" w:rsidRPr="00636B95" w:rsidRDefault="00B50D5B" w:rsidP="00B50D5B">
      <w:pPr>
        <w:pStyle w:val="ListParagraph"/>
        <w:numPr>
          <w:ilvl w:val="0"/>
          <w:numId w:val="34"/>
        </w:numPr>
        <w:jc w:val="both"/>
      </w:pPr>
      <w:r w:rsidRPr="00636B95">
        <w:t>Attending Internal and Client Scrum meeting.</w:t>
      </w:r>
    </w:p>
    <w:p w14:paraId="35547237" w14:textId="46BA26F7" w:rsidR="00B50D5B" w:rsidRPr="00636B95" w:rsidRDefault="00B50D5B" w:rsidP="00B50D5B">
      <w:pPr>
        <w:pStyle w:val="ListParagraph"/>
        <w:numPr>
          <w:ilvl w:val="0"/>
          <w:numId w:val="34"/>
        </w:numPr>
        <w:jc w:val="both"/>
      </w:pPr>
      <w:r w:rsidRPr="00636B95">
        <w:t>Having requirement discussion with team after getting from</w:t>
      </w:r>
      <w:r w:rsidR="00DF5A29">
        <w:t xml:space="preserve"> architect through</w:t>
      </w:r>
      <w:r w:rsidRPr="00636B95">
        <w:t xml:space="preserve"> client.</w:t>
      </w:r>
    </w:p>
    <w:p w14:paraId="03AE6726" w14:textId="77777777" w:rsidR="00B50D5B" w:rsidRPr="00636B95" w:rsidRDefault="00B50D5B" w:rsidP="00B50D5B">
      <w:pPr>
        <w:pStyle w:val="ListParagraph"/>
        <w:numPr>
          <w:ilvl w:val="0"/>
          <w:numId w:val="34"/>
        </w:numPr>
        <w:jc w:val="both"/>
      </w:pPr>
      <w:r w:rsidRPr="00636B95">
        <w:t>Handling and guiding team member to ensure the timely delivery of sprint story.</w:t>
      </w:r>
    </w:p>
    <w:p w14:paraId="54B7D500" w14:textId="77777777" w:rsidR="00B50D5B" w:rsidRPr="00636B95" w:rsidRDefault="00B50D5B" w:rsidP="00B50D5B">
      <w:pPr>
        <w:pStyle w:val="ListParagraph"/>
        <w:numPr>
          <w:ilvl w:val="0"/>
          <w:numId w:val="34"/>
        </w:numPr>
        <w:jc w:val="both"/>
      </w:pPr>
      <w:r w:rsidRPr="00636B95">
        <w:t>Development of LLD.</w:t>
      </w:r>
    </w:p>
    <w:p w14:paraId="2B7343AF" w14:textId="77777777" w:rsidR="00B50D5B" w:rsidRPr="00636B95" w:rsidRDefault="00B50D5B" w:rsidP="00B50D5B">
      <w:pPr>
        <w:pStyle w:val="ListParagraph"/>
        <w:numPr>
          <w:ilvl w:val="0"/>
          <w:numId w:val="34"/>
        </w:numPr>
        <w:jc w:val="both"/>
      </w:pPr>
      <w:r w:rsidRPr="00636B95">
        <w:t>Implementing services for DC Cache.</w:t>
      </w:r>
    </w:p>
    <w:p w14:paraId="7FF84C83" w14:textId="77777777" w:rsidR="00B50D5B" w:rsidRPr="00636B95" w:rsidRDefault="00B50D5B" w:rsidP="00B50D5B">
      <w:pPr>
        <w:pStyle w:val="ListParagraph"/>
        <w:numPr>
          <w:ilvl w:val="0"/>
          <w:numId w:val="34"/>
        </w:numPr>
        <w:jc w:val="both"/>
      </w:pPr>
      <w:r w:rsidRPr="00636B95">
        <w:t>Ensuring the 80% plus code coverage along with fixing of SonarQube issue.</w:t>
      </w:r>
    </w:p>
    <w:p w14:paraId="739C49C7" w14:textId="77777777" w:rsidR="00B50D5B" w:rsidRPr="00636B95" w:rsidRDefault="00B50D5B" w:rsidP="00B50D5B">
      <w:pPr>
        <w:pStyle w:val="ListParagraph"/>
        <w:numPr>
          <w:ilvl w:val="0"/>
          <w:numId w:val="34"/>
        </w:numPr>
        <w:jc w:val="both"/>
      </w:pPr>
      <w:r w:rsidRPr="00636B95">
        <w:t>Testing the service on AWS EC2 Instance Server.</w:t>
      </w:r>
    </w:p>
    <w:p w14:paraId="4DC751CD" w14:textId="77777777" w:rsidR="00B50D5B" w:rsidRPr="00636B95" w:rsidRDefault="00B50D5B" w:rsidP="00B50D5B">
      <w:pPr>
        <w:pStyle w:val="ListParagraph"/>
        <w:numPr>
          <w:ilvl w:val="0"/>
          <w:numId w:val="34"/>
        </w:numPr>
        <w:jc w:val="both"/>
      </w:pPr>
      <w:r w:rsidRPr="00636B95">
        <w:t>Code review.</w:t>
      </w:r>
    </w:p>
    <w:p w14:paraId="64D9A521" w14:textId="0CA0CD64" w:rsidR="001F7691" w:rsidRPr="00636B95" w:rsidRDefault="001F7691" w:rsidP="001F7691">
      <w:pPr>
        <w:jc w:val="both"/>
      </w:pPr>
    </w:p>
    <w:p w14:paraId="2466BD2A" w14:textId="3D0BAC15" w:rsidR="001F7691" w:rsidRPr="00636B95" w:rsidRDefault="001F7691" w:rsidP="001F7691">
      <w:pPr>
        <w:pStyle w:val="ListParagraph"/>
        <w:tabs>
          <w:tab w:val="left" w:pos="0"/>
          <w:tab w:val="left" w:pos="360"/>
        </w:tabs>
        <w:ind w:left="0"/>
        <w:jc w:val="both"/>
      </w:pPr>
      <w:r w:rsidRPr="00636B95">
        <w:rPr>
          <w:b/>
          <w:bCs/>
        </w:rPr>
        <w:t># Project Name</w:t>
      </w:r>
      <w:r w:rsidRPr="00636B95">
        <w:rPr>
          <w:b/>
          <w:bCs/>
        </w:rPr>
        <w:tab/>
        <w:t xml:space="preserve">: </w:t>
      </w:r>
      <w:r w:rsidR="00AE41FC" w:rsidRPr="00636B95">
        <w:rPr>
          <w:b/>
        </w:rPr>
        <w:t>Templar and Customer Portal</w:t>
      </w:r>
    </w:p>
    <w:p w14:paraId="1473C88E" w14:textId="79954E50" w:rsidR="001F7691" w:rsidRPr="00636B95" w:rsidRDefault="001F7691" w:rsidP="001F7691">
      <w:pPr>
        <w:pStyle w:val="ListParagraph"/>
        <w:tabs>
          <w:tab w:val="left" w:pos="0"/>
          <w:tab w:val="left" w:pos="360"/>
        </w:tabs>
        <w:ind w:left="0"/>
        <w:jc w:val="both"/>
      </w:pPr>
      <w:r w:rsidRPr="00636B95">
        <w:rPr>
          <w:b/>
          <w:bCs/>
        </w:rPr>
        <w:t>Team Size</w:t>
      </w:r>
      <w:r w:rsidRPr="00636B95">
        <w:rPr>
          <w:b/>
          <w:bCs/>
        </w:rPr>
        <w:tab/>
      </w:r>
      <w:r w:rsidRPr="00636B95">
        <w:rPr>
          <w:b/>
          <w:bCs/>
        </w:rPr>
        <w:tab/>
        <w:t>:</w:t>
      </w:r>
      <w:r w:rsidR="00CC20C3" w:rsidRPr="00636B95">
        <w:rPr>
          <w:b/>
          <w:bCs/>
        </w:rPr>
        <w:t>22</w:t>
      </w:r>
      <w:r w:rsidRPr="00636B95">
        <w:rPr>
          <w:b/>
          <w:bCs/>
        </w:rPr>
        <w:t xml:space="preserve"> 6 </w:t>
      </w:r>
      <w:r w:rsidRPr="00636B95">
        <w:rPr>
          <w:b/>
          <w:bCs/>
        </w:rPr>
        <w:br/>
        <w:t>J2EE Tech</w:t>
      </w:r>
      <w:r w:rsidRPr="00636B95">
        <w:rPr>
          <w:b/>
          <w:bCs/>
        </w:rPr>
        <w:tab/>
      </w:r>
      <w:r w:rsidRPr="00636B95">
        <w:rPr>
          <w:b/>
          <w:bCs/>
        </w:rPr>
        <w:tab/>
        <w:t xml:space="preserve">: </w:t>
      </w:r>
      <w:r w:rsidR="00CC20C3" w:rsidRPr="00636B95">
        <w:t>Java 8, Kafka</w:t>
      </w:r>
    </w:p>
    <w:p w14:paraId="38E1B053" w14:textId="356327A8" w:rsidR="001F7691" w:rsidRPr="00636B95" w:rsidRDefault="001F7691" w:rsidP="001F7691">
      <w:pPr>
        <w:rPr>
          <w:b/>
          <w:bCs/>
        </w:rPr>
      </w:pPr>
      <w:r w:rsidRPr="00636B95">
        <w:rPr>
          <w:b/>
          <w:bCs/>
        </w:rPr>
        <w:t>Framework</w:t>
      </w:r>
      <w:r w:rsidRPr="00636B95">
        <w:rPr>
          <w:b/>
          <w:bCs/>
        </w:rPr>
        <w:tab/>
      </w:r>
      <w:r w:rsidRPr="00636B95">
        <w:rPr>
          <w:b/>
          <w:bCs/>
        </w:rPr>
        <w:tab/>
        <w:t xml:space="preserve">: </w:t>
      </w:r>
      <w:r w:rsidR="00CC20C3" w:rsidRPr="00636B95">
        <w:rPr>
          <w:bCs/>
        </w:rPr>
        <w:t xml:space="preserve">Spring Boot 2, </w:t>
      </w:r>
      <w:r w:rsidR="00CC20C3" w:rsidRPr="00636B95">
        <w:t>Spring</w:t>
      </w:r>
    </w:p>
    <w:p w14:paraId="45363798" w14:textId="6B7D1582" w:rsidR="001F7691" w:rsidRPr="00636B95" w:rsidRDefault="001F7691" w:rsidP="001F7691">
      <w:pPr>
        <w:rPr>
          <w:b/>
          <w:bCs/>
        </w:rPr>
      </w:pPr>
      <w:r w:rsidRPr="00636B95">
        <w:rPr>
          <w:b/>
          <w:bCs/>
        </w:rPr>
        <w:t>Database</w:t>
      </w:r>
      <w:r w:rsidRPr="00636B95">
        <w:rPr>
          <w:b/>
          <w:bCs/>
        </w:rPr>
        <w:tab/>
      </w:r>
      <w:r w:rsidRPr="00636B95">
        <w:rPr>
          <w:b/>
          <w:bCs/>
        </w:rPr>
        <w:tab/>
        <w:t xml:space="preserve">: </w:t>
      </w:r>
      <w:r w:rsidR="00CC20C3" w:rsidRPr="00636B95">
        <w:rPr>
          <w:bCs/>
        </w:rPr>
        <w:t>Oracle</w:t>
      </w:r>
    </w:p>
    <w:p w14:paraId="4BFF9B15" w14:textId="4371D0BA" w:rsidR="001F7691" w:rsidRPr="00636B95" w:rsidRDefault="001F7691" w:rsidP="001F7691">
      <w:pPr>
        <w:rPr>
          <w:b/>
          <w:bCs/>
        </w:rPr>
      </w:pPr>
      <w:r w:rsidRPr="00636B95">
        <w:rPr>
          <w:b/>
          <w:bCs/>
        </w:rPr>
        <w:t>Testing/Build Tool</w:t>
      </w:r>
      <w:r w:rsidRPr="00636B95">
        <w:rPr>
          <w:b/>
          <w:bCs/>
        </w:rPr>
        <w:tab/>
        <w:t xml:space="preserve">: </w:t>
      </w:r>
      <w:r w:rsidRPr="00636B95">
        <w:rPr>
          <w:bCs/>
        </w:rPr>
        <w:t>Junit, Mockito, Powermock</w:t>
      </w:r>
      <w:r w:rsidR="00CC20C3" w:rsidRPr="00636B95">
        <w:rPr>
          <w:bCs/>
        </w:rPr>
        <w:t>, Maven</w:t>
      </w:r>
      <w:r w:rsidRPr="00636B95">
        <w:rPr>
          <w:bCs/>
        </w:rPr>
        <w:t>.</w:t>
      </w:r>
    </w:p>
    <w:p w14:paraId="27ED5ECE" w14:textId="346E26B0" w:rsidR="001F7691" w:rsidRPr="00636B95" w:rsidRDefault="001F7691" w:rsidP="001F7691">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w:t>
      </w:r>
      <w:r w:rsidR="00DF5A29">
        <w:t>Individual Contributor</w:t>
      </w:r>
      <w:r w:rsidRPr="00636B95">
        <w:t>.</w:t>
      </w:r>
    </w:p>
    <w:p w14:paraId="585AC712" w14:textId="77777777" w:rsidR="001F7691" w:rsidRPr="00636B95" w:rsidRDefault="001F7691" w:rsidP="001F7691">
      <w:pPr>
        <w:tabs>
          <w:tab w:val="left" w:pos="0"/>
          <w:tab w:val="left" w:pos="360"/>
        </w:tabs>
        <w:jc w:val="both"/>
      </w:pPr>
    </w:p>
    <w:p w14:paraId="2D93ED42" w14:textId="370F43B0" w:rsidR="001F7691" w:rsidRDefault="001F7691" w:rsidP="001F7691">
      <w:pPr>
        <w:tabs>
          <w:tab w:val="left" w:pos="0"/>
          <w:tab w:val="left" w:pos="360"/>
        </w:tabs>
        <w:ind w:firstLine="720"/>
        <w:jc w:val="both"/>
      </w:pPr>
    </w:p>
    <w:p w14:paraId="5FA4835D" w14:textId="1977974C" w:rsidR="00AD532B" w:rsidRPr="00636B95" w:rsidRDefault="00AD532B" w:rsidP="00AD532B">
      <w:pPr>
        <w:tabs>
          <w:tab w:val="left" w:pos="0"/>
          <w:tab w:val="left" w:pos="360"/>
        </w:tabs>
        <w:ind w:left="360" w:hanging="360"/>
        <w:jc w:val="both"/>
      </w:pPr>
      <w:r>
        <w:rPr>
          <w:b/>
          <w:bCs/>
        </w:rPr>
        <w:tab/>
      </w:r>
      <w:r w:rsidRPr="00636B95">
        <w:rPr>
          <w:b/>
          <w:bCs/>
        </w:rPr>
        <w:t>Project Summary</w:t>
      </w:r>
      <w:r w:rsidRPr="00636B95">
        <w:rPr>
          <w:b/>
          <w:bCs/>
        </w:rPr>
        <w:tab/>
        <w:t>:</w:t>
      </w:r>
      <w:r w:rsidRPr="00636B95">
        <w:t xml:space="preserve"> Tower Hill Insurance provides insurance for home. Templar project basically deals with billing, stats and commission. It interacts with different other systems to perform the billing related tasks. The other different systems are RPM, DRC, Doc Director and CMS.</w:t>
      </w:r>
    </w:p>
    <w:p w14:paraId="536BADC3" w14:textId="28F0C055" w:rsidR="00CC20C3" w:rsidRPr="00636B95" w:rsidRDefault="00CC20C3" w:rsidP="00CC20C3">
      <w:pPr>
        <w:framePr w:hSpace="180" w:wrap="around" w:vAnchor="text" w:hAnchor="margin" w:x="-90" w:y="22"/>
        <w:jc w:val="both"/>
      </w:pPr>
    </w:p>
    <w:p w14:paraId="7467801A" w14:textId="77777777" w:rsidR="00AD532B" w:rsidRDefault="00AD532B" w:rsidP="00AD532B">
      <w:pPr>
        <w:tabs>
          <w:tab w:val="left" w:pos="0"/>
          <w:tab w:val="left" w:pos="360"/>
        </w:tabs>
        <w:ind w:left="360"/>
        <w:jc w:val="both"/>
      </w:pPr>
    </w:p>
    <w:p w14:paraId="1F01D026" w14:textId="11C958FC" w:rsidR="001F7691" w:rsidRPr="00636B95" w:rsidRDefault="00CC20C3" w:rsidP="00AD532B">
      <w:pPr>
        <w:tabs>
          <w:tab w:val="left" w:pos="0"/>
          <w:tab w:val="left" w:pos="360"/>
        </w:tabs>
        <w:ind w:left="360"/>
        <w:jc w:val="both"/>
      </w:pPr>
      <w:r w:rsidRPr="00636B95">
        <w:t>Customer Portal project is customer interfacing project. It provides policy holders to all features such as register Policy, add new policy and remove policy. Make payment for policy, make claim for any damages.</w:t>
      </w:r>
    </w:p>
    <w:p w14:paraId="239B0D1C" w14:textId="77777777" w:rsidR="001F7691" w:rsidRPr="00636B95" w:rsidRDefault="001F7691" w:rsidP="001F7691">
      <w:pPr>
        <w:tabs>
          <w:tab w:val="left" w:pos="0"/>
          <w:tab w:val="left" w:pos="360"/>
        </w:tabs>
        <w:jc w:val="both"/>
      </w:pPr>
    </w:p>
    <w:p w14:paraId="0E52B3B5" w14:textId="77777777" w:rsidR="001F7691" w:rsidRPr="00636B95" w:rsidRDefault="001F7691" w:rsidP="001F7691">
      <w:pPr>
        <w:jc w:val="both"/>
      </w:pPr>
      <w:r w:rsidRPr="00636B95">
        <w:rPr>
          <w:b/>
        </w:rPr>
        <w:t>Responsibilities</w:t>
      </w:r>
      <w:r w:rsidRPr="00636B95">
        <w:t xml:space="preserve">: </w:t>
      </w:r>
    </w:p>
    <w:p w14:paraId="3D5A469D"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Single Sign On (SSO) Integration using Spring Security, SAML, OpenAM (Forgerock) for Templar.</w:t>
      </w:r>
    </w:p>
    <w:p w14:paraId="4B53B9D2"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OAuth2 Spring security for Customer Portal to authenticate external user based on Token.</w:t>
      </w:r>
    </w:p>
    <w:p w14:paraId="660C7D63"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batch related integration using Spring Batch.</w:t>
      </w:r>
    </w:p>
    <w:p w14:paraId="08331F7A"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integration of billing with RPM using Kafka.</w:t>
      </w:r>
    </w:p>
    <w:p w14:paraId="2C4B3D00"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integration of billing with DRC using IBM MQ.</w:t>
      </w:r>
    </w:p>
    <w:p w14:paraId="5D6FECE2"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integration of billing with Doc Director using ActiveMQ.</w:t>
      </w:r>
    </w:p>
    <w:p w14:paraId="29DF89AC" w14:textId="77777777" w:rsidR="00CC20C3" w:rsidRPr="00636B95" w:rsidRDefault="00CC20C3" w:rsidP="000E5099">
      <w:pPr>
        <w:pStyle w:val="ListParagraph"/>
        <w:framePr w:hSpace="180" w:wrap="around" w:vAnchor="text" w:hAnchor="margin" w:x="-90" w:y="22"/>
        <w:numPr>
          <w:ilvl w:val="0"/>
          <w:numId w:val="35"/>
        </w:numPr>
        <w:jc w:val="both"/>
      </w:pPr>
      <w:r w:rsidRPr="00636B95">
        <w:t>Implementing Moratorium Module.</w:t>
      </w:r>
    </w:p>
    <w:p w14:paraId="7FB150B7" w14:textId="77777777" w:rsidR="00CC20C3" w:rsidRPr="00636B95" w:rsidRDefault="00CC20C3" w:rsidP="000E5099">
      <w:pPr>
        <w:pStyle w:val="ListParagraph"/>
        <w:framePr w:hSpace="180" w:wrap="around" w:vAnchor="text" w:hAnchor="margin" w:x="-90" w:y="22"/>
        <w:numPr>
          <w:ilvl w:val="0"/>
          <w:numId w:val="35"/>
        </w:numPr>
        <w:jc w:val="both"/>
      </w:pPr>
      <w:r w:rsidRPr="00636B95">
        <w:t>Fixing Code review and QA defects.</w:t>
      </w:r>
    </w:p>
    <w:p w14:paraId="5A8DD8C9" w14:textId="2B4B7BE1" w:rsidR="001F7691" w:rsidRPr="00636B95" w:rsidRDefault="00CC20C3" w:rsidP="000E5099">
      <w:pPr>
        <w:pStyle w:val="ListParagraph"/>
        <w:numPr>
          <w:ilvl w:val="0"/>
          <w:numId w:val="35"/>
        </w:numPr>
        <w:jc w:val="both"/>
      </w:pPr>
      <w:r w:rsidRPr="00636B95">
        <w:t>Mentored the team with respect to batch, Kafka, IBM MQ and ActiveMQ Integration.</w:t>
      </w:r>
    </w:p>
    <w:p w14:paraId="09DC27C8" w14:textId="77777777" w:rsidR="00CC20C3" w:rsidRPr="00636B95" w:rsidRDefault="00CC20C3" w:rsidP="00CC20C3">
      <w:pPr>
        <w:jc w:val="both"/>
        <w:rPr>
          <w:b/>
        </w:rPr>
      </w:pPr>
    </w:p>
    <w:p w14:paraId="309D9887" w14:textId="77777777" w:rsidR="0016715D" w:rsidRPr="00636B95" w:rsidRDefault="0016715D">
      <w:pPr>
        <w:jc w:val="both"/>
        <w:rPr>
          <w:b/>
        </w:rPr>
      </w:pPr>
      <w:r w:rsidRPr="00636B95">
        <w:rPr>
          <w:b/>
        </w:rPr>
        <w:t>Projects Undertaken in C1 India:</w:t>
      </w:r>
    </w:p>
    <w:p w14:paraId="28F13AD3" w14:textId="77777777" w:rsidR="00BF1B05" w:rsidRPr="00636B95" w:rsidRDefault="00BF1B05">
      <w:pPr>
        <w:jc w:val="both"/>
        <w:rPr>
          <w:b/>
        </w:rPr>
      </w:pPr>
    </w:p>
    <w:p w14:paraId="496A8AF1" w14:textId="77777777" w:rsidR="00BF1B05" w:rsidRPr="00636B95" w:rsidRDefault="00BF1B05" w:rsidP="00BF1B05">
      <w:pPr>
        <w:pStyle w:val="ListParagraph"/>
        <w:tabs>
          <w:tab w:val="left" w:pos="0"/>
          <w:tab w:val="left" w:pos="360"/>
        </w:tabs>
        <w:ind w:left="0"/>
        <w:jc w:val="both"/>
      </w:pPr>
      <w:r w:rsidRPr="00636B95">
        <w:rPr>
          <w:b/>
          <w:bCs/>
        </w:rPr>
        <w:lastRenderedPageBreak/>
        <w:t># Project Name</w:t>
      </w:r>
      <w:r w:rsidRPr="00636B95">
        <w:rPr>
          <w:b/>
          <w:bCs/>
        </w:rPr>
        <w:tab/>
        <w:t>: eAuction</w:t>
      </w:r>
    </w:p>
    <w:p w14:paraId="176114AC" w14:textId="77777777" w:rsidR="00BF1B05" w:rsidRPr="00636B95" w:rsidRDefault="00BF1B05" w:rsidP="00BF1B05">
      <w:pPr>
        <w:pStyle w:val="ListParagraph"/>
        <w:tabs>
          <w:tab w:val="left" w:pos="0"/>
          <w:tab w:val="left" w:pos="360"/>
        </w:tabs>
        <w:ind w:left="0"/>
        <w:jc w:val="both"/>
      </w:pPr>
      <w:r w:rsidRPr="00636B95">
        <w:rPr>
          <w:b/>
          <w:bCs/>
        </w:rPr>
        <w:t>Team Size</w:t>
      </w:r>
      <w:r w:rsidRPr="00636B95">
        <w:rPr>
          <w:b/>
          <w:bCs/>
        </w:rPr>
        <w:tab/>
      </w:r>
      <w:r w:rsidRPr="00636B95">
        <w:rPr>
          <w:b/>
          <w:bCs/>
        </w:rPr>
        <w:tab/>
        <w:t>:</w:t>
      </w:r>
      <w:r w:rsidRPr="00636B95">
        <w:rPr>
          <w:bCs/>
        </w:rPr>
        <w:t>8</w:t>
      </w:r>
      <w:r w:rsidRPr="00636B95">
        <w:rPr>
          <w:b/>
          <w:bCs/>
        </w:rPr>
        <w:br/>
        <w:t>J2EE Tech</w:t>
      </w:r>
      <w:r w:rsidRPr="00636B95">
        <w:rPr>
          <w:b/>
          <w:bCs/>
        </w:rPr>
        <w:tab/>
      </w:r>
      <w:r w:rsidRPr="00636B95">
        <w:rPr>
          <w:b/>
          <w:bCs/>
        </w:rPr>
        <w:tab/>
        <w:t xml:space="preserve">: </w:t>
      </w:r>
      <w:r w:rsidRPr="00636B95">
        <w:t xml:space="preserve">Core Java, </w:t>
      </w:r>
      <w:r w:rsidR="007939E2" w:rsidRPr="00636B95">
        <w:t>Refle</w:t>
      </w:r>
      <w:r w:rsidR="00C20BE6" w:rsidRPr="00636B95">
        <w:t>ction</w:t>
      </w:r>
      <w:r w:rsidR="007939E2" w:rsidRPr="00636B95">
        <w:t xml:space="preserve">, </w:t>
      </w:r>
      <w:r w:rsidRPr="00636B95">
        <w:t xml:space="preserve">JSP </w:t>
      </w:r>
    </w:p>
    <w:p w14:paraId="0262CB27" w14:textId="77777777" w:rsidR="00BF1B05" w:rsidRPr="00636B95" w:rsidRDefault="00BF1B05" w:rsidP="00BF1B05">
      <w:pPr>
        <w:rPr>
          <w:b/>
          <w:bCs/>
        </w:rPr>
      </w:pPr>
      <w:r w:rsidRPr="00636B95">
        <w:rPr>
          <w:b/>
          <w:bCs/>
        </w:rPr>
        <w:t>Framework</w:t>
      </w:r>
      <w:r w:rsidRPr="00636B95">
        <w:rPr>
          <w:b/>
          <w:bCs/>
        </w:rPr>
        <w:tab/>
      </w:r>
      <w:r w:rsidRPr="00636B95">
        <w:rPr>
          <w:b/>
          <w:bCs/>
        </w:rPr>
        <w:tab/>
        <w:t xml:space="preserve">: </w:t>
      </w:r>
      <w:r w:rsidRPr="00636B95">
        <w:rPr>
          <w:bCs/>
        </w:rPr>
        <w:t>JPA, Spring (Core, AOP, MVC</w:t>
      </w:r>
      <w:r w:rsidR="0075558B" w:rsidRPr="00636B95">
        <w:rPr>
          <w:bCs/>
        </w:rPr>
        <w:t>, Web Flow and Security</w:t>
      </w:r>
      <w:r w:rsidRPr="00636B95">
        <w:rPr>
          <w:bCs/>
        </w:rPr>
        <w:t>)</w:t>
      </w:r>
      <w:r w:rsidR="0075558B" w:rsidRPr="00636B95">
        <w:rPr>
          <w:bCs/>
        </w:rPr>
        <w:t>, Spring</w:t>
      </w:r>
      <w:r w:rsidR="00D3565F" w:rsidRPr="00636B95">
        <w:rPr>
          <w:bCs/>
        </w:rPr>
        <w:t xml:space="preserve"> </w:t>
      </w:r>
      <w:r w:rsidR="0075558B" w:rsidRPr="00636B95">
        <w:rPr>
          <w:bCs/>
        </w:rPr>
        <w:t>Boot</w:t>
      </w:r>
    </w:p>
    <w:p w14:paraId="23184148" w14:textId="77777777" w:rsidR="00BF1B05" w:rsidRPr="00636B95" w:rsidRDefault="00BF1B05" w:rsidP="00BF1B05">
      <w:pPr>
        <w:rPr>
          <w:b/>
          <w:bCs/>
        </w:rPr>
      </w:pPr>
      <w:r w:rsidRPr="00636B95">
        <w:rPr>
          <w:b/>
          <w:bCs/>
        </w:rPr>
        <w:t>Database</w:t>
      </w:r>
      <w:r w:rsidRPr="00636B95">
        <w:rPr>
          <w:b/>
          <w:bCs/>
        </w:rPr>
        <w:tab/>
      </w:r>
      <w:r w:rsidRPr="00636B95">
        <w:rPr>
          <w:b/>
          <w:bCs/>
        </w:rPr>
        <w:tab/>
        <w:t xml:space="preserve">: </w:t>
      </w:r>
      <w:r w:rsidRPr="00636B95">
        <w:rPr>
          <w:bCs/>
        </w:rPr>
        <w:t>Postgre</w:t>
      </w:r>
      <w:r w:rsidR="0075558B" w:rsidRPr="00636B95">
        <w:rPr>
          <w:bCs/>
        </w:rPr>
        <w:t xml:space="preserve">SQL </w:t>
      </w:r>
      <w:r w:rsidRPr="00636B95">
        <w:rPr>
          <w:bCs/>
        </w:rPr>
        <w:t>9.</w:t>
      </w:r>
    </w:p>
    <w:p w14:paraId="748D1DC7" w14:textId="77777777" w:rsidR="00BF1B05" w:rsidRPr="00636B95" w:rsidRDefault="00BF1B05" w:rsidP="00BF1B05">
      <w:pPr>
        <w:rPr>
          <w:b/>
          <w:bCs/>
        </w:rPr>
      </w:pPr>
      <w:r w:rsidRPr="00636B95">
        <w:rPr>
          <w:b/>
          <w:bCs/>
        </w:rPr>
        <w:t>Web Tech</w:t>
      </w:r>
      <w:r w:rsidRPr="00636B95">
        <w:rPr>
          <w:b/>
          <w:bCs/>
        </w:rPr>
        <w:tab/>
      </w:r>
      <w:r w:rsidRPr="00636B95">
        <w:rPr>
          <w:b/>
          <w:bCs/>
        </w:rPr>
        <w:tab/>
        <w:t xml:space="preserve">: </w:t>
      </w:r>
      <w:r w:rsidR="0075558B" w:rsidRPr="00636B95">
        <w:rPr>
          <w:bCs/>
        </w:rPr>
        <w:t>AngularJS, jQuery, AJAX,</w:t>
      </w:r>
      <w:r w:rsidR="0075558B" w:rsidRPr="00636B95">
        <w:rPr>
          <w:b/>
          <w:bCs/>
        </w:rPr>
        <w:t xml:space="preserve"> </w:t>
      </w:r>
      <w:r w:rsidRPr="00636B95">
        <w:rPr>
          <w:bCs/>
        </w:rPr>
        <w:t>JavaScript</w:t>
      </w:r>
      <w:r w:rsidR="0075558B" w:rsidRPr="00636B95">
        <w:rPr>
          <w:bCs/>
        </w:rPr>
        <w:t>, HTML, CSS</w:t>
      </w:r>
      <w:r w:rsidR="00C20BE6" w:rsidRPr="00636B95">
        <w:rPr>
          <w:bCs/>
        </w:rPr>
        <w:t>, JSON</w:t>
      </w:r>
    </w:p>
    <w:p w14:paraId="64BC5C18" w14:textId="77777777" w:rsidR="00BF1B05" w:rsidRPr="00636B95" w:rsidRDefault="00BF1B05" w:rsidP="00BF1B05">
      <w:pPr>
        <w:rPr>
          <w:b/>
          <w:bCs/>
        </w:rPr>
      </w:pPr>
      <w:r w:rsidRPr="00636B95">
        <w:rPr>
          <w:b/>
          <w:bCs/>
        </w:rPr>
        <w:t>Testing/Build Tool</w:t>
      </w:r>
      <w:r w:rsidRPr="00636B95">
        <w:rPr>
          <w:b/>
          <w:bCs/>
        </w:rPr>
        <w:tab/>
        <w:t xml:space="preserve">: </w:t>
      </w:r>
      <w:r w:rsidRPr="00636B95">
        <w:rPr>
          <w:bCs/>
        </w:rPr>
        <w:t>J</w:t>
      </w:r>
      <w:r w:rsidR="00D3565F" w:rsidRPr="00636B95">
        <w:rPr>
          <w:bCs/>
        </w:rPr>
        <w:t>u</w:t>
      </w:r>
      <w:r w:rsidRPr="00636B95">
        <w:rPr>
          <w:bCs/>
        </w:rPr>
        <w:t>nit</w:t>
      </w:r>
      <w:r w:rsidR="00D3565F" w:rsidRPr="00636B95">
        <w:rPr>
          <w:bCs/>
        </w:rPr>
        <w:t xml:space="preserve">, </w:t>
      </w:r>
      <w:r w:rsidRPr="00636B95">
        <w:rPr>
          <w:bCs/>
        </w:rPr>
        <w:t>Mockito,</w:t>
      </w:r>
      <w:r w:rsidR="00D3565F" w:rsidRPr="00636B95">
        <w:rPr>
          <w:bCs/>
        </w:rPr>
        <w:t xml:space="preserve"> </w:t>
      </w:r>
      <w:r w:rsidRPr="00636B95">
        <w:rPr>
          <w:bCs/>
        </w:rPr>
        <w:t>Maven.</w:t>
      </w:r>
    </w:p>
    <w:p w14:paraId="2925E7DA" w14:textId="77777777" w:rsidR="00BF1B05" w:rsidRPr="00636B95" w:rsidRDefault="00BF1B05" w:rsidP="00BF1B05">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Developer.</w:t>
      </w:r>
    </w:p>
    <w:p w14:paraId="2E3C5596" w14:textId="77777777" w:rsidR="00BF1B05" w:rsidRPr="00636B95" w:rsidRDefault="00BF1B05" w:rsidP="00BF1B05">
      <w:pPr>
        <w:tabs>
          <w:tab w:val="left" w:pos="0"/>
          <w:tab w:val="left" w:pos="360"/>
        </w:tabs>
        <w:jc w:val="both"/>
      </w:pPr>
    </w:p>
    <w:p w14:paraId="5BAC2898" w14:textId="77777777" w:rsidR="00BF1B05" w:rsidRPr="00636B95" w:rsidRDefault="00BF1B05" w:rsidP="00BF1B05">
      <w:pPr>
        <w:tabs>
          <w:tab w:val="left" w:pos="0"/>
          <w:tab w:val="left" w:pos="360"/>
        </w:tabs>
        <w:ind w:firstLine="720"/>
        <w:jc w:val="both"/>
      </w:pPr>
    </w:p>
    <w:p w14:paraId="769E2588" w14:textId="77777777" w:rsidR="00BF1B05" w:rsidRPr="00636B95" w:rsidRDefault="00BF1B05" w:rsidP="00BF1B05">
      <w:pPr>
        <w:tabs>
          <w:tab w:val="left" w:pos="0"/>
          <w:tab w:val="left" w:pos="360"/>
        </w:tabs>
        <w:jc w:val="both"/>
      </w:pPr>
      <w:r w:rsidRPr="00636B95">
        <w:rPr>
          <w:b/>
          <w:bCs/>
        </w:rPr>
        <w:t>Project Summary</w:t>
      </w:r>
      <w:r w:rsidRPr="00636B95">
        <w:rPr>
          <w:b/>
          <w:bCs/>
        </w:rPr>
        <w:tab/>
        <w:t>:</w:t>
      </w:r>
      <w:r w:rsidRPr="00636B95">
        <w:t xml:space="preserve"> The </w:t>
      </w:r>
      <w:r w:rsidR="00D3565F" w:rsidRPr="00636B95">
        <w:rPr>
          <w:b/>
          <w:bCs/>
        </w:rPr>
        <w:t>eAuction</w:t>
      </w:r>
      <w:r w:rsidRPr="00636B95">
        <w:rPr>
          <w:b/>
          <w:bCs/>
        </w:rPr>
        <w:t xml:space="preserve"> </w:t>
      </w:r>
      <w:r w:rsidR="00D3565F" w:rsidRPr="00636B95">
        <w:t>is being</w:t>
      </w:r>
      <w:r w:rsidRPr="00636B95">
        <w:t xml:space="preserve"> developed as a subsidiary of </w:t>
      </w:r>
      <w:r w:rsidR="00D3565F" w:rsidRPr="00636B95">
        <w:t>eProcurement Suite Application</w:t>
      </w:r>
      <w:r w:rsidRPr="00636B95">
        <w:t xml:space="preserve">. This application </w:t>
      </w:r>
      <w:r w:rsidR="00D3565F" w:rsidRPr="00636B95">
        <w:t xml:space="preserve">will </w:t>
      </w:r>
      <w:r w:rsidRPr="00636B95">
        <w:t>automa</w:t>
      </w:r>
      <w:r w:rsidR="00D3565F" w:rsidRPr="00636B95">
        <w:t>te</w:t>
      </w:r>
      <w:r w:rsidRPr="00636B95">
        <w:t xml:space="preserve"> the </w:t>
      </w:r>
      <w:r w:rsidR="00D3565F" w:rsidRPr="00636B95">
        <w:t>various types of auction like Forward Auction, Reverse Auction etc.</w:t>
      </w:r>
      <w:r w:rsidRPr="00636B95">
        <w:t xml:space="preserve"> Through this application </w:t>
      </w:r>
      <w:r w:rsidR="00D3565F" w:rsidRPr="00636B95">
        <w:t>any company can buy or sell his items as competitive price</w:t>
      </w:r>
      <w:r w:rsidR="00072C39" w:rsidRPr="00636B95">
        <w:t xml:space="preserve"> </w:t>
      </w:r>
      <w:r w:rsidR="005449D0" w:rsidRPr="00636B95">
        <w:t>thus resulting of maximization of revenue</w:t>
      </w:r>
      <w:r w:rsidR="00D3565F" w:rsidRPr="00636B95">
        <w:t>.</w:t>
      </w:r>
    </w:p>
    <w:p w14:paraId="2C12DC33" w14:textId="77777777" w:rsidR="00072C39" w:rsidRPr="00636B95" w:rsidRDefault="00072C39" w:rsidP="00BF1B05">
      <w:pPr>
        <w:tabs>
          <w:tab w:val="left" w:pos="0"/>
          <w:tab w:val="left" w:pos="360"/>
        </w:tabs>
        <w:jc w:val="both"/>
      </w:pPr>
    </w:p>
    <w:p w14:paraId="6A966BDD" w14:textId="77777777" w:rsidR="00BF1B05" w:rsidRPr="00636B95" w:rsidRDefault="00BF1B05" w:rsidP="00BF1B05">
      <w:pPr>
        <w:jc w:val="both"/>
      </w:pPr>
      <w:r w:rsidRPr="00636B95">
        <w:rPr>
          <w:b/>
        </w:rPr>
        <w:t>Responsibilities</w:t>
      </w:r>
      <w:r w:rsidRPr="00636B95">
        <w:t xml:space="preserve">: </w:t>
      </w:r>
    </w:p>
    <w:p w14:paraId="27B4E73C" w14:textId="77777777" w:rsidR="00082FAD" w:rsidRPr="00636B95" w:rsidRDefault="00082FAD" w:rsidP="00082FAD">
      <w:pPr>
        <w:numPr>
          <w:ilvl w:val="0"/>
          <w:numId w:val="27"/>
        </w:numPr>
        <w:tabs>
          <w:tab w:val="clear" w:pos="810"/>
          <w:tab w:val="num" w:pos="720"/>
        </w:tabs>
        <w:ind w:left="720"/>
        <w:jc w:val="both"/>
      </w:pPr>
      <w:r w:rsidRPr="00636B95">
        <w:t xml:space="preserve">Having technical interaction with implementation team for understanding </w:t>
      </w:r>
      <w:r w:rsidR="00F31124" w:rsidRPr="00636B95">
        <w:t xml:space="preserve">functional </w:t>
      </w:r>
      <w:r w:rsidRPr="00636B95">
        <w:t>requirement</w:t>
      </w:r>
      <w:r w:rsidR="00F31124" w:rsidRPr="00636B95">
        <w:t>s</w:t>
      </w:r>
      <w:r w:rsidRPr="00636B95">
        <w:t xml:space="preserve"> for product </w:t>
      </w:r>
      <w:r w:rsidR="00F31124" w:rsidRPr="00636B95">
        <w:t>as per</w:t>
      </w:r>
      <w:r w:rsidRPr="00636B95">
        <w:t xml:space="preserve"> client</w:t>
      </w:r>
      <w:r w:rsidR="00F31124" w:rsidRPr="00636B95">
        <w:t xml:space="preserve"> requirements.</w:t>
      </w:r>
    </w:p>
    <w:p w14:paraId="6217BC7D" w14:textId="77777777" w:rsidR="00BF1B05" w:rsidRPr="00636B95" w:rsidRDefault="00082FAD" w:rsidP="005325F2">
      <w:pPr>
        <w:numPr>
          <w:ilvl w:val="0"/>
          <w:numId w:val="27"/>
        </w:numPr>
        <w:tabs>
          <w:tab w:val="clear" w:pos="810"/>
          <w:tab w:val="num" w:pos="720"/>
        </w:tabs>
        <w:ind w:left="720"/>
        <w:jc w:val="both"/>
      </w:pPr>
      <w:r w:rsidRPr="00636B95">
        <w:t xml:space="preserve">Demonstrate to my team members about new </w:t>
      </w:r>
      <w:r w:rsidR="00F31124" w:rsidRPr="00636B95">
        <w:t>functional requirements and guide them for implementation</w:t>
      </w:r>
      <w:r w:rsidRPr="00636B95">
        <w:t>.</w:t>
      </w:r>
    </w:p>
    <w:p w14:paraId="43A7037E" w14:textId="77777777" w:rsidR="00BF1B05" w:rsidRPr="00636B95" w:rsidRDefault="00BF1B05" w:rsidP="00BF1B05">
      <w:pPr>
        <w:numPr>
          <w:ilvl w:val="0"/>
          <w:numId w:val="27"/>
        </w:numPr>
        <w:tabs>
          <w:tab w:val="clear" w:pos="810"/>
          <w:tab w:val="num" w:pos="720"/>
        </w:tabs>
        <w:ind w:left="720"/>
        <w:jc w:val="both"/>
      </w:pPr>
      <w:r w:rsidRPr="00636B95">
        <w:t xml:space="preserve">Development of POJO </w:t>
      </w:r>
      <w:r w:rsidR="002550E2" w:rsidRPr="00636B95">
        <w:t xml:space="preserve">and Entity classes and </w:t>
      </w:r>
      <w:r w:rsidRPr="00636B95">
        <w:t xml:space="preserve">DAO Implementation using </w:t>
      </w:r>
      <w:r w:rsidR="002550E2" w:rsidRPr="00636B95">
        <w:t>JPA</w:t>
      </w:r>
      <w:r w:rsidRPr="00636B95">
        <w:t xml:space="preserve">. </w:t>
      </w:r>
    </w:p>
    <w:p w14:paraId="793DCAD1" w14:textId="77777777" w:rsidR="00BF1B05" w:rsidRPr="00636B95" w:rsidRDefault="00BF1B05" w:rsidP="00BF1B05">
      <w:pPr>
        <w:numPr>
          <w:ilvl w:val="0"/>
          <w:numId w:val="27"/>
        </w:numPr>
        <w:tabs>
          <w:tab w:val="clear" w:pos="810"/>
          <w:tab w:val="num" w:pos="720"/>
        </w:tabs>
        <w:ind w:left="720"/>
        <w:jc w:val="both"/>
      </w:pPr>
      <w:r w:rsidRPr="00636B95">
        <w:t>Development of Spring MVC Controller classes and Aspects for logging and validation using AOP as well as declarative transaction management in Spring.</w:t>
      </w:r>
    </w:p>
    <w:p w14:paraId="529AB028" w14:textId="77777777" w:rsidR="002550E2" w:rsidRPr="00636B95" w:rsidRDefault="002550E2" w:rsidP="00BF1B05">
      <w:pPr>
        <w:numPr>
          <w:ilvl w:val="0"/>
          <w:numId w:val="27"/>
        </w:numPr>
        <w:tabs>
          <w:tab w:val="clear" w:pos="810"/>
          <w:tab w:val="num" w:pos="720"/>
        </w:tabs>
        <w:ind w:left="720"/>
        <w:jc w:val="both"/>
      </w:pPr>
      <w:r w:rsidRPr="00636B95">
        <w:t>Development of web flow of application using spring web flow framework.</w:t>
      </w:r>
    </w:p>
    <w:p w14:paraId="1364CEAB" w14:textId="77777777" w:rsidR="00BF1B05" w:rsidRPr="00636B95" w:rsidRDefault="00BF1B05" w:rsidP="005325F2">
      <w:pPr>
        <w:numPr>
          <w:ilvl w:val="0"/>
          <w:numId w:val="27"/>
        </w:numPr>
        <w:tabs>
          <w:tab w:val="clear" w:pos="810"/>
          <w:tab w:val="left" w:pos="0"/>
          <w:tab w:val="left" w:pos="360"/>
          <w:tab w:val="num" w:pos="720"/>
        </w:tabs>
        <w:ind w:left="720"/>
        <w:jc w:val="both"/>
      </w:pPr>
      <w:r w:rsidRPr="00636B95">
        <w:t>Development of MIS reports in PDF and excel format as per requirement.</w:t>
      </w:r>
    </w:p>
    <w:p w14:paraId="1D592B53" w14:textId="77777777" w:rsidR="00BF1B05" w:rsidRPr="00636B95" w:rsidRDefault="00BF1B05" w:rsidP="00BF1B05">
      <w:pPr>
        <w:pStyle w:val="ListParagraph"/>
        <w:numPr>
          <w:ilvl w:val="0"/>
          <w:numId w:val="27"/>
        </w:numPr>
        <w:tabs>
          <w:tab w:val="clear" w:pos="810"/>
          <w:tab w:val="left" w:pos="0"/>
          <w:tab w:val="left" w:pos="360"/>
          <w:tab w:val="num" w:pos="720"/>
        </w:tabs>
        <w:ind w:left="720"/>
        <w:jc w:val="both"/>
      </w:pPr>
      <w:r w:rsidRPr="00636B95">
        <w:t>Development of JMS (Point to Point) producer to log every activity made by end users and exceptions occurred in DB asynchronously.</w:t>
      </w:r>
    </w:p>
    <w:p w14:paraId="00DFC149" w14:textId="77777777" w:rsidR="00BF1B05" w:rsidRPr="00636B95" w:rsidRDefault="00BF1B05" w:rsidP="00BF1B05">
      <w:pPr>
        <w:pStyle w:val="ListParagraph"/>
        <w:numPr>
          <w:ilvl w:val="0"/>
          <w:numId w:val="27"/>
        </w:numPr>
        <w:tabs>
          <w:tab w:val="clear" w:pos="810"/>
          <w:tab w:val="left" w:pos="0"/>
          <w:tab w:val="left" w:pos="360"/>
          <w:tab w:val="num" w:pos="720"/>
        </w:tabs>
        <w:ind w:left="720"/>
        <w:jc w:val="both"/>
      </w:pPr>
      <w:r w:rsidRPr="00636B95">
        <w:t>Development of JSP Pages and validation in JavaScript.</w:t>
      </w:r>
    </w:p>
    <w:p w14:paraId="2306AE7D" w14:textId="77777777" w:rsidR="00C20BE6" w:rsidRPr="00636B95" w:rsidRDefault="00C20BE6" w:rsidP="00BF1B05">
      <w:pPr>
        <w:pStyle w:val="ListParagraph"/>
        <w:numPr>
          <w:ilvl w:val="0"/>
          <w:numId w:val="27"/>
        </w:numPr>
        <w:tabs>
          <w:tab w:val="clear" w:pos="810"/>
          <w:tab w:val="left" w:pos="0"/>
          <w:tab w:val="left" w:pos="360"/>
          <w:tab w:val="num" w:pos="720"/>
        </w:tabs>
        <w:ind w:left="720"/>
        <w:jc w:val="both"/>
      </w:pPr>
      <w:r w:rsidRPr="00636B95">
        <w:t>Development of dynamic form using java reflection.</w:t>
      </w:r>
    </w:p>
    <w:p w14:paraId="5260C841" w14:textId="77777777" w:rsidR="005477CC" w:rsidRPr="00636B95" w:rsidRDefault="005477CC" w:rsidP="00BF1B05">
      <w:pPr>
        <w:pStyle w:val="ListParagraph"/>
        <w:numPr>
          <w:ilvl w:val="0"/>
          <w:numId w:val="27"/>
        </w:numPr>
        <w:tabs>
          <w:tab w:val="clear" w:pos="810"/>
          <w:tab w:val="left" w:pos="0"/>
          <w:tab w:val="left" w:pos="360"/>
          <w:tab w:val="num" w:pos="720"/>
        </w:tabs>
        <w:ind w:left="720"/>
        <w:jc w:val="both"/>
      </w:pPr>
      <w:r w:rsidRPr="00636B95">
        <w:t>Development of controller using AngularJS.</w:t>
      </w:r>
    </w:p>
    <w:p w14:paraId="65EF3898" w14:textId="77777777" w:rsidR="005477CC" w:rsidRPr="00636B95" w:rsidRDefault="005477CC" w:rsidP="005325F2">
      <w:pPr>
        <w:pStyle w:val="ListParagraph"/>
        <w:numPr>
          <w:ilvl w:val="0"/>
          <w:numId w:val="27"/>
        </w:numPr>
        <w:tabs>
          <w:tab w:val="clear" w:pos="810"/>
          <w:tab w:val="left" w:pos="0"/>
          <w:tab w:val="left" w:pos="360"/>
          <w:tab w:val="num" w:pos="720"/>
        </w:tabs>
        <w:ind w:left="720"/>
        <w:jc w:val="both"/>
      </w:pPr>
      <w:r w:rsidRPr="00636B95">
        <w:t>Development of services using</w:t>
      </w:r>
      <w:r w:rsidR="001A43C8" w:rsidRPr="00636B95">
        <w:t xml:space="preserve"> jQuery with</w:t>
      </w:r>
      <w:r w:rsidRPr="00636B95">
        <w:t xml:space="preserve"> AngularJS.</w:t>
      </w:r>
    </w:p>
    <w:p w14:paraId="255B129C" w14:textId="77777777" w:rsidR="00C20BE6" w:rsidRPr="00636B95" w:rsidRDefault="00C20BE6" w:rsidP="005325F2">
      <w:pPr>
        <w:pStyle w:val="ListParagraph"/>
        <w:numPr>
          <w:ilvl w:val="0"/>
          <w:numId w:val="27"/>
        </w:numPr>
        <w:tabs>
          <w:tab w:val="clear" w:pos="810"/>
          <w:tab w:val="left" w:pos="0"/>
          <w:tab w:val="left" w:pos="360"/>
          <w:tab w:val="num" w:pos="720"/>
        </w:tabs>
        <w:ind w:left="720"/>
        <w:jc w:val="both"/>
      </w:pPr>
      <w:r w:rsidRPr="00636B95">
        <w:t xml:space="preserve">Development of function for converting POJO into JSON using </w:t>
      </w:r>
      <w:r w:rsidR="009265B6" w:rsidRPr="00636B95">
        <w:t>json API.</w:t>
      </w:r>
    </w:p>
    <w:p w14:paraId="31E5BA06" w14:textId="77777777" w:rsidR="00BF1B05" w:rsidRPr="00636B95" w:rsidRDefault="00BF1B05" w:rsidP="00BF1B05">
      <w:pPr>
        <w:pStyle w:val="ListParagraph"/>
        <w:numPr>
          <w:ilvl w:val="0"/>
          <w:numId w:val="27"/>
        </w:numPr>
        <w:tabs>
          <w:tab w:val="clear" w:pos="810"/>
          <w:tab w:val="left" w:pos="0"/>
          <w:tab w:val="left" w:pos="360"/>
          <w:tab w:val="num" w:pos="720"/>
        </w:tabs>
        <w:ind w:left="720"/>
        <w:jc w:val="both"/>
      </w:pPr>
      <w:r w:rsidRPr="00636B95">
        <w:t xml:space="preserve">Application of proper design patterns (Singleton, Abstract Factory, Factory, </w:t>
      </w:r>
      <w:r w:rsidR="001A43C8" w:rsidRPr="00636B95">
        <w:t xml:space="preserve">Command, Strategy, </w:t>
      </w:r>
      <w:r w:rsidRPr="00636B95">
        <w:t>Façade, Business Delegate, Data Transfer and DAO).</w:t>
      </w:r>
    </w:p>
    <w:p w14:paraId="551E395E" w14:textId="77777777" w:rsidR="00BF1B05" w:rsidRPr="00636B95" w:rsidRDefault="00BF1B05" w:rsidP="00BF1B05">
      <w:pPr>
        <w:jc w:val="both"/>
        <w:rPr>
          <w:b/>
        </w:rPr>
      </w:pPr>
    </w:p>
    <w:p w14:paraId="038BA60A" w14:textId="77777777" w:rsidR="00BF1B05" w:rsidRPr="00636B95" w:rsidRDefault="00BF1B05">
      <w:pPr>
        <w:jc w:val="both"/>
        <w:rPr>
          <w:b/>
        </w:rPr>
      </w:pPr>
    </w:p>
    <w:p w14:paraId="1F6D8DC6" w14:textId="77777777" w:rsidR="000E1B98" w:rsidRPr="00636B95" w:rsidRDefault="000E1B98">
      <w:pPr>
        <w:jc w:val="both"/>
        <w:rPr>
          <w:b/>
        </w:rPr>
      </w:pPr>
    </w:p>
    <w:p w14:paraId="48E4AAFD" w14:textId="45FCC7FC" w:rsidR="00EE711A" w:rsidRPr="00636B95" w:rsidRDefault="000E1B98" w:rsidP="00EE711A">
      <w:r w:rsidRPr="00636B95">
        <w:rPr>
          <w:b/>
          <w:bCs/>
        </w:rPr>
        <w:t># Project Name</w:t>
      </w:r>
      <w:r w:rsidRPr="00636B95">
        <w:rPr>
          <w:b/>
          <w:bCs/>
        </w:rPr>
        <w:tab/>
        <w:t xml:space="preserve">: Tender Management System </w:t>
      </w:r>
      <w:r w:rsidRPr="00636B95">
        <w:rPr>
          <w:b/>
          <w:bCs/>
        </w:rPr>
        <w:br/>
        <w:t>Team Size</w:t>
      </w:r>
      <w:r w:rsidRPr="00636B95">
        <w:rPr>
          <w:b/>
          <w:bCs/>
        </w:rPr>
        <w:tab/>
      </w:r>
      <w:r w:rsidRPr="00636B95">
        <w:rPr>
          <w:b/>
          <w:bCs/>
        </w:rPr>
        <w:tab/>
        <w:t xml:space="preserve">: </w:t>
      </w:r>
      <w:r w:rsidR="00784E5E" w:rsidRPr="00636B95">
        <w:rPr>
          <w:bCs/>
        </w:rPr>
        <w:t>5</w:t>
      </w:r>
      <w:r w:rsidRPr="00636B95">
        <w:rPr>
          <w:bCs/>
        </w:rPr>
        <w:t>.</w:t>
      </w:r>
      <w:r w:rsidRPr="00636B95">
        <w:rPr>
          <w:b/>
          <w:bCs/>
        </w:rPr>
        <w:br/>
      </w:r>
      <w:r w:rsidR="00EE711A" w:rsidRPr="00636B95">
        <w:rPr>
          <w:b/>
          <w:bCs/>
        </w:rPr>
        <w:t>J2EE Tech</w:t>
      </w:r>
      <w:r w:rsidR="00EE711A" w:rsidRPr="00636B95">
        <w:rPr>
          <w:b/>
          <w:bCs/>
        </w:rPr>
        <w:tab/>
      </w:r>
      <w:r w:rsidR="00EE711A" w:rsidRPr="00636B95">
        <w:rPr>
          <w:b/>
          <w:bCs/>
        </w:rPr>
        <w:tab/>
        <w:t xml:space="preserve">: </w:t>
      </w:r>
      <w:r w:rsidR="00EE711A" w:rsidRPr="00636B95">
        <w:t xml:space="preserve">Core Java, JSP, Servlet, JMS, RESTFul, </w:t>
      </w:r>
      <w:r w:rsidR="006B2665" w:rsidRPr="00636B95">
        <w:t>Jersy</w:t>
      </w:r>
      <w:r w:rsidR="00EE711A" w:rsidRPr="00636B95">
        <w:t>.</w:t>
      </w:r>
    </w:p>
    <w:p w14:paraId="07807F62" w14:textId="77777777" w:rsidR="00EE711A" w:rsidRPr="00636B95" w:rsidRDefault="00EE711A" w:rsidP="00EE711A">
      <w:pPr>
        <w:rPr>
          <w:b/>
          <w:bCs/>
        </w:rPr>
      </w:pPr>
      <w:r w:rsidRPr="00636B95">
        <w:rPr>
          <w:b/>
          <w:bCs/>
        </w:rPr>
        <w:t>Framework</w:t>
      </w:r>
      <w:r w:rsidRPr="00636B95">
        <w:rPr>
          <w:b/>
          <w:bCs/>
        </w:rPr>
        <w:tab/>
      </w:r>
      <w:r w:rsidRPr="00636B95">
        <w:rPr>
          <w:b/>
          <w:bCs/>
        </w:rPr>
        <w:tab/>
        <w:t>:</w:t>
      </w:r>
      <w:r w:rsidRPr="00636B95">
        <w:rPr>
          <w:bCs/>
        </w:rPr>
        <w:t xml:space="preserve"> Spring (Core, AOP, MVC, </w:t>
      </w:r>
      <w:r w:rsidR="006B2665" w:rsidRPr="00636B95">
        <w:rPr>
          <w:bCs/>
        </w:rPr>
        <w:t xml:space="preserve">Spring JDBC Template, </w:t>
      </w:r>
      <w:r w:rsidRPr="00636B95">
        <w:rPr>
          <w:bCs/>
        </w:rPr>
        <w:t>Mail).</w:t>
      </w:r>
    </w:p>
    <w:p w14:paraId="67A3936A" w14:textId="77777777" w:rsidR="00EE711A" w:rsidRPr="00636B95" w:rsidRDefault="00EE711A" w:rsidP="00EE711A">
      <w:pPr>
        <w:rPr>
          <w:b/>
          <w:bCs/>
        </w:rPr>
      </w:pPr>
      <w:r w:rsidRPr="00636B95">
        <w:rPr>
          <w:b/>
          <w:bCs/>
        </w:rPr>
        <w:t>Database</w:t>
      </w:r>
      <w:r w:rsidRPr="00636B95">
        <w:rPr>
          <w:b/>
          <w:bCs/>
        </w:rPr>
        <w:tab/>
      </w:r>
      <w:r w:rsidRPr="00636B95">
        <w:rPr>
          <w:b/>
          <w:bCs/>
        </w:rPr>
        <w:tab/>
        <w:t xml:space="preserve">: </w:t>
      </w:r>
      <w:r w:rsidR="006B2665" w:rsidRPr="00636B95">
        <w:rPr>
          <w:bCs/>
        </w:rPr>
        <w:t>SQL Server 2008</w:t>
      </w:r>
      <w:r w:rsidRPr="00636B95">
        <w:rPr>
          <w:bCs/>
        </w:rPr>
        <w:t>.</w:t>
      </w:r>
    </w:p>
    <w:p w14:paraId="095B27EC" w14:textId="77777777" w:rsidR="00EE711A" w:rsidRPr="00636B95" w:rsidRDefault="00EE711A" w:rsidP="00EE711A">
      <w:pPr>
        <w:rPr>
          <w:b/>
          <w:bCs/>
        </w:rPr>
      </w:pPr>
      <w:r w:rsidRPr="00636B95">
        <w:rPr>
          <w:b/>
          <w:bCs/>
        </w:rPr>
        <w:t>Web Tech</w:t>
      </w:r>
      <w:r w:rsidRPr="00636B95">
        <w:rPr>
          <w:b/>
          <w:bCs/>
        </w:rPr>
        <w:tab/>
      </w:r>
      <w:r w:rsidRPr="00636B95">
        <w:rPr>
          <w:b/>
          <w:bCs/>
        </w:rPr>
        <w:tab/>
        <w:t xml:space="preserve">: </w:t>
      </w:r>
      <w:r w:rsidRPr="00636B95">
        <w:rPr>
          <w:bCs/>
        </w:rPr>
        <w:t>HTML, CSS, JavaScript, AJAX, jQuery.</w:t>
      </w:r>
    </w:p>
    <w:p w14:paraId="0917371E" w14:textId="77777777" w:rsidR="00EE711A" w:rsidRPr="00636B95" w:rsidRDefault="00EE711A" w:rsidP="00EE711A">
      <w:pPr>
        <w:rPr>
          <w:b/>
          <w:bCs/>
        </w:rPr>
      </w:pPr>
      <w:r w:rsidRPr="00636B95">
        <w:rPr>
          <w:b/>
          <w:bCs/>
        </w:rPr>
        <w:t>Testing/Build Tool</w:t>
      </w:r>
      <w:r w:rsidRPr="00636B95">
        <w:rPr>
          <w:b/>
          <w:bCs/>
        </w:rPr>
        <w:tab/>
        <w:t xml:space="preserve">: </w:t>
      </w:r>
      <w:r w:rsidRPr="00636B95">
        <w:rPr>
          <w:bCs/>
        </w:rPr>
        <w:t>JUnit &amp; Mockito, Maven.</w:t>
      </w:r>
    </w:p>
    <w:p w14:paraId="5AAA3E15" w14:textId="77777777" w:rsidR="00EE711A" w:rsidRPr="00636B95" w:rsidRDefault="00EE711A" w:rsidP="00EE711A">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w:t>
      </w:r>
      <w:r w:rsidR="008D1CAC" w:rsidRPr="00636B95">
        <w:t>Team Lead</w:t>
      </w:r>
    </w:p>
    <w:p w14:paraId="501C90B5" w14:textId="77777777" w:rsidR="000E1B98" w:rsidRPr="00636B95" w:rsidRDefault="000E1B98" w:rsidP="000E1B98">
      <w:pPr>
        <w:tabs>
          <w:tab w:val="left" w:pos="0"/>
          <w:tab w:val="left" w:pos="360"/>
        </w:tabs>
        <w:jc w:val="both"/>
      </w:pPr>
    </w:p>
    <w:p w14:paraId="72E84ADD" w14:textId="77777777" w:rsidR="000E1B98" w:rsidRPr="00636B95" w:rsidRDefault="000E1B98" w:rsidP="000E1B98">
      <w:pPr>
        <w:tabs>
          <w:tab w:val="left" w:pos="0"/>
          <w:tab w:val="left" w:pos="360"/>
        </w:tabs>
        <w:ind w:firstLine="720"/>
        <w:jc w:val="both"/>
      </w:pPr>
    </w:p>
    <w:p w14:paraId="548CFBB1" w14:textId="77777777" w:rsidR="000E1B98" w:rsidRPr="00636B95" w:rsidRDefault="000E1B98" w:rsidP="000E1B98">
      <w:pPr>
        <w:tabs>
          <w:tab w:val="left" w:pos="0"/>
          <w:tab w:val="left" w:pos="360"/>
        </w:tabs>
        <w:jc w:val="both"/>
        <w:rPr>
          <w:bCs/>
        </w:rPr>
      </w:pPr>
      <w:r w:rsidRPr="00636B95">
        <w:rPr>
          <w:b/>
          <w:bCs/>
        </w:rPr>
        <w:t>Project Summary</w:t>
      </w:r>
      <w:r w:rsidRPr="00636B95">
        <w:rPr>
          <w:b/>
          <w:bCs/>
        </w:rPr>
        <w:tab/>
        <w:t>:</w:t>
      </w:r>
      <w:r w:rsidRPr="00636B95">
        <w:t xml:space="preserve"> The </w:t>
      </w:r>
      <w:r w:rsidRPr="00636B95">
        <w:rPr>
          <w:b/>
          <w:bCs/>
        </w:rPr>
        <w:t xml:space="preserve">Tender Management System </w:t>
      </w:r>
      <w:r w:rsidRPr="00636B95">
        <w:rPr>
          <w:bCs/>
        </w:rPr>
        <w:t>is a product that automates the entire phase of tender activities from tender creation, bidding, and opening to tender award. For a particular client it is customized to suit its business process.</w:t>
      </w:r>
    </w:p>
    <w:p w14:paraId="3FA0956F" w14:textId="77777777" w:rsidR="00660033" w:rsidRPr="00636B95" w:rsidRDefault="00660033" w:rsidP="000E1B98">
      <w:pPr>
        <w:tabs>
          <w:tab w:val="left" w:pos="0"/>
          <w:tab w:val="left" w:pos="360"/>
        </w:tabs>
        <w:jc w:val="both"/>
      </w:pPr>
    </w:p>
    <w:p w14:paraId="0E919EE4" w14:textId="77777777" w:rsidR="000E1B98" w:rsidRPr="00636B95" w:rsidRDefault="000E1B98" w:rsidP="000E1B98">
      <w:pPr>
        <w:jc w:val="both"/>
      </w:pPr>
      <w:r w:rsidRPr="00636B95">
        <w:rPr>
          <w:b/>
        </w:rPr>
        <w:t>Responsibilities</w:t>
      </w:r>
      <w:r w:rsidRPr="00636B95">
        <w:t xml:space="preserve">: </w:t>
      </w:r>
    </w:p>
    <w:p w14:paraId="038942F6" w14:textId="77777777" w:rsidR="000D5F3C" w:rsidRPr="00636B95" w:rsidRDefault="000D5F3C" w:rsidP="000E1B98">
      <w:pPr>
        <w:jc w:val="both"/>
      </w:pPr>
    </w:p>
    <w:p w14:paraId="43DA7856" w14:textId="77777777" w:rsidR="000D5F3C" w:rsidRPr="00636B95" w:rsidRDefault="00093847" w:rsidP="00660033">
      <w:pPr>
        <w:numPr>
          <w:ilvl w:val="0"/>
          <w:numId w:val="27"/>
        </w:numPr>
        <w:tabs>
          <w:tab w:val="clear" w:pos="810"/>
          <w:tab w:val="num" w:pos="720"/>
        </w:tabs>
        <w:ind w:left="720"/>
        <w:jc w:val="both"/>
      </w:pPr>
      <w:r w:rsidRPr="00636B95">
        <w:t>Having technical interaction with client if required when I got any Change Request/</w:t>
      </w:r>
      <w:r w:rsidR="00F34059" w:rsidRPr="00636B95">
        <w:t xml:space="preserve">Features </w:t>
      </w:r>
      <w:r w:rsidRPr="00636B95">
        <w:t>Enhancement</w:t>
      </w:r>
      <w:r w:rsidR="00F34059" w:rsidRPr="00636B95">
        <w:t>/Major bugs</w:t>
      </w:r>
      <w:r w:rsidRPr="00636B95">
        <w:t>.</w:t>
      </w:r>
    </w:p>
    <w:p w14:paraId="2F475216" w14:textId="77777777" w:rsidR="00344691" w:rsidRPr="00636B95" w:rsidRDefault="00344691" w:rsidP="00660033">
      <w:pPr>
        <w:numPr>
          <w:ilvl w:val="0"/>
          <w:numId w:val="27"/>
        </w:numPr>
        <w:tabs>
          <w:tab w:val="clear" w:pos="810"/>
          <w:tab w:val="num" w:pos="720"/>
        </w:tabs>
        <w:ind w:left="720"/>
        <w:jc w:val="both"/>
      </w:pPr>
      <w:r w:rsidRPr="00636B95">
        <w:t>Demonstrate</w:t>
      </w:r>
      <w:r w:rsidR="00634D6C" w:rsidRPr="00636B95">
        <w:t xml:space="preserve"> to my team members about new change request/bugs.</w:t>
      </w:r>
    </w:p>
    <w:p w14:paraId="5E24DD79" w14:textId="77777777" w:rsidR="00DE5989" w:rsidRPr="00636B95" w:rsidRDefault="00DE5989" w:rsidP="00660033">
      <w:pPr>
        <w:numPr>
          <w:ilvl w:val="0"/>
          <w:numId w:val="27"/>
        </w:numPr>
        <w:tabs>
          <w:tab w:val="clear" w:pos="810"/>
          <w:tab w:val="num" w:pos="720"/>
        </w:tabs>
        <w:ind w:left="720"/>
        <w:jc w:val="both"/>
      </w:pPr>
      <w:r w:rsidRPr="00636B95">
        <w:t xml:space="preserve">Keeping track of development by team members and ensure that every </w:t>
      </w:r>
      <w:r w:rsidR="00D426EB" w:rsidRPr="00636B95">
        <w:t>change request/bug are being developed as per requirement and apprise QC team for testing after completion of development.</w:t>
      </w:r>
    </w:p>
    <w:p w14:paraId="47514FBC" w14:textId="77777777" w:rsidR="00660033" w:rsidRPr="00636B95" w:rsidRDefault="00660033" w:rsidP="00660033">
      <w:pPr>
        <w:numPr>
          <w:ilvl w:val="0"/>
          <w:numId w:val="27"/>
        </w:numPr>
        <w:tabs>
          <w:tab w:val="clear" w:pos="810"/>
          <w:tab w:val="num" w:pos="720"/>
        </w:tabs>
        <w:ind w:left="720"/>
        <w:jc w:val="both"/>
      </w:pPr>
      <w:r w:rsidRPr="00636B95">
        <w:t xml:space="preserve">Development of </w:t>
      </w:r>
      <w:r w:rsidR="00634D6C" w:rsidRPr="00636B95">
        <w:t>features using Spring MVC at web</w:t>
      </w:r>
      <w:r w:rsidR="00CD0650" w:rsidRPr="00636B95">
        <w:t xml:space="preserve"> layer, Spring Transaction Management</w:t>
      </w:r>
      <w:r w:rsidR="00634D6C" w:rsidRPr="00636B95">
        <w:t xml:space="preserve"> at service </w:t>
      </w:r>
      <w:r w:rsidR="00CD0650" w:rsidRPr="00636B95">
        <w:t xml:space="preserve">layer </w:t>
      </w:r>
      <w:r w:rsidR="00634D6C" w:rsidRPr="00636B95">
        <w:t xml:space="preserve">and </w:t>
      </w:r>
      <w:r w:rsidR="00CD0650" w:rsidRPr="00636B95">
        <w:t xml:space="preserve">Spring </w:t>
      </w:r>
      <w:r w:rsidR="006B2665" w:rsidRPr="00636B95">
        <w:t>JDBC</w:t>
      </w:r>
      <w:r w:rsidR="00CD0650" w:rsidRPr="00636B95">
        <w:t xml:space="preserve"> Support at DAO </w:t>
      </w:r>
      <w:r w:rsidR="00634D6C" w:rsidRPr="00636B95">
        <w:t>layer</w:t>
      </w:r>
      <w:r w:rsidRPr="00636B95">
        <w:t xml:space="preserve">. </w:t>
      </w:r>
    </w:p>
    <w:p w14:paraId="156CC4E7" w14:textId="77777777" w:rsidR="00517433" w:rsidRPr="00636B95" w:rsidRDefault="00CD0650" w:rsidP="00660033">
      <w:pPr>
        <w:numPr>
          <w:ilvl w:val="0"/>
          <w:numId w:val="27"/>
        </w:numPr>
        <w:tabs>
          <w:tab w:val="clear" w:pos="810"/>
          <w:tab w:val="num" w:pos="720"/>
        </w:tabs>
        <w:ind w:left="720"/>
        <w:jc w:val="both"/>
      </w:pPr>
      <w:r w:rsidRPr="00636B95">
        <w:t>Development of MIS Reports generation in PDF/Excel</w:t>
      </w:r>
      <w:r w:rsidR="00517433" w:rsidRPr="00636B95">
        <w:t>.</w:t>
      </w:r>
      <w:r w:rsidRPr="00636B95">
        <w:t xml:space="preserve"> </w:t>
      </w:r>
    </w:p>
    <w:p w14:paraId="08CA9116" w14:textId="77777777" w:rsidR="00660033" w:rsidRPr="00636B95" w:rsidRDefault="00660033" w:rsidP="00660033">
      <w:pPr>
        <w:numPr>
          <w:ilvl w:val="0"/>
          <w:numId w:val="27"/>
        </w:numPr>
        <w:tabs>
          <w:tab w:val="clear" w:pos="810"/>
          <w:tab w:val="num" w:pos="720"/>
        </w:tabs>
        <w:ind w:left="720"/>
        <w:jc w:val="both"/>
      </w:pPr>
      <w:r w:rsidRPr="00636B95">
        <w:t xml:space="preserve">Development of </w:t>
      </w:r>
      <w:r w:rsidR="00CD0650" w:rsidRPr="00636B95">
        <w:t>services like Mail sender</w:t>
      </w:r>
      <w:r w:rsidR="006B2665" w:rsidRPr="00636B95">
        <w:t>.</w:t>
      </w:r>
    </w:p>
    <w:p w14:paraId="5E2CB130" w14:textId="77777777" w:rsidR="00660033" w:rsidRPr="00636B95" w:rsidRDefault="00660033" w:rsidP="00660033">
      <w:pPr>
        <w:pStyle w:val="ListParagraph"/>
        <w:numPr>
          <w:ilvl w:val="0"/>
          <w:numId w:val="27"/>
        </w:numPr>
        <w:tabs>
          <w:tab w:val="clear" w:pos="810"/>
          <w:tab w:val="left" w:pos="0"/>
          <w:tab w:val="left" w:pos="360"/>
          <w:tab w:val="num" w:pos="720"/>
        </w:tabs>
        <w:ind w:left="720"/>
        <w:jc w:val="both"/>
      </w:pPr>
      <w:r w:rsidRPr="00636B95">
        <w:t>Development of RESTFul services</w:t>
      </w:r>
      <w:r w:rsidR="003F19D1" w:rsidRPr="00636B95">
        <w:t>/client</w:t>
      </w:r>
      <w:r w:rsidRPr="00636B95">
        <w:t xml:space="preserve"> </w:t>
      </w:r>
      <w:r w:rsidR="00784E5E" w:rsidRPr="00636B95">
        <w:t xml:space="preserve">using </w:t>
      </w:r>
      <w:r w:rsidR="006B2665" w:rsidRPr="00636B95">
        <w:t>Jers</w:t>
      </w:r>
      <w:r w:rsidR="009420DD" w:rsidRPr="00636B95">
        <w:t>e</w:t>
      </w:r>
      <w:r w:rsidR="006B2665" w:rsidRPr="00636B95">
        <w:t>y</w:t>
      </w:r>
      <w:r w:rsidRPr="00636B95">
        <w:t>.</w:t>
      </w:r>
    </w:p>
    <w:p w14:paraId="7396611E" w14:textId="77777777" w:rsidR="003F19D1" w:rsidRPr="00636B95" w:rsidRDefault="003F19D1" w:rsidP="00660033">
      <w:pPr>
        <w:pStyle w:val="ListParagraph"/>
        <w:numPr>
          <w:ilvl w:val="0"/>
          <w:numId w:val="27"/>
        </w:numPr>
        <w:tabs>
          <w:tab w:val="clear" w:pos="810"/>
          <w:tab w:val="left" w:pos="0"/>
          <w:tab w:val="left" w:pos="360"/>
          <w:tab w:val="num" w:pos="720"/>
        </w:tabs>
        <w:ind w:left="720"/>
        <w:jc w:val="both"/>
      </w:pPr>
      <w:r w:rsidRPr="00636B95">
        <w:t>Development of log writing services using Spring AOP, Spring JMS support classes to log every activity made by end users and exceptions occurred in Application</w:t>
      </w:r>
      <w:r w:rsidR="00784E5E" w:rsidRPr="00636B95">
        <w:t xml:space="preserve"> asynchronously</w:t>
      </w:r>
      <w:r w:rsidRPr="00636B95">
        <w:t>.</w:t>
      </w:r>
    </w:p>
    <w:p w14:paraId="6B189E34" w14:textId="77777777" w:rsidR="00660033" w:rsidRPr="00636B95" w:rsidRDefault="00660033" w:rsidP="00660033">
      <w:pPr>
        <w:pStyle w:val="ListParagraph"/>
        <w:numPr>
          <w:ilvl w:val="0"/>
          <w:numId w:val="27"/>
        </w:numPr>
        <w:tabs>
          <w:tab w:val="clear" w:pos="810"/>
          <w:tab w:val="left" w:pos="0"/>
          <w:tab w:val="left" w:pos="360"/>
          <w:tab w:val="num" w:pos="720"/>
        </w:tabs>
        <w:ind w:left="720"/>
        <w:jc w:val="both"/>
      </w:pPr>
      <w:r w:rsidRPr="00636B95">
        <w:t>Development of JSP Pages and validation in JavaScript.</w:t>
      </w:r>
    </w:p>
    <w:p w14:paraId="2A7A16B8" w14:textId="77777777" w:rsidR="00660033" w:rsidRPr="00636B95" w:rsidRDefault="00660033" w:rsidP="00660033">
      <w:pPr>
        <w:pStyle w:val="ListParagraph"/>
        <w:numPr>
          <w:ilvl w:val="0"/>
          <w:numId w:val="27"/>
        </w:numPr>
        <w:tabs>
          <w:tab w:val="clear" w:pos="810"/>
          <w:tab w:val="left" w:pos="0"/>
          <w:tab w:val="left" w:pos="360"/>
          <w:tab w:val="num" w:pos="720"/>
        </w:tabs>
        <w:ind w:left="720"/>
        <w:jc w:val="both"/>
      </w:pPr>
      <w:r w:rsidRPr="00636B95">
        <w:t>Test</w:t>
      </w:r>
      <w:r w:rsidR="008D1CAC" w:rsidRPr="00636B95">
        <w:t>ing functionalities using Junit and Mockito.</w:t>
      </w:r>
    </w:p>
    <w:p w14:paraId="28C664FD" w14:textId="77777777" w:rsidR="00660033" w:rsidRPr="00636B95" w:rsidRDefault="00660033" w:rsidP="00660033">
      <w:pPr>
        <w:pStyle w:val="ListParagraph"/>
        <w:numPr>
          <w:ilvl w:val="0"/>
          <w:numId w:val="27"/>
        </w:numPr>
        <w:tabs>
          <w:tab w:val="clear" w:pos="810"/>
          <w:tab w:val="left" w:pos="0"/>
          <w:tab w:val="left" w:pos="360"/>
          <w:tab w:val="num" w:pos="720"/>
        </w:tabs>
        <w:ind w:left="720"/>
        <w:jc w:val="both"/>
      </w:pPr>
      <w:r w:rsidRPr="00636B95">
        <w:t>Application of proper design patterns (Singleton, Abstract Factory, Factory, Façade, Decorator, Business Delegate, Data Transfer, Service Locator and DAO).</w:t>
      </w:r>
    </w:p>
    <w:p w14:paraId="5E1D1713" w14:textId="77777777" w:rsidR="000C1C10" w:rsidRPr="00636B95" w:rsidRDefault="000C1C10">
      <w:pPr>
        <w:jc w:val="both"/>
        <w:rPr>
          <w:b/>
        </w:rPr>
      </w:pPr>
    </w:p>
    <w:p w14:paraId="1D0B1397" w14:textId="77777777" w:rsidR="00265697" w:rsidRPr="00636B95" w:rsidRDefault="00265697" w:rsidP="00B03B85">
      <w:r w:rsidRPr="00636B95">
        <w:rPr>
          <w:b/>
          <w:bCs/>
        </w:rPr>
        <w:t># Project Name</w:t>
      </w:r>
      <w:r w:rsidRPr="00636B95">
        <w:rPr>
          <w:b/>
          <w:bCs/>
        </w:rPr>
        <w:tab/>
        <w:t xml:space="preserve">: Kisan Knowledge Management System </w:t>
      </w:r>
      <w:r w:rsidRPr="00636B95">
        <w:rPr>
          <w:b/>
          <w:bCs/>
        </w:rPr>
        <w:br/>
        <w:t>Team Size</w:t>
      </w:r>
      <w:r w:rsidRPr="00636B95">
        <w:rPr>
          <w:b/>
          <w:bCs/>
        </w:rPr>
        <w:tab/>
      </w:r>
      <w:r w:rsidRPr="00636B95">
        <w:rPr>
          <w:b/>
          <w:bCs/>
        </w:rPr>
        <w:tab/>
        <w:t xml:space="preserve">: </w:t>
      </w:r>
      <w:r w:rsidR="003405EC" w:rsidRPr="00636B95">
        <w:rPr>
          <w:bCs/>
        </w:rPr>
        <w:t>3</w:t>
      </w:r>
      <w:r w:rsidRPr="00636B95">
        <w:rPr>
          <w:bCs/>
        </w:rPr>
        <w:t>.</w:t>
      </w:r>
      <w:r w:rsidRPr="00636B95">
        <w:rPr>
          <w:b/>
          <w:bCs/>
        </w:rPr>
        <w:br/>
      </w:r>
      <w:r w:rsidR="009E750B" w:rsidRPr="00636B95">
        <w:rPr>
          <w:b/>
          <w:bCs/>
        </w:rPr>
        <w:t xml:space="preserve">J2EE </w:t>
      </w:r>
      <w:r w:rsidRPr="00636B95">
        <w:rPr>
          <w:b/>
          <w:bCs/>
        </w:rPr>
        <w:t>Tech</w:t>
      </w:r>
      <w:r w:rsidRPr="00636B95">
        <w:rPr>
          <w:b/>
          <w:bCs/>
        </w:rPr>
        <w:tab/>
      </w:r>
      <w:r w:rsidRPr="00636B95">
        <w:rPr>
          <w:b/>
          <w:bCs/>
        </w:rPr>
        <w:tab/>
        <w:t xml:space="preserve">: </w:t>
      </w:r>
      <w:r w:rsidRPr="00636B95">
        <w:t xml:space="preserve">Core Java, JSP, </w:t>
      </w:r>
      <w:r w:rsidR="00B03B85" w:rsidRPr="00636B95">
        <w:t>Servlet, JMS, SOAP, RESTFul, Axis2</w:t>
      </w:r>
      <w:r w:rsidR="003D00AC" w:rsidRPr="00636B95">
        <w:t xml:space="preserve">, </w:t>
      </w:r>
      <w:r w:rsidR="006B2665" w:rsidRPr="00636B95">
        <w:t>Jersy</w:t>
      </w:r>
      <w:r w:rsidR="003D00AC" w:rsidRPr="00636B95">
        <w:t>.</w:t>
      </w:r>
    </w:p>
    <w:p w14:paraId="4CFB399B" w14:textId="77777777" w:rsidR="00B03B85" w:rsidRPr="00636B95" w:rsidRDefault="00B03B85" w:rsidP="00B03B85">
      <w:pPr>
        <w:rPr>
          <w:b/>
          <w:bCs/>
        </w:rPr>
      </w:pPr>
      <w:r w:rsidRPr="00636B95">
        <w:rPr>
          <w:b/>
          <w:bCs/>
        </w:rPr>
        <w:t>Framework</w:t>
      </w:r>
      <w:r w:rsidRPr="00636B95">
        <w:rPr>
          <w:b/>
          <w:bCs/>
        </w:rPr>
        <w:tab/>
      </w:r>
      <w:r w:rsidRPr="00636B95">
        <w:rPr>
          <w:b/>
          <w:bCs/>
        </w:rPr>
        <w:tab/>
        <w:t xml:space="preserve">: </w:t>
      </w:r>
      <w:r w:rsidRPr="00636B95">
        <w:rPr>
          <w:bCs/>
        </w:rPr>
        <w:t>Hibernate, Spring</w:t>
      </w:r>
      <w:r w:rsidR="0049791A" w:rsidRPr="00636B95">
        <w:rPr>
          <w:bCs/>
        </w:rPr>
        <w:t xml:space="preserve"> </w:t>
      </w:r>
      <w:r w:rsidRPr="00636B95">
        <w:rPr>
          <w:bCs/>
        </w:rPr>
        <w:t>(Core, AOP, MVC, Quar</w:t>
      </w:r>
      <w:r w:rsidR="009E750B" w:rsidRPr="00636B95">
        <w:rPr>
          <w:bCs/>
        </w:rPr>
        <w:t>tz, Mail</w:t>
      </w:r>
      <w:r w:rsidRPr="00636B95">
        <w:rPr>
          <w:bCs/>
        </w:rPr>
        <w:t>)</w:t>
      </w:r>
      <w:r w:rsidR="0049791A" w:rsidRPr="00636B95">
        <w:rPr>
          <w:bCs/>
        </w:rPr>
        <w:t>.</w:t>
      </w:r>
    </w:p>
    <w:p w14:paraId="5CDDE086" w14:textId="77777777" w:rsidR="00B03B85" w:rsidRPr="00636B95" w:rsidRDefault="00B03B85" w:rsidP="00B03B85">
      <w:pPr>
        <w:rPr>
          <w:b/>
          <w:bCs/>
        </w:rPr>
      </w:pPr>
      <w:r w:rsidRPr="00636B95">
        <w:rPr>
          <w:b/>
          <w:bCs/>
        </w:rPr>
        <w:t>Database</w:t>
      </w:r>
      <w:r w:rsidR="009E750B" w:rsidRPr="00636B95">
        <w:rPr>
          <w:b/>
          <w:bCs/>
        </w:rPr>
        <w:tab/>
      </w:r>
      <w:r w:rsidR="009E750B" w:rsidRPr="00636B95">
        <w:rPr>
          <w:b/>
          <w:bCs/>
        </w:rPr>
        <w:tab/>
        <w:t xml:space="preserve">: </w:t>
      </w:r>
      <w:r w:rsidR="006B2665" w:rsidRPr="00636B95">
        <w:rPr>
          <w:bCs/>
        </w:rPr>
        <w:t>Oracle 10g</w:t>
      </w:r>
      <w:r w:rsidR="0049791A" w:rsidRPr="00636B95">
        <w:rPr>
          <w:bCs/>
        </w:rPr>
        <w:t>.</w:t>
      </w:r>
    </w:p>
    <w:p w14:paraId="46FB6020" w14:textId="77777777" w:rsidR="009E750B" w:rsidRPr="00636B95" w:rsidRDefault="009E750B" w:rsidP="00B03B85">
      <w:pPr>
        <w:rPr>
          <w:b/>
          <w:bCs/>
        </w:rPr>
      </w:pPr>
      <w:r w:rsidRPr="00636B95">
        <w:rPr>
          <w:b/>
          <w:bCs/>
        </w:rPr>
        <w:t>Web Tech</w:t>
      </w:r>
      <w:r w:rsidRPr="00636B95">
        <w:rPr>
          <w:b/>
          <w:bCs/>
        </w:rPr>
        <w:tab/>
      </w:r>
      <w:r w:rsidRPr="00636B95">
        <w:rPr>
          <w:b/>
          <w:bCs/>
        </w:rPr>
        <w:tab/>
        <w:t xml:space="preserve">: </w:t>
      </w:r>
      <w:r w:rsidRPr="00636B95">
        <w:rPr>
          <w:bCs/>
        </w:rPr>
        <w:t>HTML, CSS, JavaScript, AJAX, jQuery</w:t>
      </w:r>
      <w:r w:rsidR="0049791A" w:rsidRPr="00636B95">
        <w:rPr>
          <w:bCs/>
        </w:rPr>
        <w:t>.</w:t>
      </w:r>
    </w:p>
    <w:p w14:paraId="34A39799" w14:textId="77777777" w:rsidR="009E750B" w:rsidRPr="00636B95" w:rsidRDefault="009E750B" w:rsidP="00B03B85">
      <w:pPr>
        <w:rPr>
          <w:b/>
          <w:bCs/>
        </w:rPr>
      </w:pPr>
      <w:r w:rsidRPr="00636B95">
        <w:rPr>
          <w:b/>
          <w:bCs/>
        </w:rPr>
        <w:t>Testing/Build Tool</w:t>
      </w:r>
      <w:r w:rsidRPr="00636B95">
        <w:rPr>
          <w:b/>
          <w:bCs/>
        </w:rPr>
        <w:tab/>
        <w:t xml:space="preserve">: </w:t>
      </w:r>
      <w:r w:rsidRPr="00636B95">
        <w:rPr>
          <w:bCs/>
        </w:rPr>
        <w:t>JUnit</w:t>
      </w:r>
      <w:r w:rsidR="00B16CBD" w:rsidRPr="00636B95">
        <w:rPr>
          <w:bCs/>
        </w:rPr>
        <w:t xml:space="preserve"> </w:t>
      </w:r>
      <w:r w:rsidR="00CC0BBB" w:rsidRPr="00636B95">
        <w:rPr>
          <w:bCs/>
        </w:rPr>
        <w:t>&amp;</w:t>
      </w:r>
      <w:r w:rsidR="00B16CBD" w:rsidRPr="00636B95">
        <w:rPr>
          <w:bCs/>
        </w:rPr>
        <w:t xml:space="preserve"> Mockito</w:t>
      </w:r>
      <w:r w:rsidR="00CC0BBB" w:rsidRPr="00636B95">
        <w:rPr>
          <w:bCs/>
        </w:rPr>
        <w:t>, Maven</w:t>
      </w:r>
      <w:r w:rsidR="0049791A" w:rsidRPr="00636B95">
        <w:rPr>
          <w:bCs/>
        </w:rPr>
        <w:t>.</w:t>
      </w:r>
    </w:p>
    <w:p w14:paraId="02FB989C" w14:textId="77777777" w:rsidR="00265697" w:rsidRPr="00636B95" w:rsidRDefault="00265697" w:rsidP="00265697">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Developer.</w:t>
      </w:r>
    </w:p>
    <w:p w14:paraId="091A4BDA" w14:textId="77777777" w:rsidR="00265697" w:rsidRPr="00636B95" w:rsidRDefault="00265697" w:rsidP="00265697">
      <w:pPr>
        <w:tabs>
          <w:tab w:val="left" w:pos="0"/>
          <w:tab w:val="left" w:pos="360"/>
        </w:tabs>
        <w:ind w:firstLine="720"/>
        <w:jc w:val="both"/>
      </w:pPr>
    </w:p>
    <w:p w14:paraId="50DC9FFF" w14:textId="77777777" w:rsidR="00265697" w:rsidRPr="00636B95" w:rsidRDefault="00265697" w:rsidP="00265697">
      <w:pPr>
        <w:tabs>
          <w:tab w:val="left" w:pos="0"/>
          <w:tab w:val="left" w:pos="360"/>
        </w:tabs>
        <w:jc w:val="both"/>
        <w:rPr>
          <w:bCs/>
        </w:rPr>
      </w:pPr>
      <w:r w:rsidRPr="00636B95">
        <w:rPr>
          <w:b/>
          <w:bCs/>
        </w:rPr>
        <w:t>Project Summary</w:t>
      </w:r>
      <w:r w:rsidRPr="00636B95">
        <w:rPr>
          <w:b/>
          <w:bCs/>
        </w:rPr>
        <w:tab/>
        <w:t>:</w:t>
      </w:r>
      <w:r w:rsidRPr="00636B95">
        <w:t xml:space="preserve"> The </w:t>
      </w:r>
      <w:r w:rsidRPr="00636B95">
        <w:rPr>
          <w:b/>
          <w:bCs/>
        </w:rPr>
        <w:t>Kisan Knowledge Management System</w:t>
      </w:r>
      <w:r w:rsidR="009C5137" w:rsidRPr="00636B95">
        <w:rPr>
          <w:b/>
          <w:bCs/>
        </w:rPr>
        <w:t xml:space="preserve"> (KKMS)</w:t>
      </w:r>
      <w:r w:rsidRPr="00636B95">
        <w:rPr>
          <w:b/>
          <w:bCs/>
        </w:rPr>
        <w:t xml:space="preserve"> </w:t>
      </w:r>
      <w:r w:rsidRPr="00636B95">
        <w:rPr>
          <w:bCs/>
        </w:rPr>
        <w:t>has been developed for Ministry of Agriculture. The Kisan Call Center of Ministry of Agriculture manages its operation through this application. This application provides the call center agent to punch calls made by farmers and reply of their queries. It has many modules</w:t>
      </w:r>
      <w:r w:rsidR="009C5137" w:rsidRPr="00636B95">
        <w:rPr>
          <w:bCs/>
        </w:rPr>
        <w:t xml:space="preserve"> (Admin, Level2, Level3, Level4, KVK, SAU, MIS, CSC and KCC)</w:t>
      </w:r>
      <w:r w:rsidRPr="00636B95">
        <w:rPr>
          <w:bCs/>
        </w:rPr>
        <w:t xml:space="preserve"> in which MIS is very useful module because it provides several reports that are sent to Ministry of Agriculture for monitoring of progress of Kisan Call Center.</w:t>
      </w:r>
      <w:r w:rsidR="009C5137" w:rsidRPr="00636B95">
        <w:rPr>
          <w:bCs/>
        </w:rPr>
        <w:t xml:space="preserve"> KKMS has been integrated to four Portals using different web services technologies to provide different types of services to farmer</w:t>
      </w:r>
      <w:r w:rsidR="00B8379F" w:rsidRPr="00636B95">
        <w:rPr>
          <w:bCs/>
        </w:rPr>
        <w:t>s</w:t>
      </w:r>
      <w:r w:rsidR="009C5137" w:rsidRPr="00636B95">
        <w:rPr>
          <w:bCs/>
        </w:rPr>
        <w:t>.</w:t>
      </w:r>
    </w:p>
    <w:p w14:paraId="3AF2D424" w14:textId="77777777" w:rsidR="00265697" w:rsidRPr="00636B95" w:rsidRDefault="00265697" w:rsidP="00265697">
      <w:pPr>
        <w:tabs>
          <w:tab w:val="left" w:pos="0"/>
          <w:tab w:val="left" w:pos="360"/>
        </w:tabs>
        <w:jc w:val="both"/>
      </w:pPr>
    </w:p>
    <w:p w14:paraId="10C143D2" w14:textId="77777777" w:rsidR="00265697" w:rsidRPr="00636B95" w:rsidRDefault="00265697" w:rsidP="00265697">
      <w:pPr>
        <w:jc w:val="both"/>
      </w:pPr>
      <w:r w:rsidRPr="00636B95">
        <w:rPr>
          <w:b/>
        </w:rPr>
        <w:t>Responsibilities</w:t>
      </w:r>
      <w:r w:rsidRPr="00636B95">
        <w:t xml:space="preserve">: </w:t>
      </w:r>
    </w:p>
    <w:p w14:paraId="6153817D" w14:textId="77777777" w:rsidR="00265697" w:rsidRPr="00636B95" w:rsidRDefault="00265697" w:rsidP="00265697">
      <w:pPr>
        <w:jc w:val="both"/>
      </w:pPr>
    </w:p>
    <w:p w14:paraId="5B9B8D12" w14:textId="77777777" w:rsidR="00734F9F" w:rsidRPr="00636B95" w:rsidRDefault="00734F9F" w:rsidP="00734F9F">
      <w:pPr>
        <w:numPr>
          <w:ilvl w:val="0"/>
          <w:numId w:val="27"/>
        </w:numPr>
        <w:tabs>
          <w:tab w:val="clear" w:pos="810"/>
          <w:tab w:val="num" w:pos="720"/>
        </w:tabs>
        <w:ind w:left="720"/>
        <w:jc w:val="both"/>
      </w:pPr>
      <w:r w:rsidRPr="00636B95">
        <w:t>Having technical interaction with client to get Change Requests/Features Enhancement/Major bugs.</w:t>
      </w:r>
    </w:p>
    <w:p w14:paraId="797FE49F" w14:textId="77777777" w:rsidR="00734F9F" w:rsidRPr="00636B95" w:rsidRDefault="00734F9F" w:rsidP="00734F9F">
      <w:pPr>
        <w:numPr>
          <w:ilvl w:val="0"/>
          <w:numId w:val="27"/>
        </w:numPr>
        <w:tabs>
          <w:tab w:val="clear" w:pos="810"/>
          <w:tab w:val="num" w:pos="720"/>
        </w:tabs>
        <w:ind w:left="720"/>
        <w:jc w:val="both"/>
      </w:pPr>
      <w:r w:rsidRPr="00636B95">
        <w:t>Demonstrate to my team members about new change request/bugs.</w:t>
      </w:r>
    </w:p>
    <w:p w14:paraId="3A7295FB" w14:textId="77777777" w:rsidR="00734F9F" w:rsidRPr="00636B95" w:rsidRDefault="00734F9F" w:rsidP="00734F9F">
      <w:pPr>
        <w:numPr>
          <w:ilvl w:val="0"/>
          <w:numId w:val="27"/>
        </w:numPr>
        <w:tabs>
          <w:tab w:val="clear" w:pos="810"/>
          <w:tab w:val="num" w:pos="720"/>
        </w:tabs>
        <w:ind w:left="720"/>
        <w:jc w:val="both"/>
      </w:pPr>
      <w:r w:rsidRPr="00636B95">
        <w:t>Keeping track of development done by team members and ensure that every change requests/bug are being developed as per requirement, proper testing and updating changes files and DB Script on Live Application and Database server and demonstrate to client.</w:t>
      </w:r>
    </w:p>
    <w:p w14:paraId="58F09F84" w14:textId="77777777" w:rsidR="00265697" w:rsidRPr="00636B95" w:rsidRDefault="00265697" w:rsidP="00265697">
      <w:pPr>
        <w:numPr>
          <w:ilvl w:val="0"/>
          <w:numId w:val="27"/>
        </w:numPr>
        <w:tabs>
          <w:tab w:val="clear" w:pos="810"/>
          <w:tab w:val="num" w:pos="720"/>
        </w:tabs>
        <w:ind w:left="720"/>
        <w:jc w:val="both"/>
      </w:pPr>
      <w:r w:rsidRPr="00636B95">
        <w:t xml:space="preserve">Development of POJO classes, DAO Implementation using </w:t>
      </w:r>
      <w:r w:rsidR="00055969" w:rsidRPr="00636B95">
        <w:t>Hibernate</w:t>
      </w:r>
      <w:r w:rsidRPr="00636B95">
        <w:t xml:space="preserve">. </w:t>
      </w:r>
    </w:p>
    <w:p w14:paraId="222462EC" w14:textId="77777777" w:rsidR="00265697" w:rsidRPr="00636B95" w:rsidRDefault="00265697" w:rsidP="00265697">
      <w:pPr>
        <w:numPr>
          <w:ilvl w:val="0"/>
          <w:numId w:val="27"/>
        </w:numPr>
        <w:tabs>
          <w:tab w:val="clear" w:pos="810"/>
          <w:tab w:val="num" w:pos="720"/>
        </w:tabs>
        <w:ind w:left="720"/>
        <w:jc w:val="both"/>
      </w:pPr>
      <w:r w:rsidRPr="00636B95">
        <w:t xml:space="preserve">Development of </w:t>
      </w:r>
      <w:r w:rsidR="00055969" w:rsidRPr="00636B95">
        <w:t xml:space="preserve">Spring MVC Controller </w:t>
      </w:r>
      <w:r w:rsidRPr="00636B95">
        <w:t>classes</w:t>
      </w:r>
      <w:r w:rsidR="00055969" w:rsidRPr="00636B95">
        <w:t xml:space="preserve"> and Aspects </w:t>
      </w:r>
      <w:r w:rsidR="003D00AC" w:rsidRPr="00636B95">
        <w:t xml:space="preserve">for logging and validation </w:t>
      </w:r>
      <w:r w:rsidR="00055969" w:rsidRPr="00636B95">
        <w:t>using AOP</w:t>
      </w:r>
      <w:r w:rsidR="003D00AC" w:rsidRPr="00636B95">
        <w:t xml:space="preserve"> as well as declarative transaction management in Spring</w:t>
      </w:r>
      <w:r w:rsidRPr="00636B95">
        <w:t>.</w:t>
      </w:r>
    </w:p>
    <w:p w14:paraId="68F3B4A6" w14:textId="77777777" w:rsidR="00AE3CB3" w:rsidRPr="00636B95" w:rsidRDefault="00AE3CB3" w:rsidP="00265697">
      <w:pPr>
        <w:numPr>
          <w:ilvl w:val="0"/>
          <w:numId w:val="27"/>
        </w:numPr>
        <w:tabs>
          <w:tab w:val="clear" w:pos="810"/>
          <w:tab w:val="num" w:pos="720"/>
        </w:tabs>
        <w:ind w:left="720"/>
        <w:jc w:val="both"/>
      </w:pPr>
      <w:r w:rsidRPr="00636B95">
        <w:t>Development of MIS report</w:t>
      </w:r>
      <w:r w:rsidR="003A4081" w:rsidRPr="00636B95">
        <w:t>s</w:t>
      </w:r>
      <w:r w:rsidRPr="00636B95">
        <w:t xml:space="preserve"> in PDF and excel format as per requirement.</w:t>
      </w:r>
    </w:p>
    <w:p w14:paraId="686637FE" w14:textId="77777777" w:rsidR="00055969" w:rsidRPr="00636B95" w:rsidRDefault="00055969" w:rsidP="00265697">
      <w:pPr>
        <w:numPr>
          <w:ilvl w:val="0"/>
          <w:numId w:val="27"/>
        </w:numPr>
        <w:tabs>
          <w:tab w:val="clear" w:pos="810"/>
          <w:tab w:val="num" w:pos="720"/>
        </w:tabs>
        <w:ind w:left="720"/>
        <w:jc w:val="both"/>
      </w:pPr>
      <w:r w:rsidRPr="00636B95">
        <w:t xml:space="preserve">Development of </w:t>
      </w:r>
      <w:r w:rsidR="00AE3CB3" w:rsidRPr="00636B95">
        <w:t xml:space="preserve">job </w:t>
      </w:r>
      <w:r w:rsidRPr="00636B95">
        <w:t>scheduler</w:t>
      </w:r>
      <w:r w:rsidR="00AE3CB3" w:rsidRPr="00636B95">
        <w:t>s</w:t>
      </w:r>
      <w:r w:rsidRPr="00636B95">
        <w:t xml:space="preserve"> using Quartz </w:t>
      </w:r>
      <w:r w:rsidR="00983193" w:rsidRPr="00636B95">
        <w:t>framework</w:t>
      </w:r>
      <w:r w:rsidR="00E26E06" w:rsidRPr="00636B95">
        <w:t>.</w:t>
      </w:r>
    </w:p>
    <w:p w14:paraId="347EF67F" w14:textId="77777777" w:rsidR="00055969" w:rsidRPr="00636B95" w:rsidRDefault="00055969" w:rsidP="00265697">
      <w:pPr>
        <w:numPr>
          <w:ilvl w:val="0"/>
          <w:numId w:val="27"/>
        </w:numPr>
        <w:tabs>
          <w:tab w:val="clear" w:pos="810"/>
          <w:tab w:val="num" w:pos="720"/>
        </w:tabs>
        <w:ind w:left="720"/>
        <w:jc w:val="both"/>
      </w:pPr>
      <w:r w:rsidRPr="00636B95">
        <w:t>Development of Mail Sender classes</w:t>
      </w:r>
      <w:r w:rsidR="00983193" w:rsidRPr="00636B95">
        <w:t>.</w:t>
      </w:r>
    </w:p>
    <w:p w14:paraId="05C33D35" w14:textId="77777777" w:rsidR="00265697" w:rsidRPr="00636B95" w:rsidRDefault="00CC1EBC" w:rsidP="009237C3">
      <w:pPr>
        <w:numPr>
          <w:ilvl w:val="0"/>
          <w:numId w:val="27"/>
        </w:numPr>
        <w:tabs>
          <w:tab w:val="clear" w:pos="810"/>
          <w:tab w:val="num" w:pos="720"/>
        </w:tabs>
        <w:ind w:left="720"/>
        <w:jc w:val="both"/>
      </w:pPr>
      <w:r w:rsidRPr="00636B95">
        <w:t>Development of SMS sender classes to send SMS to farmers.</w:t>
      </w:r>
    </w:p>
    <w:p w14:paraId="2E0FD047" w14:textId="77777777" w:rsidR="009237C3" w:rsidRPr="00636B95" w:rsidRDefault="009237C3" w:rsidP="009237C3">
      <w:pPr>
        <w:pStyle w:val="ListParagraph"/>
        <w:numPr>
          <w:ilvl w:val="0"/>
          <w:numId w:val="27"/>
        </w:numPr>
        <w:tabs>
          <w:tab w:val="clear" w:pos="810"/>
          <w:tab w:val="left" w:pos="0"/>
          <w:tab w:val="left" w:pos="360"/>
          <w:tab w:val="num" w:pos="720"/>
        </w:tabs>
        <w:ind w:left="720"/>
        <w:jc w:val="both"/>
      </w:pPr>
      <w:r w:rsidRPr="00636B95">
        <w:t xml:space="preserve">Development of Web Services (SOAP) </w:t>
      </w:r>
      <w:r w:rsidR="00E72C82" w:rsidRPr="00636B95">
        <w:t xml:space="preserve">producer and </w:t>
      </w:r>
      <w:r w:rsidRPr="00636B95">
        <w:t xml:space="preserve">consumer </w:t>
      </w:r>
      <w:r w:rsidR="00E72C82" w:rsidRPr="00636B95">
        <w:t>using Axis2</w:t>
      </w:r>
      <w:r w:rsidRPr="00636B95">
        <w:t>.</w:t>
      </w:r>
    </w:p>
    <w:p w14:paraId="2FB60C36" w14:textId="77777777" w:rsidR="0049791A" w:rsidRPr="00636B95" w:rsidRDefault="00533B61" w:rsidP="0049791A">
      <w:pPr>
        <w:pStyle w:val="ListParagraph"/>
        <w:numPr>
          <w:ilvl w:val="0"/>
          <w:numId w:val="27"/>
        </w:numPr>
        <w:tabs>
          <w:tab w:val="clear" w:pos="810"/>
          <w:tab w:val="left" w:pos="0"/>
          <w:tab w:val="left" w:pos="360"/>
          <w:tab w:val="num" w:pos="720"/>
        </w:tabs>
        <w:ind w:left="720"/>
        <w:jc w:val="both"/>
      </w:pPr>
      <w:r w:rsidRPr="00636B95">
        <w:t xml:space="preserve">Development of </w:t>
      </w:r>
      <w:r w:rsidR="00EB44CB" w:rsidRPr="00636B95">
        <w:t>Web Services</w:t>
      </w:r>
      <w:r w:rsidR="009237C3" w:rsidRPr="00636B95">
        <w:t xml:space="preserve"> (</w:t>
      </w:r>
      <w:r w:rsidR="003D00AC" w:rsidRPr="00636B95">
        <w:t>RESTFul)</w:t>
      </w:r>
      <w:r w:rsidRPr="00636B95">
        <w:t xml:space="preserve"> </w:t>
      </w:r>
      <w:r w:rsidR="00E72C82" w:rsidRPr="00636B95">
        <w:t xml:space="preserve">producer and </w:t>
      </w:r>
      <w:r w:rsidRPr="00636B95">
        <w:t>consumer</w:t>
      </w:r>
      <w:r w:rsidR="00EB44CB" w:rsidRPr="00636B95">
        <w:t xml:space="preserve"> </w:t>
      </w:r>
      <w:r w:rsidR="00E72C82" w:rsidRPr="00636B95">
        <w:t>using Jersy.</w:t>
      </w:r>
    </w:p>
    <w:p w14:paraId="75FF33FA" w14:textId="77777777" w:rsidR="00EE1B73" w:rsidRPr="00636B95" w:rsidRDefault="00EE1B73" w:rsidP="00265697">
      <w:pPr>
        <w:pStyle w:val="ListParagraph"/>
        <w:numPr>
          <w:ilvl w:val="0"/>
          <w:numId w:val="27"/>
        </w:numPr>
        <w:tabs>
          <w:tab w:val="clear" w:pos="810"/>
          <w:tab w:val="left" w:pos="0"/>
          <w:tab w:val="left" w:pos="360"/>
          <w:tab w:val="num" w:pos="720"/>
        </w:tabs>
        <w:ind w:left="720"/>
        <w:jc w:val="both"/>
      </w:pPr>
      <w:r w:rsidRPr="00636B95">
        <w:t>Development of marshaller and unmarshaller classes using JAXB.</w:t>
      </w:r>
    </w:p>
    <w:p w14:paraId="5A79FF25" w14:textId="77777777" w:rsidR="00533B61" w:rsidRPr="00636B95" w:rsidRDefault="00533B61" w:rsidP="00265697">
      <w:pPr>
        <w:pStyle w:val="ListParagraph"/>
        <w:numPr>
          <w:ilvl w:val="0"/>
          <w:numId w:val="27"/>
        </w:numPr>
        <w:tabs>
          <w:tab w:val="clear" w:pos="810"/>
          <w:tab w:val="left" w:pos="0"/>
          <w:tab w:val="left" w:pos="360"/>
          <w:tab w:val="num" w:pos="720"/>
        </w:tabs>
        <w:ind w:left="720"/>
        <w:jc w:val="both"/>
      </w:pPr>
      <w:r w:rsidRPr="00636B95">
        <w:t xml:space="preserve">Development of JMS (Point to Point) </w:t>
      </w:r>
      <w:r w:rsidR="00C41E9B" w:rsidRPr="00636B95">
        <w:t xml:space="preserve">producer </w:t>
      </w:r>
      <w:r w:rsidR="00887CF8" w:rsidRPr="00636B95">
        <w:t xml:space="preserve">to </w:t>
      </w:r>
      <w:r w:rsidRPr="00636B95">
        <w:t xml:space="preserve">log </w:t>
      </w:r>
      <w:r w:rsidR="00887CF8" w:rsidRPr="00636B95">
        <w:t xml:space="preserve">every activity made by end users and exceptions occurred in </w:t>
      </w:r>
      <w:r w:rsidRPr="00636B95">
        <w:t>DB</w:t>
      </w:r>
      <w:r w:rsidR="00C41E9B" w:rsidRPr="00636B95">
        <w:t xml:space="preserve"> asynchronously</w:t>
      </w:r>
      <w:r w:rsidRPr="00636B95">
        <w:t>.</w:t>
      </w:r>
    </w:p>
    <w:p w14:paraId="153E1C10" w14:textId="77777777" w:rsidR="00AE3CB3" w:rsidRPr="00636B95" w:rsidRDefault="00AE3CB3" w:rsidP="00265697">
      <w:pPr>
        <w:pStyle w:val="ListParagraph"/>
        <w:numPr>
          <w:ilvl w:val="0"/>
          <w:numId w:val="27"/>
        </w:numPr>
        <w:tabs>
          <w:tab w:val="clear" w:pos="810"/>
          <w:tab w:val="left" w:pos="0"/>
          <w:tab w:val="left" w:pos="360"/>
          <w:tab w:val="num" w:pos="720"/>
        </w:tabs>
        <w:ind w:left="720"/>
        <w:jc w:val="both"/>
      </w:pPr>
      <w:r w:rsidRPr="00636B95">
        <w:t xml:space="preserve">Development of JSP Pages and validation in </w:t>
      </w:r>
      <w:r w:rsidR="00C65D7E" w:rsidRPr="00636B95">
        <w:t>JavaScript</w:t>
      </w:r>
      <w:r w:rsidRPr="00636B95">
        <w:t>.</w:t>
      </w:r>
    </w:p>
    <w:p w14:paraId="0AC761B1" w14:textId="77777777" w:rsidR="0049791A" w:rsidRPr="00636B95" w:rsidRDefault="0049791A" w:rsidP="00265697">
      <w:pPr>
        <w:pStyle w:val="ListParagraph"/>
        <w:numPr>
          <w:ilvl w:val="0"/>
          <w:numId w:val="27"/>
        </w:numPr>
        <w:tabs>
          <w:tab w:val="clear" w:pos="810"/>
          <w:tab w:val="left" w:pos="0"/>
          <w:tab w:val="left" w:pos="360"/>
          <w:tab w:val="num" w:pos="720"/>
        </w:tabs>
        <w:ind w:left="720"/>
        <w:jc w:val="both"/>
      </w:pPr>
      <w:r w:rsidRPr="00636B95">
        <w:t>Testing functionalities using JUnit and Web Services using SoapUI.</w:t>
      </w:r>
    </w:p>
    <w:p w14:paraId="1DFB688B" w14:textId="77777777" w:rsidR="009E6FA1" w:rsidRPr="00636B95" w:rsidRDefault="00586B70" w:rsidP="005325F2">
      <w:pPr>
        <w:pStyle w:val="ListParagraph"/>
        <w:numPr>
          <w:ilvl w:val="0"/>
          <w:numId w:val="27"/>
        </w:numPr>
        <w:tabs>
          <w:tab w:val="clear" w:pos="810"/>
          <w:tab w:val="left" w:pos="0"/>
          <w:tab w:val="left" w:pos="360"/>
          <w:tab w:val="num" w:pos="720"/>
        </w:tabs>
        <w:ind w:left="720"/>
        <w:jc w:val="both"/>
      </w:pPr>
      <w:r w:rsidRPr="00636B95">
        <w:t xml:space="preserve">Application of proper design patterns (Singleton, </w:t>
      </w:r>
      <w:r w:rsidR="00051F72" w:rsidRPr="00636B95">
        <w:t>Abstract Factory</w:t>
      </w:r>
      <w:r w:rsidRPr="00636B95">
        <w:t xml:space="preserve">, Factory, Façade, Decorator, </w:t>
      </w:r>
      <w:r w:rsidR="00051F72" w:rsidRPr="00636B95">
        <w:t>Business Delegate</w:t>
      </w:r>
      <w:r w:rsidRPr="00636B95">
        <w:t xml:space="preserve">, Data Transfer, </w:t>
      </w:r>
      <w:r w:rsidR="00051F72" w:rsidRPr="00636B95">
        <w:t>Service Locator</w:t>
      </w:r>
      <w:r w:rsidRPr="00636B95">
        <w:t xml:space="preserve"> and DAO).</w:t>
      </w:r>
    </w:p>
    <w:p w14:paraId="50E65A89" w14:textId="77777777" w:rsidR="009E6FA1" w:rsidRPr="00636B95" w:rsidRDefault="009E6FA1" w:rsidP="009E6FA1">
      <w:pPr>
        <w:pStyle w:val="ListParagraph"/>
        <w:tabs>
          <w:tab w:val="left" w:pos="0"/>
          <w:tab w:val="left" w:pos="360"/>
        </w:tabs>
        <w:jc w:val="both"/>
      </w:pPr>
    </w:p>
    <w:p w14:paraId="302C22E5" w14:textId="77777777" w:rsidR="009E6FA1" w:rsidRPr="00636B95" w:rsidRDefault="009E6FA1" w:rsidP="00533997">
      <w:pPr>
        <w:pStyle w:val="ListParagraph"/>
        <w:tabs>
          <w:tab w:val="left" w:pos="0"/>
          <w:tab w:val="left" w:pos="360"/>
        </w:tabs>
        <w:ind w:left="0"/>
        <w:jc w:val="both"/>
      </w:pPr>
    </w:p>
    <w:p w14:paraId="28437EF7" w14:textId="77777777" w:rsidR="00533997" w:rsidRPr="00636B95" w:rsidRDefault="008F688F" w:rsidP="00533997">
      <w:pPr>
        <w:pStyle w:val="ListParagraph"/>
        <w:tabs>
          <w:tab w:val="left" w:pos="0"/>
          <w:tab w:val="left" w:pos="360"/>
        </w:tabs>
        <w:ind w:left="0"/>
        <w:jc w:val="both"/>
      </w:pPr>
      <w:r w:rsidRPr="00636B95">
        <w:rPr>
          <w:b/>
          <w:bCs/>
        </w:rPr>
        <w:t># Project Name</w:t>
      </w:r>
      <w:r w:rsidRPr="00636B95">
        <w:rPr>
          <w:b/>
          <w:bCs/>
        </w:rPr>
        <w:tab/>
        <w:t xml:space="preserve">: Contract Management System </w:t>
      </w:r>
    </w:p>
    <w:p w14:paraId="406A800E" w14:textId="77777777" w:rsidR="003A4081" w:rsidRPr="00636B95" w:rsidRDefault="008F688F" w:rsidP="00533997">
      <w:pPr>
        <w:pStyle w:val="ListParagraph"/>
        <w:tabs>
          <w:tab w:val="left" w:pos="0"/>
          <w:tab w:val="left" w:pos="360"/>
        </w:tabs>
        <w:ind w:left="0"/>
        <w:jc w:val="both"/>
      </w:pPr>
      <w:r w:rsidRPr="00636B95">
        <w:rPr>
          <w:b/>
          <w:bCs/>
        </w:rPr>
        <w:t>Team Size</w:t>
      </w:r>
      <w:r w:rsidRPr="00636B95">
        <w:rPr>
          <w:b/>
          <w:bCs/>
        </w:rPr>
        <w:tab/>
      </w:r>
      <w:r w:rsidRPr="00636B95">
        <w:rPr>
          <w:b/>
          <w:bCs/>
        </w:rPr>
        <w:tab/>
        <w:t>:</w:t>
      </w:r>
      <w:r w:rsidR="00533997" w:rsidRPr="00636B95">
        <w:rPr>
          <w:bCs/>
        </w:rPr>
        <w:t>1</w:t>
      </w:r>
      <w:r w:rsidRPr="00636B95">
        <w:rPr>
          <w:b/>
          <w:bCs/>
        </w:rPr>
        <w:br/>
      </w:r>
      <w:r w:rsidR="003A4081" w:rsidRPr="00636B95">
        <w:rPr>
          <w:b/>
          <w:bCs/>
        </w:rPr>
        <w:t>J2EE Tech</w:t>
      </w:r>
      <w:r w:rsidR="003A4081" w:rsidRPr="00636B95">
        <w:rPr>
          <w:b/>
          <w:bCs/>
        </w:rPr>
        <w:tab/>
      </w:r>
      <w:r w:rsidR="003A4081" w:rsidRPr="00636B95">
        <w:rPr>
          <w:b/>
          <w:bCs/>
        </w:rPr>
        <w:tab/>
        <w:t xml:space="preserve">: </w:t>
      </w:r>
      <w:r w:rsidR="003A4081" w:rsidRPr="00636B95">
        <w:t>Core Java, JSP, Servlet, JMS,  JAXB.</w:t>
      </w:r>
    </w:p>
    <w:p w14:paraId="50BF6703" w14:textId="77777777" w:rsidR="003A4081" w:rsidRPr="00636B95" w:rsidRDefault="003A4081" w:rsidP="003A4081">
      <w:pPr>
        <w:rPr>
          <w:b/>
          <w:bCs/>
        </w:rPr>
      </w:pPr>
      <w:r w:rsidRPr="00636B95">
        <w:rPr>
          <w:b/>
          <w:bCs/>
        </w:rPr>
        <w:t>Framework</w:t>
      </w:r>
      <w:r w:rsidRPr="00636B95">
        <w:rPr>
          <w:b/>
          <w:bCs/>
        </w:rPr>
        <w:tab/>
      </w:r>
      <w:r w:rsidRPr="00636B95">
        <w:rPr>
          <w:b/>
          <w:bCs/>
        </w:rPr>
        <w:tab/>
        <w:t xml:space="preserve">: </w:t>
      </w:r>
      <w:r w:rsidRPr="00636B95">
        <w:rPr>
          <w:bCs/>
        </w:rPr>
        <w:t>Hibernate, Spring (Core, AOP, MVC).</w:t>
      </w:r>
    </w:p>
    <w:p w14:paraId="59DFB455" w14:textId="77777777" w:rsidR="003A4081" w:rsidRPr="00636B95" w:rsidRDefault="003A4081" w:rsidP="003A4081">
      <w:pPr>
        <w:rPr>
          <w:b/>
          <w:bCs/>
        </w:rPr>
      </w:pPr>
      <w:r w:rsidRPr="00636B95">
        <w:rPr>
          <w:b/>
          <w:bCs/>
        </w:rPr>
        <w:t>Database</w:t>
      </w:r>
      <w:r w:rsidRPr="00636B95">
        <w:rPr>
          <w:b/>
          <w:bCs/>
        </w:rPr>
        <w:tab/>
      </w:r>
      <w:r w:rsidRPr="00636B95">
        <w:rPr>
          <w:b/>
          <w:bCs/>
        </w:rPr>
        <w:tab/>
        <w:t xml:space="preserve">: </w:t>
      </w:r>
      <w:r w:rsidR="000F6506" w:rsidRPr="00636B95">
        <w:rPr>
          <w:bCs/>
        </w:rPr>
        <w:t>SQL Server 2005</w:t>
      </w:r>
      <w:r w:rsidRPr="00636B95">
        <w:rPr>
          <w:bCs/>
        </w:rPr>
        <w:t>.</w:t>
      </w:r>
    </w:p>
    <w:p w14:paraId="7615FD56" w14:textId="77777777" w:rsidR="003A4081" w:rsidRPr="00636B95" w:rsidRDefault="003A4081" w:rsidP="003A4081">
      <w:pPr>
        <w:rPr>
          <w:b/>
          <w:bCs/>
        </w:rPr>
      </w:pPr>
      <w:r w:rsidRPr="00636B95">
        <w:rPr>
          <w:b/>
          <w:bCs/>
        </w:rPr>
        <w:t>Web Tech</w:t>
      </w:r>
      <w:r w:rsidRPr="00636B95">
        <w:rPr>
          <w:b/>
          <w:bCs/>
        </w:rPr>
        <w:tab/>
      </w:r>
      <w:r w:rsidRPr="00636B95">
        <w:rPr>
          <w:b/>
          <w:bCs/>
        </w:rPr>
        <w:tab/>
        <w:t xml:space="preserve">: </w:t>
      </w:r>
      <w:r w:rsidRPr="00636B95">
        <w:rPr>
          <w:bCs/>
        </w:rPr>
        <w:t>HTML, CSS, JavaScript, AJAX, jQuery.</w:t>
      </w:r>
    </w:p>
    <w:p w14:paraId="44A4D1FD" w14:textId="77777777" w:rsidR="003A4081" w:rsidRPr="00636B95" w:rsidRDefault="003A4081" w:rsidP="003A4081">
      <w:pPr>
        <w:rPr>
          <w:b/>
          <w:bCs/>
        </w:rPr>
      </w:pPr>
      <w:r w:rsidRPr="00636B95">
        <w:rPr>
          <w:b/>
          <w:bCs/>
        </w:rPr>
        <w:t>Testing/Build Tool</w:t>
      </w:r>
      <w:r w:rsidRPr="00636B95">
        <w:rPr>
          <w:b/>
          <w:bCs/>
        </w:rPr>
        <w:tab/>
        <w:t xml:space="preserve">: </w:t>
      </w:r>
      <w:r w:rsidRPr="00636B95">
        <w:rPr>
          <w:bCs/>
        </w:rPr>
        <w:t>JUnit &amp; Mockito, Maven.</w:t>
      </w:r>
    </w:p>
    <w:p w14:paraId="0218B998" w14:textId="77777777" w:rsidR="003A4081" w:rsidRPr="00636B95" w:rsidRDefault="003A4081" w:rsidP="003A4081">
      <w:pPr>
        <w:tabs>
          <w:tab w:val="left" w:pos="0"/>
          <w:tab w:val="left" w:pos="360"/>
        </w:tabs>
        <w:jc w:val="both"/>
      </w:pPr>
      <w:r w:rsidRPr="00636B95">
        <w:rPr>
          <w:b/>
          <w:bCs/>
        </w:rPr>
        <w:t>Role</w:t>
      </w:r>
      <w:r w:rsidRPr="00636B95">
        <w:rPr>
          <w:b/>
          <w:bCs/>
        </w:rPr>
        <w:tab/>
      </w:r>
      <w:r w:rsidRPr="00636B95">
        <w:rPr>
          <w:b/>
          <w:bCs/>
        </w:rPr>
        <w:tab/>
      </w:r>
      <w:r w:rsidRPr="00636B95">
        <w:rPr>
          <w:b/>
          <w:bCs/>
        </w:rPr>
        <w:tab/>
        <w:t>:</w:t>
      </w:r>
      <w:r w:rsidRPr="00636B95">
        <w:t xml:space="preserve"> Developer.</w:t>
      </w:r>
    </w:p>
    <w:p w14:paraId="0994B82A" w14:textId="77777777" w:rsidR="008F688F" w:rsidRPr="00636B95" w:rsidRDefault="008F688F" w:rsidP="008F688F">
      <w:pPr>
        <w:tabs>
          <w:tab w:val="left" w:pos="0"/>
          <w:tab w:val="left" w:pos="360"/>
        </w:tabs>
        <w:jc w:val="both"/>
      </w:pPr>
    </w:p>
    <w:p w14:paraId="2969E2BA" w14:textId="77777777" w:rsidR="008F688F" w:rsidRPr="00636B95" w:rsidRDefault="008F688F" w:rsidP="008F688F">
      <w:pPr>
        <w:tabs>
          <w:tab w:val="left" w:pos="0"/>
          <w:tab w:val="left" w:pos="360"/>
        </w:tabs>
        <w:ind w:firstLine="720"/>
        <w:jc w:val="both"/>
      </w:pPr>
    </w:p>
    <w:p w14:paraId="5E2BBE45" w14:textId="77777777" w:rsidR="008F688F" w:rsidRPr="00636B95" w:rsidRDefault="008F688F" w:rsidP="008F688F">
      <w:pPr>
        <w:tabs>
          <w:tab w:val="left" w:pos="0"/>
          <w:tab w:val="left" w:pos="360"/>
        </w:tabs>
        <w:jc w:val="both"/>
      </w:pPr>
      <w:r w:rsidRPr="00636B95">
        <w:rPr>
          <w:b/>
          <w:bCs/>
        </w:rPr>
        <w:t>Project Summary</w:t>
      </w:r>
      <w:r w:rsidRPr="00636B95">
        <w:rPr>
          <w:b/>
          <w:bCs/>
        </w:rPr>
        <w:tab/>
        <w:t>:</w:t>
      </w:r>
      <w:r w:rsidRPr="00636B95">
        <w:t xml:space="preserve"> The </w:t>
      </w:r>
      <w:r w:rsidRPr="00636B95">
        <w:rPr>
          <w:b/>
          <w:bCs/>
        </w:rPr>
        <w:t xml:space="preserve">Contract Management System </w:t>
      </w:r>
      <w:r w:rsidRPr="00636B95">
        <w:t>has been developed as a subsidiary of Tender Management System. This application automates the monitoring of work progress of Contractor after tender award. Through this application tender department and contractor communicate with each other regarding work progress and raise bill to the department.</w:t>
      </w:r>
    </w:p>
    <w:p w14:paraId="4F2F3D50" w14:textId="77777777" w:rsidR="007E6C87" w:rsidRPr="00636B95" w:rsidRDefault="007E6C87" w:rsidP="008F688F">
      <w:pPr>
        <w:tabs>
          <w:tab w:val="left" w:pos="0"/>
          <w:tab w:val="left" w:pos="360"/>
        </w:tabs>
        <w:jc w:val="both"/>
      </w:pPr>
    </w:p>
    <w:p w14:paraId="624FF8EE" w14:textId="77777777" w:rsidR="008F688F" w:rsidRPr="00636B95" w:rsidRDefault="008F688F" w:rsidP="008F688F">
      <w:pPr>
        <w:jc w:val="both"/>
      </w:pPr>
      <w:r w:rsidRPr="00636B95">
        <w:rPr>
          <w:b/>
        </w:rPr>
        <w:t>Responsibilities</w:t>
      </w:r>
      <w:r w:rsidRPr="00636B95">
        <w:t xml:space="preserve">: </w:t>
      </w:r>
    </w:p>
    <w:p w14:paraId="310DBE9E" w14:textId="77777777" w:rsidR="008F688F" w:rsidRPr="00636B95" w:rsidRDefault="008F688F" w:rsidP="008F688F">
      <w:pPr>
        <w:jc w:val="both"/>
      </w:pPr>
    </w:p>
    <w:p w14:paraId="77568C69" w14:textId="77777777" w:rsidR="003A4081" w:rsidRPr="00636B95" w:rsidRDefault="003A4081" w:rsidP="003A4081">
      <w:pPr>
        <w:numPr>
          <w:ilvl w:val="0"/>
          <w:numId w:val="27"/>
        </w:numPr>
        <w:tabs>
          <w:tab w:val="clear" w:pos="810"/>
          <w:tab w:val="num" w:pos="720"/>
        </w:tabs>
        <w:ind w:left="720"/>
        <w:jc w:val="both"/>
      </w:pPr>
      <w:r w:rsidRPr="00636B95">
        <w:t xml:space="preserve">Development of POJO classes, DAO Implementation using Hibernate. </w:t>
      </w:r>
    </w:p>
    <w:p w14:paraId="4E559041" w14:textId="77777777" w:rsidR="003A4081" w:rsidRPr="00636B95" w:rsidRDefault="003A4081" w:rsidP="003A4081">
      <w:pPr>
        <w:numPr>
          <w:ilvl w:val="0"/>
          <w:numId w:val="27"/>
        </w:numPr>
        <w:tabs>
          <w:tab w:val="clear" w:pos="810"/>
          <w:tab w:val="num" w:pos="720"/>
        </w:tabs>
        <w:ind w:left="720"/>
        <w:jc w:val="both"/>
      </w:pPr>
      <w:r w:rsidRPr="00636B95">
        <w:t xml:space="preserve">Development of Spring MVC Controller classes and Aspects for logging and </w:t>
      </w:r>
      <w:r w:rsidRPr="00636B95">
        <w:lastRenderedPageBreak/>
        <w:t>validation using AOP as well as declarative transaction management in Spring.</w:t>
      </w:r>
    </w:p>
    <w:p w14:paraId="438BEE0C" w14:textId="77777777" w:rsidR="003A4081" w:rsidRPr="00636B95" w:rsidRDefault="003A4081" w:rsidP="003A4081">
      <w:pPr>
        <w:numPr>
          <w:ilvl w:val="0"/>
          <w:numId w:val="27"/>
        </w:numPr>
        <w:tabs>
          <w:tab w:val="clear" w:pos="810"/>
          <w:tab w:val="num" w:pos="720"/>
        </w:tabs>
        <w:ind w:left="720"/>
        <w:jc w:val="both"/>
      </w:pPr>
      <w:r w:rsidRPr="00636B95">
        <w:t>Development of MIS reports in PDF and excel format as per requirement.</w:t>
      </w:r>
    </w:p>
    <w:p w14:paraId="6A38136E" w14:textId="77777777" w:rsidR="003A4081" w:rsidRPr="00636B95" w:rsidRDefault="003A4081" w:rsidP="003A4081">
      <w:pPr>
        <w:pStyle w:val="ListParagraph"/>
        <w:numPr>
          <w:ilvl w:val="0"/>
          <w:numId w:val="27"/>
        </w:numPr>
        <w:tabs>
          <w:tab w:val="clear" w:pos="810"/>
          <w:tab w:val="left" w:pos="0"/>
          <w:tab w:val="left" w:pos="360"/>
          <w:tab w:val="num" w:pos="720"/>
        </w:tabs>
        <w:ind w:left="720"/>
        <w:jc w:val="both"/>
      </w:pPr>
      <w:r w:rsidRPr="00636B95">
        <w:t xml:space="preserve">Development of </w:t>
      </w:r>
      <w:r w:rsidR="00B77926" w:rsidRPr="00636B95">
        <w:t>M</w:t>
      </w:r>
      <w:r w:rsidRPr="00636B95">
        <w:t xml:space="preserve">arshaller and </w:t>
      </w:r>
      <w:r w:rsidR="00B77926" w:rsidRPr="00636B95">
        <w:t>U</w:t>
      </w:r>
      <w:r w:rsidRPr="00636B95">
        <w:t>nmarshaller classes using JAXB.</w:t>
      </w:r>
    </w:p>
    <w:p w14:paraId="044E5156" w14:textId="77777777" w:rsidR="009D62DF" w:rsidRPr="00636B95" w:rsidRDefault="009D62DF" w:rsidP="003A4081">
      <w:pPr>
        <w:pStyle w:val="ListParagraph"/>
        <w:numPr>
          <w:ilvl w:val="0"/>
          <w:numId w:val="27"/>
        </w:numPr>
        <w:tabs>
          <w:tab w:val="clear" w:pos="810"/>
          <w:tab w:val="left" w:pos="0"/>
          <w:tab w:val="left" w:pos="360"/>
          <w:tab w:val="num" w:pos="720"/>
        </w:tabs>
        <w:ind w:left="720"/>
        <w:jc w:val="both"/>
      </w:pPr>
      <w:r w:rsidRPr="00636B95">
        <w:t>Development of JMS (Point to Point) producer to log every activity made by end users and exceptions occurred in DB asynchronously.</w:t>
      </w:r>
    </w:p>
    <w:p w14:paraId="4B92F2B5" w14:textId="77777777" w:rsidR="003A4081" w:rsidRPr="00636B95" w:rsidRDefault="003A4081" w:rsidP="003A4081">
      <w:pPr>
        <w:pStyle w:val="ListParagraph"/>
        <w:numPr>
          <w:ilvl w:val="0"/>
          <w:numId w:val="27"/>
        </w:numPr>
        <w:tabs>
          <w:tab w:val="clear" w:pos="810"/>
          <w:tab w:val="left" w:pos="0"/>
          <w:tab w:val="left" w:pos="360"/>
          <w:tab w:val="num" w:pos="720"/>
        </w:tabs>
        <w:ind w:left="720"/>
        <w:jc w:val="both"/>
      </w:pPr>
      <w:r w:rsidRPr="00636B95">
        <w:t>Development of JSP Pages and validation in JavaScript.</w:t>
      </w:r>
    </w:p>
    <w:p w14:paraId="5F75F8DF" w14:textId="77777777" w:rsidR="003A4081" w:rsidRPr="00636B95" w:rsidRDefault="003A4081" w:rsidP="003A4081">
      <w:pPr>
        <w:pStyle w:val="ListParagraph"/>
        <w:numPr>
          <w:ilvl w:val="0"/>
          <w:numId w:val="27"/>
        </w:numPr>
        <w:tabs>
          <w:tab w:val="clear" w:pos="810"/>
          <w:tab w:val="left" w:pos="0"/>
          <w:tab w:val="left" w:pos="360"/>
          <w:tab w:val="num" w:pos="720"/>
        </w:tabs>
        <w:ind w:left="720"/>
        <w:jc w:val="both"/>
      </w:pPr>
      <w:r w:rsidRPr="00636B95">
        <w:t>Application of proper design patterns (Singleton, Abstract Factory, Factory, Façade, Bu</w:t>
      </w:r>
      <w:r w:rsidR="00B77926" w:rsidRPr="00636B95">
        <w:t xml:space="preserve">siness Delegate, Data Transfer </w:t>
      </w:r>
      <w:r w:rsidRPr="00636B95">
        <w:t>and DAO).</w:t>
      </w:r>
    </w:p>
    <w:p w14:paraId="4BD96B29" w14:textId="77777777" w:rsidR="00C36409" w:rsidRPr="00636B95" w:rsidRDefault="00C36409">
      <w:pPr>
        <w:jc w:val="both"/>
        <w:rPr>
          <w:b/>
        </w:rPr>
      </w:pPr>
    </w:p>
    <w:p w14:paraId="6EF0F02A" w14:textId="77777777" w:rsidR="0016715D" w:rsidRPr="00636B95" w:rsidRDefault="0016715D">
      <w:pPr>
        <w:jc w:val="both"/>
        <w:rPr>
          <w:b/>
        </w:rPr>
      </w:pPr>
    </w:p>
    <w:p w14:paraId="2C3A6728" w14:textId="77777777" w:rsidR="008F40E3" w:rsidRPr="00636B95" w:rsidRDefault="008F40E3" w:rsidP="008F40E3">
      <w:pPr>
        <w:tabs>
          <w:tab w:val="left" w:pos="0"/>
          <w:tab w:val="left" w:pos="360"/>
        </w:tabs>
        <w:jc w:val="both"/>
        <w:rPr>
          <w:b/>
        </w:rPr>
      </w:pPr>
      <w:r w:rsidRPr="00636B95">
        <w:rPr>
          <w:b/>
        </w:rPr>
        <w:t xml:space="preserve">Projects Undertaken in </w:t>
      </w:r>
      <w:r w:rsidRPr="00636B95">
        <w:rPr>
          <w:b/>
          <w:color w:val="000000"/>
        </w:rPr>
        <w:t>Webcommerce India</w:t>
      </w:r>
      <w:r w:rsidRPr="00636B95">
        <w:rPr>
          <w:b/>
        </w:rPr>
        <w:t>:</w:t>
      </w:r>
    </w:p>
    <w:p w14:paraId="57943296" w14:textId="77777777" w:rsidR="008F40E3" w:rsidRPr="00636B95" w:rsidRDefault="008F40E3" w:rsidP="008F40E3">
      <w:pPr>
        <w:tabs>
          <w:tab w:val="left" w:pos="0"/>
          <w:tab w:val="left" w:pos="360"/>
        </w:tabs>
        <w:jc w:val="both"/>
        <w:rPr>
          <w:b/>
        </w:rPr>
      </w:pPr>
    </w:p>
    <w:p w14:paraId="6B658226" w14:textId="77777777" w:rsidR="00B25BD1" w:rsidRPr="00636B95" w:rsidRDefault="00B25BD1" w:rsidP="008F40E3">
      <w:pPr>
        <w:tabs>
          <w:tab w:val="left" w:pos="0"/>
          <w:tab w:val="left" w:pos="360"/>
        </w:tabs>
        <w:jc w:val="both"/>
      </w:pPr>
      <w:r w:rsidRPr="00636B95">
        <w:rPr>
          <w:b/>
        </w:rPr>
        <w:t># Project Name</w:t>
      </w:r>
      <w:r w:rsidRPr="00636B95">
        <w:rPr>
          <w:b/>
        </w:rPr>
        <w:tab/>
      </w:r>
      <w:r w:rsidRPr="00636B95">
        <w:t xml:space="preserve">: </w:t>
      </w:r>
      <w:r w:rsidRPr="00636B95">
        <w:rPr>
          <w:b/>
          <w:color w:val="000000"/>
        </w:rPr>
        <w:t>TradePalette Declarations (</w:t>
      </w:r>
      <w:r w:rsidRPr="00636B95">
        <w:rPr>
          <w:b/>
          <w:color w:val="0000FF"/>
        </w:rPr>
        <w:t>www.tradestylus.com.au</w:t>
      </w:r>
      <w:r w:rsidRPr="00636B95">
        <w:rPr>
          <w:b/>
          <w:color w:val="000000"/>
        </w:rPr>
        <w:t>)</w:t>
      </w:r>
    </w:p>
    <w:p w14:paraId="303EEDF5" w14:textId="77777777" w:rsidR="00B25BD1" w:rsidRPr="00636B95" w:rsidRDefault="00B25BD1" w:rsidP="00B25BD1">
      <w:pPr>
        <w:ind w:left="360"/>
        <w:rPr>
          <w:b/>
        </w:rPr>
      </w:pPr>
      <w:r w:rsidRPr="00636B95">
        <w:rPr>
          <w:b/>
        </w:rPr>
        <w:t>Team Size</w:t>
      </w:r>
      <w:r w:rsidRPr="00636B95">
        <w:rPr>
          <w:b/>
        </w:rPr>
        <w:tab/>
      </w:r>
      <w:r w:rsidRPr="00636B95">
        <w:rPr>
          <w:b/>
        </w:rPr>
        <w:tab/>
        <w:t xml:space="preserve">: </w:t>
      </w:r>
      <w:r w:rsidRPr="00636B95">
        <w:t>8</w:t>
      </w:r>
      <w:r w:rsidRPr="00636B95">
        <w:rPr>
          <w:b/>
        </w:rPr>
        <w:br/>
        <w:t>Technology</w:t>
      </w:r>
      <w:r w:rsidRPr="00636B95">
        <w:rPr>
          <w:b/>
        </w:rPr>
        <w:tab/>
        <w:t xml:space="preserve">: </w:t>
      </w:r>
      <w:r w:rsidRPr="00636B95">
        <w:t>Core Java, JSP, Hibernate, Struts, Spring, SQL.</w:t>
      </w:r>
    </w:p>
    <w:p w14:paraId="793B971C" w14:textId="77777777" w:rsidR="00B25BD1" w:rsidRPr="00636B95" w:rsidRDefault="00B25BD1" w:rsidP="00B25BD1">
      <w:pPr>
        <w:tabs>
          <w:tab w:val="left" w:pos="0"/>
          <w:tab w:val="left" w:pos="360"/>
        </w:tabs>
        <w:jc w:val="both"/>
      </w:pPr>
      <w:r w:rsidRPr="00636B95">
        <w:rPr>
          <w:b/>
        </w:rPr>
        <w:tab/>
        <w:t>Role</w:t>
      </w:r>
      <w:r w:rsidRPr="00636B95">
        <w:rPr>
          <w:b/>
        </w:rPr>
        <w:tab/>
      </w:r>
      <w:r w:rsidRPr="00636B95">
        <w:rPr>
          <w:b/>
        </w:rPr>
        <w:tab/>
        <w:t>:</w:t>
      </w:r>
      <w:r w:rsidRPr="00636B95">
        <w:t xml:space="preserve"> Developer.</w:t>
      </w:r>
    </w:p>
    <w:p w14:paraId="7E20F578" w14:textId="77777777" w:rsidR="00B25BD1" w:rsidRPr="00636B95" w:rsidRDefault="00B25BD1" w:rsidP="00B25BD1">
      <w:pPr>
        <w:ind w:left="360"/>
        <w:jc w:val="both"/>
        <w:rPr>
          <w:b/>
        </w:rPr>
      </w:pPr>
    </w:p>
    <w:p w14:paraId="5175F6CD" w14:textId="77777777" w:rsidR="00B25BD1" w:rsidRPr="00636B95" w:rsidRDefault="00B25BD1" w:rsidP="00B25BD1">
      <w:pPr>
        <w:rPr>
          <w:b/>
        </w:rPr>
      </w:pPr>
      <w:r w:rsidRPr="00636B95">
        <w:rPr>
          <w:b/>
          <w:bCs/>
        </w:rPr>
        <w:t>Project Summary</w:t>
      </w:r>
      <w:r w:rsidRPr="00636B95">
        <w:rPr>
          <w:b/>
          <w:color w:val="000000"/>
        </w:rPr>
        <w:t>:</w:t>
      </w:r>
      <w:r w:rsidRPr="00636B95">
        <w:rPr>
          <w:color w:val="000000"/>
        </w:rPr>
        <w:t xml:space="preserve"> TradePalette Declarations is an advanced online solution for businesses that trade nationally, internationally and globally. It performs electronic trade declaration - creates and submits import/export documentation to regulatory and controlling agencies, i.e. the Australian Quarantine and Inspection Service (AQIS). It enables exporters or their agents to lodge export declarations to Australian Customs Services (ACS) and receive export declaration number (EDN) where it can be quoted to consolidators or carriers. It also enables users to query the status of their other Customs Authority Number. It also </w:t>
      </w:r>
      <w:r w:rsidRPr="00636B95">
        <w:t>automates freight documentation, provides transport schedules and cargo space booking facility with participating carriers.</w:t>
      </w:r>
    </w:p>
    <w:p w14:paraId="3589FA34" w14:textId="77777777" w:rsidR="00B25BD1" w:rsidRPr="00636B95" w:rsidRDefault="00B25BD1" w:rsidP="00B25BD1">
      <w:pPr>
        <w:jc w:val="both"/>
        <w:rPr>
          <w:b/>
        </w:rPr>
      </w:pPr>
    </w:p>
    <w:p w14:paraId="09506DAB" w14:textId="77777777" w:rsidR="00B25BD1" w:rsidRPr="00636B95" w:rsidRDefault="00B25BD1" w:rsidP="00B25BD1">
      <w:pPr>
        <w:jc w:val="both"/>
      </w:pPr>
      <w:r w:rsidRPr="00636B95">
        <w:rPr>
          <w:b/>
        </w:rPr>
        <w:t>Responsibilities</w:t>
      </w:r>
      <w:r w:rsidRPr="00636B95">
        <w:t>:</w:t>
      </w:r>
    </w:p>
    <w:p w14:paraId="6D8BE540" w14:textId="77777777" w:rsidR="00B25BD1" w:rsidRPr="00636B95" w:rsidRDefault="00B25BD1" w:rsidP="00B25BD1">
      <w:pPr>
        <w:jc w:val="both"/>
      </w:pPr>
    </w:p>
    <w:p w14:paraId="2AE6C7EE" w14:textId="77777777" w:rsidR="00B25BD1" w:rsidRPr="00636B95" w:rsidRDefault="00B25BD1" w:rsidP="00B25BD1">
      <w:pPr>
        <w:numPr>
          <w:ilvl w:val="0"/>
          <w:numId w:val="27"/>
        </w:numPr>
        <w:tabs>
          <w:tab w:val="clear" w:pos="810"/>
          <w:tab w:val="num" w:pos="720"/>
        </w:tabs>
        <w:ind w:left="720"/>
        <w:jc w:val="both"/>
      </w:pPr>
      <w:r w:rsidRPr="00636B95">
        <w:t xml:space="preserve">Development of POJO classes, DAO implementation classes and hibernate mapping files. </w:t>
      </w:r>
    </w:p>
    <w:p w14:paraId="7290BCB7" w14:textId="77777777" w:rsidR="00B25BD1" w:rsidRPr="00636B95" w:rsidRDefault="00B25BD1" w:rsidP="00B25BD1">
      <w:pPr>
        <w:numPr>
          <w:ilvl w:val="0"/>
          <w:numId w:val="27"/>
        </w:numPr>
        <w:tabs>
          <w:tab w:val="clear" w:pos="810"/>
          <w:tab w:val="num" w:pos="720"/>
        </w:tabs>
        <w:ind w:left="720"/>
        <w:jc w:val="both"/>
      </w:pPr>
      <w:r w:rsidRPr="00636B95">
        <w:t>Declarative transaction management, as well as bean configuration in IoC container.</w:t>
      </w:r>
    </w:p>
    <w:p w14:paraId="35A4AEB8" w14:textId="77777777" w:rsidR="00B25BD1" w:rsidRPr="00636B95" w:rsidRDefault="00B25BD1" w:rsidP="00B25BD1">
      <w:pPr>
        <w:numPr>
          <w:ilvl w:val="0"/>
          <w:numId w:val="27"/>
        </w:numPr>
        <w:tabs>
          <w:tab w:val="clear" w:pos="810"/>
          <w:tab w:val="num" w:pos="720"/>
        </w:tabs>
        <w:ind w:left="720"/>
        <w:jc w:val="both"/>
      </w:pPr>
      <w:r w:rsidRPr="00636B95">
        <w:t>Development of Struts action classes and tiles.</w:t>
      </w:r>
    </w:p>
    <w:p w14:paraId="09CF949A" w14:textId="77777777" w:rsidR="00B25BD1" w:rsidRPr="00636B95" w:rsidRDefault="00B25BD1" w:rsidP="00B25BD1">
      <w:pPr>
        <w:numPr>
          <w:ilvl w:val="0"/>
          <w:numId w:val="27"/>
        </w:numPr>
        <w:tabs>
          <w:tab w:val="clear" w:pos="810"/>
          <w:tab w:val="num" w:pos="720"/>
        </w:tabs>
        <w:ind w:left="720"/>
        <w:jc w:val="both"/>
      </w:pPr>
      <w:r w:rsidRPr="00636B95">
        <w:t xml:space="preserve"> Development of JSP pages as per requirement.</w:t>
      </w:r>
    </w:p>
    <w:p w14:paraId="7B847D8E" w14:textId="77777777" w:rsidR="00CB1764" w:rsidRPr="00636B95" w:rsidRDefault="00CB1764">
      <w:pPr>
        <w:keepNext/>
        <w:ind w:firstLine="360"/>
        <w:jc w:val="both"/>
        <w:rPr>
          <w:b/>
          <w:u w:val="single"/>
        </w:rPr>
      </w:pPr>
    </w:p>
    <w:p w14:paraId="24D1B7D5" w14:textId="77777777" w:rsidR="00CB1764" w:rsidRPr="00636B95" w:rsidRDefault="00CB1764">
      <w:pPr>
        <w:keepNext/>
        <w:ind w:firstLine="360"/>
        <w:jc w:val="both"/>
        <w:rPr>
          <w:b/>
          <w:u w:val="single"/>
        </w:rPr>
      </w:pPr>
      <w:r w:rsidRPr="00636B95">
        <w:rPr>
          <w:b/>
          <w:u w:val="single"/>
        </w:rPr>
        <w:t>Qualification</w:t>
      </w:r>
    </w:p>
    <w:p w14:paraId="1C863AFA" w14:textId="77777777" w:rsidR="00CB1764" w:rsidRPr="00636B95" w:rsidRDefault="00CB1764">
      <w:pPr>
        <w:keepNext/>
        <w:ind w:firstLine="720"/>
        <w:jc w:val="both"/>
        <w:rPr>
          <w:b/>
        </w:rPr>
      </w:pPr>
    </w:p>
    <w:p w14:paraId="64913F11" w14:textId="77777777" w:rsidR="00CB1764" w:rsidRPr="00636B95" w:rsidRDefault="00CB1764">
      <w:pPr>
        <w:tabs>
          <w:tab w:val="left" w:pos="360"/>
          <w:tab w:val="left" w:pos="720"/>
        </w:tabs>
        <w:ind w:left="360"/>
        <w:jc w:val="both"/>
        <w:rPr>
          <w:b/>
        </w:rPr>
      </w:pPr>
      <w:r w:rsidRPr="00636B95">
        <w:rPr>
          <w:b/>
        </w:rPr>
        <w:t>Certification:</w:t>
      </w:r>
    </w:p>
    <w:p w14:paraId="332D5C7F" w14:textId="77777777" w:rsidR="00F25295" w:rsidRPr="00636B95" w:rsidRDefault="00F25295">
      <w:pPr>
        <w:tabs>
          <w:tab w:val="left" w:pos="360"/>
          <w:tab w:val="left" w:pos="720"/>
        </w:tabs>
        <w:ind w:left="360"/>
        <w:jc w:val="both"/>
        <w:rPr>
          <w:b/>
        </w:rPr>
      </w:pPr>
    </w:p>
    <w:p w14:paraId="6E424E7F" w14:textId="48520907" w:rsidR="00CB1764" w:rsidRPr="00636B95" w:rsidRDefault="00CB1764" w:rsidP="00F25295">
      <w:pPr>
        <w:keepNext/>
        <w:numPr>
          <w:ilvl w:val="0"/>
          <w:numId w:val="32"/>
        </w:numPr>
        <w:jc w:val="both"/>
      </w:pPr>
      <w:r w:rsidRPr="00636B95">
        <w:t xml:space="preserve">Sun Certified Java Programmer </w:t>
      </w:r>
      <w:r w:rsidR="009E6FA1" w:rsidRPr="00636B95">
        <w:t>(</w:t>
      </w:r>
      <w:r w:rsidR="009E6FA1" w:rsidRPr="00636B95">
        <w:rPr>
          <w:b/>
        </w:rPr>
        <w:t>SCJP)</w:t>
      </w:r>
      <w:r w:rsidR="009E6FA1" w:rsidRPr="00636B95">
        <w:t>.</w:t>
      </w:r>
    </w:p>
    <w:p w14:paraId="00CA6097" w14:textId="2EEEB5A4" w:rsidR="009E6FA1" w:rsidRPr="00636B95" w:rsidRDefault="00F25295" w:rsidP="00F25295">
      <w:pPr>
        <w:widowControl/>
        <w:numPr>
          <w:ilvl w:val="0"/>
          <w:numId w:val="32"/>
        </w:numPr>
        <w:tabs>
          <w:tab w:val="left" w:pos="360"/>
          <w:tab w:val="left" w:pos="720"/>
        </w:tabs>
        <w:suppressAutoHyphens/>
        <w:autoSpaceDE/>
        <w:autoSpaceDN/>
        <w:adjustRightInd/>
        <w:jc w:val="both"/>
      </w:pPr>
      <w:r w:rsidRPr="00636B95">
        <w:t>PRINCE</w:t>
      </w:r>
      <w:r w:rsidR="009E6FA1" w:rsidRPr="00636B95">
        <w:t>2 Practitioner certified.</w:t>
      </w:r>
    </w:p>
    <w:p w14:paraId="6EE83D78" w14:textId="2C4830C3" w:rsidR="009E6FA1" w:rsidRDefault="009E6FA1" w:rsidP="00F25295">
      <w:pPr>
        <w:widowControl/>
        <w:numPr>
          <w:ilvl w:val="0"/>
          <w:numId w:val="32"/>
        </w:numPr>
        <w:tabs>
          <w:tab w:val="left" w:pos="360"/>
          <w:tab w:val="left" w:pos="720"/>
        </w:tabs>
        <w:suppressAutoHyphens/>
        <w:autoSpaceDE/>
        <w:autoSpaceDN/>
        <w:adjustRightInd/>
        <w:jc w:val="both"/>
      </w:pPr>
      <w:r w:rsidRPr="00636B95">
        <w:t>TOGAF 9 certified.</w:t>
      </w:r>
    </w:p>
    <w:p w14:paraId="688360BC" w14:textId="33F012E0" w:rsidR="00E860E3" w:rsidRPr="00636B95" w:rsidRDefault="00E860E3" w:rsidP="00F25295">
      <w:pPr>
        <w:widowControl/>
        <w:numPr>
          <w:ilvl w:val="0"/>
          <w:numId w:val="32"/>
        </w:numPr>
        <w:tabs>
          <w:tab w:val="left" w:pos="360"/>
          <w:tab w:val="left" w:pos="720"/>
        </w:tabs>
        <w:suppressAutoHyphens/>
        <w:autoSpaceDE/>
        <w:autoSpaceDN/>
        <w:adjustRightInd/>
        <w:jc w:val="both"/>
      </w:pPr>
      <w:r>
        <w:t>AWS Certified Developer Associate</w:t>
      </w:r>
    </w:p>
    <w:p w14:paraId="5E8B22C6" w14:textId="77777777" w:rsidR="00F25295" w:rsidRPr="00636B95" w:rsidRDefault="00F25295" w:rsidP="00F25295">
      <w:pPr>
        <w:keepNext/>
        <w:jc w:val="both"/>
      </w:pPr>
    </w:p>
    <w:p w14:paraId="1AC1E6D1" w14:textId="7A574074" w:rsidR="00CB1764" w:rsidRPr="00636B95" w:rsidRDefault="00CB1764" w:rsidP="00F25295">
      <w:pPr>
        <w:keepNext/>
        <w:ind w:firstLine="360"/>
        <w:jc w:val="both"/>
      </w:pPr>
      <w:r w:rsidRPr="00636B95">
        <w:rPr>
          <w:b/>
        </w:rPr>
        <w:t>Professional</w:t>
      </w:r>
      <w:r w:rsidR="00BC77CB" w:rsidRPr="00636B95">
        <w:rPr>
          <w:b/>
        </w:rPr>
        <w:t xml:space="preserve"> Degree</w:t>
      </w:r>
      <w:r w:rsidRPr="00636B95">
        <w:rPr>
          <w:b/>
        </w:rPr>
        <w:t>:</w:t>
      </w:r>
      <w:r w:rsidRPr="00636B95">
        <w:t> </w:t>
      </w:r>
      <w:r w:rsidR="009E6FA1" w:rsidRPr="00636B95">
        <w:tab/>
      </w:r>
    </w:p>
    <w:p w14:paraId="3D898101" w14:textId="470EFF9A" w:rsidR="00CB1764" w:rsidRPr="00636B95" w:rsidRDefault="00CB1764" w:rsidP="00226738">
      <w:pPr>
        <w:tabs>
          <w:tab w:val="left" w:pos="360"/>
          <w:tab w:val="left" w:pos="720"/>
        </w:tabs>
        <w:ind w:left="360"/>
        <w:jc w:val="both"/>
      </w:pPr>
      <w:r w:rsidRPr="00636B95">
        <w:tab/>
        <w:t>MCA (Master in Computer Application)</w:t>
      </w:r>
      <w:r w:rsidR="00226738" w:rsidRPr="00636B95">
        <w:t>.</w:t>
      </w:r>
    </w:p>
    <w:p w14:paraId="5F26D256" w14:textId="77777777" w:rsidR="00CB1764" w:rsidRPr="00636B95" w:rsidRDefault="00CB1764">
      <w:pPr>
        <w:pStyle w:val="Heading7"/>
        <w:keepNext/>
        <w:ind w:firstLine="360"/>
        <w:rPr>
          <w:b/>
          <w:u w:val="single"/>
        </w:rPr>
      </w:pPr>
    </w:p>
    <w:p w14:paraId="6F601850" w14:textId="77777777" w:rsidR="00CB1764" w:rsidRPr="00636B95" w:rsidRDefault="00CB1764">
      <w:pPr>
        <w:pStyle w:val="Heading7"/>
        <w:keepNext/>
        <w:ind w:firstLine="360"/>
        <w:rPr>
          <w:b/>
          <w:u w:val="single"/>
        </w:rPr>
      </w:pPr>
      <w:r w:rsidRPr="00636B95">
        <w:rPr>
          <w:b/>
          <w:u w:val="single"/>
        </w:rPr>
        <w:t>Personal Details</w:t>
      </w:r>
    </w:p>
    <w:p w14:paraId="5491A48E" w14:textId="77777777" w:rsidR="00CB1764" w:rsidRPr="00636B95" w:rsidRDefault="00CB1764"/>
    <w:p w14:paraId="7262C036" w14:textId="77777777" w:rsidR="00CB1764" w:rsidRPr="00636B95" w:rsidRDefault="00CB1764">
      <w:pPr>
        <w:spacing w:line="360" w:lineRule="auto"/>
        <w:ind w:firstLine="360"/>
      </w:pPr>
      <w:r w:rsidRPr="00636B95">
        <w:t xml:space="preserve">Name </w:t>
      </w:r>
      <w:r w:rsidRPr="00636B95">
        <w:tab/>
      </w:r>
      <w:r w:rsidRPr="00636B95">
        <w:tab/>
        <w:t>: Abhishek Kumar Thakur</w:t>
      </w:r>
    </w:p>
    <w:p w14:paraId="5174D5A5" w14:textId="77777777" w:rsidR="00CB1764" w:rsidRPr="00636B95" w:rsidRDefault="00CB1764">
      <w:pPr>
        <w:spacing w:line="360" w:lineRule="auto"/>
        <w:ind w:firstLine="360"/>
      </w:pPr>
      <w:r w:rsidRPr="00636B95">
        <w:t xml:space="preserve">Father’s Name </w:t>
      </w:r>
      <w:r w:rsidRPr="00636B95">
        <w:tab/>
        <w:t>: Shri Tripit Narayan Thakur</w:t>
      </w:r>
    </w:p>
    <w:p w14:paraId="0A3508DD" w14:textId="77777777" w:rsidR="00CB1764" w:rsidRPr="00636B95" w:rsidRDefault="00CB1764">
      <w:pPr>
        <w:tabs>
          <w:tab w:val="left" w:pos="360"/>
        </w:tabs>
        <w:spacing w:line="360" w:lineRule="auto"/>
        <w:ind w:left="360"/>
        <w:jc w:val="both"/>
      </w:pPr>
      <w:r w:rsidRPr="00636B95">
        <w:t>Date of birth</w:t>
      </w:r>
      <w:r w:rsidRPr="00636B95">
        <w:tab/>
        <w:t>: 06-Feb-1979.</w:t>
      </w:r>
    </w:p>
    <w:p w14:paraId="2FA1CBAC" w14:textId="77777777" w:rsidR="00CB1764" w:rsidRPr="00636B95" w:rsidRDefault="00CB1764">
      <w:pPr>
        <w:tabs>
          <w:tab w:val="left" w:pos="360"/>
        </w:tabs>
        <w:spacing w:line="360" w:lineRule="auto"/>
        <w:ind w:left="360"/>
        <w:jc w:val="both"/>
      </w:pPr>
      <w:r w:rsidRPr="00636B95">
        <w:t>Martial Status</w:t>
      </w:r>
      <w:r w:rsidRPr="00636B95">
        <w:tab/>
        <w:t>: Married.</w:t>
      </w:r>
    </w:p>
    <w:p w14:paraId="6D0F409A" w14:textId="77777777" w:rsidR="00CB1764" w:rsidRPr="00636B95" w:rsidRDefault="00CB1764">
      <w:pPr>
        <w:tabs>
          <w:tab w:val="left" w:pos="360"/>
        </w:tabs>
        <w:spacing w:line="360" w:lineRule="auto"/>
        <w:ind w:left="360"/>
        <w:jc w:val="both"/>
      </w:pPr>
      <w:r w:rsidRPr="00636B95">
        <w:t>Nationality</w:t>
      </w:r>
      <w:r w:rsidRPr="00636B95">
        <w:tab/>
      </w:r>
      <w:r w:rsidRPr="00636B95">
        <w:tab/>
        <w:t>: Indian.</w:t>
      </w:r>
    </w:p>
    <w:p w14:paraId="7D2E39D8" w14:textId="4BFDB00E" w:rsidR="009E01B1" w:rsidRPr="00636B95" w:rsidRDefault="009E01B1">
      <w:pPr>
        <w:tabs>
          <w:tab w:val="left" w:pos="360"/>
        </w:tabs>
        <w:spacing w:line="360" w:lineRule="auto"/>
        <w:ind w:left="360"/>
        <w:jc w:val="both"/>
      </w:pPr>
      <w:r w:rsidRPr="00636B95">
        <w:t>Passport</w:t>
      </w:r>
      <w:r w:rsidRPr="00636B95">
        <w:tab/>
      </w:r>
      <w:r w:rsidRPr="00636B95">
        <w:tab/>
        <w:t>: I have valid passport</w:t>
      </w:r>
      <w:r w:rsidR="004A214B" w:rsidRPr="00636B95">
        <w:t xml:space="preserve"> valid </w:t>
      </w:r>
      <w:r w:rsidR="00D93079" w:rsidRPr="00636B95">
        <w:t>till</w:t>
      </w:r>
      <w:r w:rsidR="004A214B" w:rsidRPr="00636B95">
        <w:t xml:space="preserve"> </w:t>
      </w:r>
      <w:r w:rsidR="009C32F6" w:rsidRPr="00636B95">
        <w:t>27</w:t>
      </w:r>
      <w:r w:rsidR="004A214B" w:rsidRPr="00636B95">
        <w:t xml:space="preserve"> </w:t>
      </w:r>
      <w:r w:rsidR="009C32F6" w:rsidRPr="00636B95">
        <w:t>Sep</w:t>
      </w:r>
      <w:r w:rsidR="004A214B" w:rsidRPr="00636B95">
        <w:t xml:space="preserve"> 20</w:t>
      </w:r>
      <w:r w:rsidR="009C32F6" w:rsidRPr="00636B95">
        <w:t>2</w:t>
      </w:r>
      <w:r w:rsidR="004A214B" w:rsidRPr="00636B95">
        <w:t>7</w:t>
      </w:r>
      <w:r w:rsidRPr="00636B95">
        <w:t>.</w:t>
      </w:r>
    </w:p>
    <w:p w14:paraId="716E14DE" w14:textId="77777777" w:rsidR="00CB1764" w:rsidRPr="00636B95" w:rsidRDefault="00CB1764" w:rsidP="00CB4AEC">
      <w:pPr>
        <w:tabs>
          <w:tab w:val="left" w:pos="360"/>
        </w:tabs>
        <w:spacing w:line="360" w:lineRule="auto"/>
        <w:ind w:left="360"/>
        <w:jc w:val="both"/>
      </w:pPr>
      <w:r w:rsidRPr="00636B95">
        <w:t>Language Known</w:t>
      </w:r>
      <w:r w:rsidRPr="00636B95">
        <w:tab/>
        <w:t>: English, Hindi.</w:t>
      </w:r>
    </w:p>
    <w:p w14:paraId="76844AF6" w14:textId="46498FB1" w:rsidR="00CB1764" w:rsidRPr="00636B95" w:rsidRDefault="00D92EC1" w:rsidP="00D92EC1">
      <w:pPr>
        <w:tabs>
          <w:tab w:val="left" w:pos="360"/>
        </w:tabs>
        <w:spacing w:line="360" w:lineRule="auto"/>
        <w:ind w:left="360"/>
        <w:jc w:val="both"/>
      </w:pPr>
      <w:r w:rsidRPr="00636B95">
        <w:t>Permanent</w:t>
      </w:r>
      <w:r w:rsidR="00CB1764" w:rsidRPr="00636B95">
        <w:t xml:space="preserve"> Address:</w:t>
      </w:r>
      <w:r w:rsidR="00F4383A" w:rsidRPr="00636B95">
        <w:t xml:space="preserve"> </w:t>
      </w:r>
      <w:r w:rsidR="0003777D" w:rsidRPr="00636B95">
        <w:t>Room No-3</w:t>
      </w:r>
      <w:r w:rsidR="009C32F6" w:rsidRPr="00636B95">
        <w:t>14</w:t>
      </w:r>
      <w:r w:rsidR="0003777D" w:rsidRPr="00636B95">
        <w:t xml:space="preserve">, </w:t>
      </w:r>
      <w:r w:rsidR="009C32F6" w:rsidRPr="00636B95">
        <w:t>2nd</w:t>
      </w:r>
      <w:r w:rsidR="0003777D" w:rsidRPr="00636B95">
        <w:t xml:space="preserve"> Floor, </w:t>
      </w:r>
      <w:r w:rsidR="0076697D" w:rsidRPr="00636B95">
        <w:t xml:space="preserve">Lavender Block, </w:t>
      </w:r>
      <w:r w:rsidR="009C32F6" w:rsidRPr="00636B95">
        <w:t>Mahaveer Lakes Apartment, Kengeri, Bangalore</w:t>
      </w:r>
      <w:r w:rsidR="00AF7FF4" w:rsidRPr="00636B95">
        <w:t>-</w:t>
      </w:r>
      <w:r w:rsidR="009C32F6" w:rsidRPr="00636B95">
        <w:t>560060</w:t>
      </w:r>
      <w:r w:rsidR="00CB1764" w:rsidRPr="00636B95">
        <w:t>.</w:t>
      </w:r>
    </w:p>
    <w:p w14:paraId="4C3CC21E" w14:textId="77777777" w:rsidR="00CB1764" w:rsidRPr="00636B95" w:rsidRDefault="00CB1764">
      <w:pPr>
        <w:pStyle w:val="Heading7"/>
        <w:keepNext/>
        <w:tabs>
          <w:tab w:val="left" w:pos="360"/>
        </w:tabs>
        <w:spacing w:line="360" w:lineRule="auto"/>
        <w:ind w:firstLine="360"/>
      </w:pPr>
    </w:p>
    <w:sectPr w:rsidR="00CB1764" w:rsidRPr="00636B9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9DE25" w14:textId="77777777" w:rsidR="00FF128E" w:rsidRDefault="00FF128E">
      <w:r>
        <w:separator/>
      </w:r>
    </w:p>
  </w:endnote>
  <w:endnote w:type="continuationSeparator" w:id="0">
    <w:p w14:paraId="3618F917" w14:textId="77777777" w:rsidR="00FF128E" w:rsidRDefault="00FF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0B58D" w14:textId="77777777" w:rsidR="00FF128E" w:rsidRDefault="00FF128E">
      <w:r>
        <w:separator/>
      </w:r>
    </w:p>
  </w:footnote>
  <w:footnote w:type="continuationSeparator" w:id="0">
    <w:p w14:paraId="50B85E20" w14:textId="77777777" w:rsidR="00FF128E" w:rsidRDefault="00FF1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73CBA44"/>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0"/>
        </w:tabs>
        <w:ind w:left="0" w:firstLine="0"/>
      </w:pPr>
      <w:rPr>
        <w:rFonts w:ascii="Symbol" w:hAnsi="Symbol" w:cs="Times New Roman"/>
      </w:rPr>
    </w:lvl>
  </w:abstractNum>
  <w:abstractNum w:abstractNumId="2">
    <w:nsid w:val="025C310C"/>
    <w:multiLevelType w:val="hybridMultilevel"/>
    <w:tmpl w:val="87DA1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714E0B"/>
    <w:multiLevelType w:val="singleLevel"/>
    <w:tmpl w:val="965E3C1A"/>
    <w:lvl w:ilvl="0">
      <w:start w:val="10"/>
      <w:numFmt w:val="decimal"/>
      <w:lvlText w:val="%1"/>
      <w:legacy w:legacy="1" w:legacySpace="0" w:legacyIndent="360"/>
      <w:lvlJc w:val="left"/>
      <w:rPr>
        <w:rFonts w:ascii="Times New Roman" w:hAnsi="Times New Roman" w:cs="Times New Roman" w:hint="default"/>
      </w:rPr>
    </w:lvl>
  </w:abstractNum>
  <w:abstractNum w:abstractNumId="4">
    <w:nsid w:val="076F6CE9"/>
    <w:multiLevelType w:val="hybridMultilevel"/>
    <w:tmpl w:val="EEC24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2723D"/>
    <w:multiLevelType w:val="multilevel"/>
    <w:tmpl w:val="C96E0596"/>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6">
    <w:nsid w:val="1F8B5A3D"/>
    <w:multiLevelType w:val="hybridMultilevel"/>
    <w:tmpl w:val="4F18D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86A19"/>
    <w:multiLevelType w:val="singleLevel"/>
    <w:tmpl w:val="33DE540E"/>
    <w:lvl w:ilvl="0">
      <w:start w:val="6"/>
      <w:numFmt w:val="decimal"/>
      <w:lvlText w:val="%1"/>
      <w:legacy w:legacy="1" w:legacySpace="0" w:legacyIndent="360"/>
      <w:lvlJc w:val="left"/>
      <w:rPr>
        <w:rFonts w:ascii="Times New Roman" w:hAnsi="Times New Roman" w:cs="Times New Roman" w:hint="default"/>
      </w:rPr>
    </w:lvl>
  </w:abstractNum>
  <w:abstractNum w:abstractNumId="8">
    <w:nsid w:val="26F251C3"/>
    <w:multiLevelType w:val="singleLevel"/>
    <w:tmpl w:val="828CBD72"/>
    <w:lvl w:ilvl="0">
      <w:start w:val="1"/>
      <w:numFmt w:val="decimal"/>
      <w:lvlText w:val="%1"/>
      <w:legacy w:legacy="1" w:legacySpace="0" w:legacyIndent="360"/>
      <w:lvlJc w:val="left"/>
      <w:rPr>
        <w:rFonts w:ascii="Times New Roman" w:hAnsi="Times New Roman" w:cs="Times New Roman" w:hint="default"/>
      </w:rPr>
    </w:lvl>
  </w:abstractNum>
  <w:abstractNum w:abstractNumId="9">
    <w:nsid w:val="276C1403"/>
    <w:multiLevelType w:val="hybridMultilevel"/>
    <w:tmpl w:val="FAA647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8824B24"/>
    <w:multiLevelType w:val="hybridMultilevel"/>
    <w:tmpl w:val="DB4EB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AA6A0A"/>
    <w:multiLevelType w:val="singleLevel"/>
    <w:tmpl w:val="828CBD72"/>
    <w:lvl w:ilvl="0">
      <w:start w:val="1"/>
      <w:numFmt w:val="decimal"/>
      <w:lvlText w:val="%1"/>
      <w:legacy w:legacy="1" w:legacySpace="0" w:legacyIndent="360"/>
      <w:lvlJc w:val="left"/>
      <w:rPr>
        <w:rFonts w:ascii="Times New Roman" w:hAnsi="Times New Roman" w:cs="Times New Roman" w:hint="default"/>
      </w:rPr>
    </w:lvl>
  </w:abstractNum>
  <w:abstractNum w:abstractNumId="12">
    <w:nsid w:val="3DE95902"/>
    <w:multiLevelType w:val="hybridMultilevel"/>
    <w:tmpl w:val="F288140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52F13C10"/>
    <w:multiLevelType w:val="hybridMultilevel"/>
    <w:tmpl w:val="C96E0596"/>
    <w:lvl w:ilvl="0" w:tplc="CACC7DA0">
      <w:start w:val="1"/>
      <w:numFmt w:val="bullet"/>
      <w:lvlText w:val=""/>
      <w:lvlJc w:val="left"/>
      <w:pPr>
        <w:tabs>
          <w:tab w:val="num" w:pos="1080"/>
        </w:tabs>
        <w:ind w:left="1080" w:hanging="360"/>
      </w:pPr>
      <w:rPr>
        <w:rFonts w:ascii="Wingdings" w:hAnsi="Wingdings" w:cs="Wingdings" w:hint="default"/>
      </w:rPr>
    </w:lvl>
    <w:lvl w:ilvl="1" w:tplc="DAE05DE6">
      <w:start w:val="1"/>
      <w:numFmt w:val="bullet"/>
      <w:lvlText w:val="o"/>
      <w:lvlJc w:val="left"/>
      <w:pPr>
        <w:tabs>
          <w:tab w:val="num" w:pos="1800"/>
        </w:tabs>
        <w:ind w:left="1800" w:hanging="360"/>
      </w:pPr>
      <w:rPr>
        <w:rFonts w:ascii="Courier New" w:hAnsi="Courier New" w:cs="Courier New" w:hint="default"/>
      </w:rPr>
    </w:lvl>
    <w:lvl w:ilvl="2" w:tplc="A202AED2">
      <w:start w:val="1"/>
      <w:numFmt w:val="bullet"/>
      <w:lvlText w:val=""/>
      <w:lvlJc w:val="left"/>
      <w:pPr>
        <w:tabs>
          <w:tab w:val="num" w:pos="2520"/>
        </w:tabs>
        <w:ind w:left="2520" w:hanging="360"/>
      </w:pPr>
      <w:rPr>
        <w:rFonts w:ascii="Wingdings" w:hAnsi="Wingdings" w:cs="Wingdings" w:hint="default"/>
      </w:rPr>
    </w:lvl>
    <w:lvl w:ilvl="3" w:tplc="1BA83F76">
      <w:start w:val="1"/>
      <w:numFmt w:val="bullet"/>
      <w:lvlText w:val=""/>
      <w:lvlJc w:val="left"/>
      <w:pPr>
        <w:tabs>
          <w:tab w:val="num" w:pos="3240"/>
        </w:tabs>
        <w:ind w:left="3240" w:hanging="360"/>
      </w:pPr>
      <w:rPr>
        <w:rFonts w:ascii="Symbol" w:hAnsi="Symbol" w:cs="Symbol" w:hint="default"/>
      </w:rPr>
    </w:lvl>
    <w:lvl w:ilvl="4" w:tplc="0AE08AD2">
      <w:start w:val="1"/>
      <w:numFmt w:val="bullet"/>
      <w:lvlText w:val="o"/>
      <w:lvlJc w:val="left"/>
      <w:pPr>
        <w:tabs>
          <w:tab w:val="num" w:pos="3960"/>
        </w:tabs>
        <w:ind w:left="3960" w:hanging="360"/>
      </w:pPr>
      <w:rPr>
        <w:rFonts w:ascii="Courier New" w:hAnsi="Courier New" w:cs="Courier New" w:hint="default"/>
      </w:rPr>
    </w:lvl>
    <w:lvl w:ilvl="5" w:tplc="3EC477E2">
      <w:start w:val="1"/>
      <w:numFmt w:val="bullet"/>
      <w:lvlText w:val=""/>
      <w:lvlJc w:val="left"/>
      <w:pPr>
        <w:tabs>
          <w:tab w:val="num" w:pos="4680"/>
        </w:tabs>
        <w:ind w:left="4680" w:hanging="360"/>
      </w:pPr>
      <w:rPr>
        <w:rFonts w:ascii="Wingdings" w:hAnsi="Wingdings" w:cs="Wingdings" w:hint="default"/>
      </w:rPr>
    </w:lvl>
    <w:lvl w:ilvl="6" w:tplc="BC024192">
      <w:start w:val="1"/>
      <w:numFmt w:val="bullet"/>
      <w:lvlText w:val=""/>
      <w:lvlJc w:val="left"/>
      <w:pPr>
        <w:tabs>
          <w:tab w:val="num" w:pos="5400"/>
        </w:tabs>
        <w:ind w:left="5400" w:hanging="360"/>
      </w:pPr>
      <w:rPr>
        <w:rFonts w:ascii="Symbol" w:hAnsi="Symbol" w:cs="Symbol" w:hint="default"/>
      </w:rPr>
    </w:lvl>
    <w:lvl w:ilvl="7" w:tplc="E1C6ED20">
      <w:start w:val="1"/>
      <w:numFmt w:val="bullet"/>
      <w:lvlText w:val="o"/>
      <w:lvlJc w:val="left"/>
      <w:pPr>
        <w:tabs>
          <w:tab w:val="num" w:pos="6120"/>
        </w:tabs>
        <w:ind w:left="6120" w:hanging="360"/>
      </w:pPr>
      <w:rPr>
        <w:rFonts w:ascii="Courier New" w:hAnsi="Courier New" w:cs="Courier New" w:hint="default"/>
      </w:rPr>
    </w:lvl>
    <w:lvl w:ilvl="8" w:tplc="92F8A27A">
      <w:start w:val="1"/>
      <w:numFmt w:val="bullet"/>
      <w:lvlText w:val=""/>
      <w:lvlJc w:val="left"/>
      <w:pPr>
        <w:tabs>
          <w:tab w:val="num" w:pos="6840"/>
        </w:tabs>
        <w:ind w:left="6840" w:hanging="360"/>
      </w:pPr>
      <w:rPr>
        <w:rFonts w:ascii="Wingdings" w:hAnsi="Wingdings" w:cs="Wingdings" w:hint="default"/>
      </w:rPr>
    </w:lvl>
  </w:abstractNum>
  <w:abstractNum w:abstractNumId="14">
    <w:nsid w:val="5FBA3DE9"/>
    <w:multiLevelType w:val="hybridMultilevel"/>
    <w:tmpl w:val="C14C07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8914691"/>
    <w:multiLevelType w:val="hybridMultilevel"/>
    <w:tmpl w:val="B2CA673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3B6910"/>
    <w:multiLevelType w:val="hybridMultilevel"/>
    <w:tmpl w:val="CE3C623C"/>
    <w:lvl w:ilvl="0" w:tplc="651A2E6E">
      <w:start w:val="1"/>
      <w:numFmt w:val="bullet"/>
      <w:lvlText w:val=""/>
      <w:lvlJc w:val="left"/>
      <w:pPr>
        <w:tabs>
          <w:tab w:val="num" w:pos="720"/>
        </w:tabs>
        <w:ind w:left="720" w:hanging="360"/>
      </w:pPr>
      <w:rPr>
        <w:rFonts w:ascii="Wingdings" w:hAnsi="Wingdings" w:cs="Wingdings" w:hint="default"/>
      </w:rPr>
    </w:lvl>
    <w:lvl w:ilvl="1" w:tplc="829E7EF0">
      <w:start w:val="1"/>
      <w:numFmt w:val="bullet"/>
      <w:lvlText w:val="o"/>
      <w:lvlJc w:val="left"/>
      <w:pPr>
        <w:tabs>
          <w:tab w:val="num" w:pos="1800"/>
        </w:tabs>
        <w:ind w:left="1800" w:hanging="360"/>
      </w:pPr>
      <w:rPr>
        <w:rFonts w:ascii="Courier New" w:hAnsi="Courier New" w:cs="Courier New" w:hint="default"/>
      </w:rPr>
    </w:lvl>
    <w:lvl w:ilvl="2" w:tplc="2438F35E">
      <w:start w:val="1"/>
      <w:numFmt w:val="bullet"/>
      <w:lvlText w:val=""/>
      <w:lvlJc w:val="left"/>
      <w:pPr>
        <w:tabs>
          <w:tab w:val="num" w:pos="2520"/>
        </w:tabs>
        <w:ind w:left="2520" w:hanging="360"/>
      </w:pPr>
      <w:rPr>
        <w:rFonts w:ascii="Wingdings" w:hAnsi="Wingdings" w:cs="Wingdings" w:hint="default"/>
      </w:rPr>
    </w:lvl>
    <w:lvl w:ilvl="3" w:tplc="1BB429A6">
      <w:start w:val="1"/>
      <w:numFmt w:val="bullet"/>
      <w:lvlText w:val=""/>
      <w:lvlJc w:val="left"/>
      <w:pPr>
        <w:tabs>
          <w:tab w:val="num" w:pos="3240"/>
        </w:tabs>
        <w:ind w:left="3240" w:hanging="360"/>
      </w:pPr>
      <w:rPr>
        <w:rFonts w:ascii="Symbol" w:hAnsi="Symbol" w:cs="Symbol" w:hint="default"/>
      </w:rPr>
    </w:lvl>
    <w:lvl w:ilvl="4" w:tplc="3776FBDE">
      <w:start w:val="1"/>
      <w:numFmt w:val="bullet"/>
      <w:lvlText w:val="o"/>
      <w:lvlJc w:val="left"/>
      <w:pPr>
        <w:tabs>
          <w:tab w:val="num" w:pos="3960"/>
        </w:tabs>
        <w:ind w:left="3960" w:hanging="360"/>
      </w:pPr>
      <w:rPr>
        <w:rFonts w:ascii="Courier New" w:hAnsi="Courier New" w:cs="Courier New" w:hint="default"/>
      </w:rPr>
    </w:lvl>
    <w:lvl w:ilvl="5" w:tplc="13F05CC4">
      <w:start w:val="1"/>
      <w:numFmt w:val="bullet"/>
      <w:lvlText w:val=""/>
      <w:lvlJc w:val="left"/>
      <w:pPr>
        <w:tabs>
          <w:tab w:val="num" w:pos="4680"/>
        </w:tabs>
        <w:ind w:left="4680" w:hanging="360"/>
      </w:pPr>
      <w:rPr>
        <w:rFonts w:ascii="Wingdings" w:hAnsi="Wingdings" w:cs="Wingdings" w:hint="default"/>
      </w:rPr>
    </w:lvl>
    <w:lvl w:ilvl="6" w:tplc="57EC5D4E">
      <w:start w:val="1"/>
      <w:numFmt w:val="bullet"/>
      <w:lvlText w:val=""/>
      <w:lvlJc w:val="left"/>
      <w:pPr>
        <w:tabs>
          <w:tab w:val="num" w:pos="5400"/>
        </w:tabs>
        <w:ind w:left="5400" w:hanging="360"/>
      </w:pPr>
      <w:rPr>
        <w:rFonts w:ascii="Symbol" w:hAnsi="Symbol" w:cs="Symbol" w:hint="default"/>
      </w:rPr>
    </w:lvl>
    <w:lvl w:ilvl="7" w:tplc="027A4D7E">
      <w:start w:val="1"/>
      <w:numFmt w:val="bullet"/>
      <w:lvlText w:val="o"/>
      <w:lvlJc w:val="left"/>
      <w:pPr>
        <w:tabs>
          <w:tab w:val="num" w:pos="6120"/>
        </w:tabs>
        <w:ind w:left="6120" w:hanging="360"/>
      </w:pPr>
      <w:rPr>
        <w:rFonts w:ascii="Courier New" w:hAnsi="Courier New" w:cs="Courier New" w:hint="default"/>
      </w:rPr>
    </w:lvl>
    <w:lvl w:ilvl="8" w:tplc="56A8CA12">
      <w:start w:val="1"/>
      <w:numFmt w:val="bullet"/>
      <w:lvlText w:val=""/>
      <w:lvlJc w:val="left"/>
      <w:pPr>
        <w:tabs>
          <w:tab w:val="num" w:pos="6840"/>
        </w:tabs>
        <w:ind w:left="6840" w:hanging="360"/>
      </w:pPr>
      <w:rPr>
        <w:rFonts w:ascii="Wingdings" w:hAnsi="Wingdings" w:cs="Wingdings" w:hint="default"/>
      </w:rPr>
    </w:lvl>
  </w:abstractNum>
  <w:abstractNum w:abstractNumId="17">
    <w:nsid w:val="6D0B7F19"/>
    <w:multiLevelType w:val="hybridMultilevel"/>
    <w:tmpl w:val="778EFA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DB21150"/>
    <w:multiLevelType w:val="hybridMultilevel"/>
    <w:tmpl w:val="AEB4C9FE"/>
    <w:lvl w:ilvl="0" w:tplc="654EE722">
      <w:start w:val="1"/>
      <w:numFmt w:val="bullet"/>
      <w:lvlText w:val=""/>
      <w:lvlJc w:val="left"/>
      <w:pPr>
        <w:tabs>
          <w:tab w:val="num" w:pos="720"/>
        </w:tabs>
        <w:ind w:left="720" w:hanging="360"/>
      </w:pPr>
      <w:rPr>
        <w:rFonts w:ascii="Wingdings" w:hAnsi="Wingdings" w:cs="Wingdings" w:hint="default"/>
      </w:rPr>
    </w:lvl>
    <w:lvl w:ilvl="1" w:tplc="C9123110">
      <w:start w:val="1"/>
      <w:numFmt w:val="bullet"/>
      <w:lvlText w:val="o"/>
      <w:lvlJc w:val="left"/>
      <w:pPr>
        <w:tabs>
          <w:tab w:val="num" w:pos="1440"/>
        </w:tabs>
        <w:ind w:left="1440" w:hanging="360"/>
      </w:pPr>
      <w:rPr>
        <w:rFonts w:ascii="Courier New" w:hAnsi="Courier New" w:cs="Courier New" w:hint="default"/>
      </w:rPr>
    </w:lvl>
    <w:lvl w:ilvl="2" w:tplc="98D2421C">
      <w:start w:val="1"/>
      <w:numFmt w:val="bullet"/>
      <w:lvlText w:val=""/>
      <w:lvlJc w:val="left"/>
      <w:pPr>
        <w:tabs>
          <w:tab w:val="num" w:pos="2160"/>
        </w:tabs>
        <w:ind w:left="2160" w:hanging="360"/>
      </w:pPr>
      <w:rPr>
        <w:rFonts w:ascii="Wingdings" w:hAnsi="Wingdings" w:cs="Wingdings" w:hint="default"/>
      </w:rPr>
    </w:lvl>
    <w:lvl w:ilvl="3" w:tplc="7EC237C6">
      <w:start w:val="1"/>
      <w:numFmt w:val="bullet"/>
      <w:lvlText w:val=""/>
      <w:lvlJc w:val="left"/>
      <w:pPr>
        <w:tabs>
          <w:tab w:val="num" w:pos="2880"/>
        </w:tabs>
        <w:ind w:left="2880" w:hanging="360"/>
      </w:pPr>
      <w:rPr>
        <w:rFonts w:ascii="Symbol" w:hAnsi="Symbol" w:cs="Symbol" w:hint="default"/>
      </w:rPr>
    </w:lvl>
    <w:lvl w:ilvl="4" w:tplc="300CC4B2">
      <w:start w:val="1"/>
      <w:numFmt w:val="bullet"/>
      <w:lvlText w:val="o"/>
      <w:lvlJc w:val="left"/>
      <w:pPr>
        <w:tabs>
          <w:tab w:val="num" w:pos="3600"/>
        </w:tabs>
        <w:ind w:left="3600" w:hanging="360"/>
      </w:pPr>
      <w:rPr>
        <w:rFonts w:ascii="Courier New" w:hAnsi="Courier New" w:cs="Courier New" w:hint="default"/>
      </w:rPr>
    </w:lvl>
    <w:lvl w:ilvl="5" w:tplc="86E4830E">
      <w:start w:val="1"/>
      <w:numFmt w:val="bullet"/>
      <w:lvlText w:val=""/>
      <w:lvlJc w:val="left"/>
      <w:pPr>
        <w:tabs>
          <w:tab w:val="num" w:pos="4320"/>
        </w:tabs>
        <w:ind w:left="4320" w:hanging="360"/>
      </w:pPr>
      <w:rPr>
        <w:rFonts w:ascii="Wingdings" w:hAnsi="Wingdings" w:cs="Wingdings" w:hint="default"/>
      </w:rPr>
    </w:lvl>
    <w:lvl w:ilvl="6" w:tplc="50E0259C">
      <w:start w:val="1"/>
      <w:numFmt w:val="bullet"/>
      <w:lvlText w:val=""/>
      <w:lvlJc w:val="left"/>
      <w:pPr>
        <w:tabs>
          <w:tab w:val="num" w:pos="5040"/>
        </w:tabs>
        <w:ind w:left="5040" w:hanging="360"/>
      </w:pPr>
      <w:rPr>
        <w:rFonts w:ascii="Symbol" w:hAnsi="Symbol" w:cs="Symbol" w:hint="default"/>
      </w:rPr>
    </w:lvl>
    <w:lvl w:ilvl="7" w:tplc="1DE2AB7E">
      <w:start w:val="1"/>
      <w:numFmt w:val="bullet"/>
      <w:lvlText w:val="o"/>
      <w:lvlJc w:val="left"/>
      <w:pPr>
        <w:tabs>
          <w:tab w:val="num" w:pos="5760"/>
        </w:tabs>
        <w:ind w:left="5760" w:hanging="360"/>
      </w:pPr>
      <w:rPr>
        <w:rFonts w:ascii="Courier New" w:hAnsi="Courier New" w:cs="Courier New" w:hint="default"/>
      </w:rPr>
    </w:lvl>
    <w:lvl w:ilvl="8" w:tplc="8B3ACF40">
      <w:start w:val="1"/>
      <w:numFmt w:val="bullet"/>
      <w:lvlText w:val=""/>
      <w:lvlJc w:val="left"/>
      <w:pPr>
        <w:tabs>
          <w:tab w:val="num" w:pos="6480"/>
        </w:tabs>
        <w:ind w:left="6480" w:hanging="360"/>
      </w:pPr>
      <w:rPr>
        <w:rFonts w:ascii="Wingdings" w:hAnsi="Wingdings" w:cs="Wingdings" w:hint="default"/>
      </w:rPr>
    </w:lvl>
  </w:abstractNum>
  <w:abstractNum w:abstractNumId="19">
    <w:nsid w:val="6E7D03C9"/>
    <w:multiLevelType w:val="hybridMultilevel"/>
    <w:tmpl w:val="B9EAC39A"/>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D265D95"/>
    <w:multiLevelType w:val="hybridMultilevel"/>
    <w:tmpl w:val="D4F08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73963"/>
    <w:multiLevelType w:val="singleLevel"/>
    <w:tmpl w:val="828CBD72"/>
    <w:lvl w:ilvl="0">
      <w:start w:val="1"/>
      <w:numFmt w:val="decimal"/>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7"/>
  </w:num>
  <w:num w:numId="3">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4">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5">
    <w:abstractNumId w:val="7"/>
    <w:lvlOverride w:ilvl="0">
      <w:lvl w:ilvl="0">
        <w:start w:val="9"/>
        <w:numFmt w:val="decimal"/>
        <w:lvlText w:val="%1"/>
        <w:legacy w:legacy="1" w:legacySpace="0" w:legacyIndent="360"/>
        <w:lvlJc w:val="left"/>
        <w:rPr>
          <w:rFonts w:ascii="Times New Roman" w:hAnsi="Times New Roman" w:cs="Times New Roman" w:hint="default"/>
        </w:rPr>
      </w:lvl>
    </w:lvlOverride>
  </w:num>
  <w:num w:numId="6">
    <w:abstractNumId w:val="3"/>
  </w:num>
  <w:num w:numId="7">
    <w:abstractNumId w:val="3"/>
    <w:lvlOverride w:ilvl="0">
      <w:lvl w:ilvl="0">
        <w:start w:val="11"/>
        <w:numFmt w:val="decimal"/>
        <w:lvlText w:val="%1"/>
        <w:legacy w:legacy="1" w:legacySpace="0" w:legacyIndent="360"/>
        <w:lvlJc w:val="left"/>
        <w:rPr>
          <w:rFonts w:ascii="Times New Roman" w:hAnsi="Times New Roman" w:cs="Times New Roman" w:hint="default"/>
        </w:rPr>
      </w:lvl>
    </w:lvlOverride>
  </w:num>
  <w:num w:numId="8">
    <w:abstractNumId w:val="3"/>
    <w:lvlOverride w:ilvl="0">
      <w:lvl w:ilvl="0">
        <w:start w:val="12"/>
        <w:numFmt w:val="decimal"/>
        <w:lvlText w:val="%1"/>
        <w:legacy w:legacy="1" w:legacySpace="0" w:legacyIndent="360"/>
        <w:lvlJc w:val="left"/>
        <w:rPr>
          <w:rFonts w:ascii="Times New Roman" w:hAnsi="Times New Roman" w:cs="Times New Roman" w:hint="default"/>
        </w:rPr>
      </w:lvl>
    </w:lvlOverride>
  </w:num>
  <w:num w:numId="9">
    <w:abstractNumId w:val="3"/>
    <w:lvlOverride w:ilvl="0">
      <w:lvl w:ilvl="0">
        <w:start w:val="13"/>
        <w:numFmt w:val="decimal"/>
        <w:lvlText w:val="%1"/>
        <w:legacy w:legacy="1" w:legacySpace="0" w:legacyIndent="360"/>
        <w:lvlJc w:val="left"/>
        <w:rPr>
          <w:rFonts w:ascii="Times New Roman" w:hAnsi="Times New Roman" w:cs="Times New Roman" w:hint="default"/>
        </w:rPr>
      </w:lvl>
    </w:lvlOverride>
  </w:num>
  <w:num w:numId="10">
    <w:abstractNumId w:val="21"/>
  </w:num>
  <w:num w:numId="11">
    <w:abstractNumId w:val="21"/>
    <w:lvlOverride w:ilvl="0">
      <w:lvl w:ilvl="0">
        <w:start w:val="2"/>
        <w:numFmt w:val="decimal"/>
        <w:lvlText w:val="%1"/>
        <w:legacy w:legacy="1" w:legacySpace="0" w:legacyIndent="360"/>
        <w:lvlJc w:val="left"/>
        <w:rPr>
          <w:rFonts w:ascii="Times New Roman" w:hAnsi="Times New Roman" w:cs="Times New Roman" w:hint="default"/>
        </w:rPr>
      </w:lvl>
    </w:lvlOverride>
  </w:num>
  <w:num w:numId="12">
    <w:abstractNumId w:val="21"/>
    <w:lvlOverride w:ilvl="0">
      <w:lvl w:ilvl="0">
        <w:start w:val="3"/>
        <w:numFmt w:val="decimal"/>
        <w:lvlText w:val="%1"/>
        <w:legacy w:legacy="1" w:legacySpace="0" w:legacyIndent="360"/>
        <w:lvlJc w:val="left"/>
        <w:rPr>
          <w:rFonts w:ascii="Times New Roman" w:hAnsi="Times New Roman" w:cs="Times New Roman" w:hint="default"/>
        </w:rPr>
      </w:lvl>
    </w:lvlOverride>
  </w:num>
  <w:num w:numId="13">
    <w:abstractNumId w:val="21"/>
    <w:lvlOverride w:ilvl="0">
      <w:lvl w:ilvl="0">
        <w:start w:val="4"/>
        <w:numFmt w:val="decimal"/>
        <w:lvlText w:val="%1"/>
        <w:legacy w:legacy="1" w:legacySpace="0" w:legacyIndent="360"/>
        <w:lvlJc w:val="left"/>
        <w:rPr>
          <w:rFonts w:ascii="Times New Roman" w:hAnsi="Times New Roman" w:cs="Times New Roman" w:hint="default"/>
        </w:rPr>
      </w:lvl>
    </w:lvlOverride>
  </w:num>
  <w:num w:numId="14">
    <w:abstractNumId w:val="21"/>
    <w:lvlOverride w:ilvl="0">
      <w:lvl w:ilvl="0">
        <w:start w:val="5"/>
        <w:numFmt w:val="decimal"/>
        <w:lvlText w:val="%1"/>
        <w:legacy w:legacy="1" w:legacySpace="0" w:legacyIndent="360"/>
        <w:lvlJc w:val="left"/>
        <w:rPr>
          <w:rFonts w:ascii="Times New Roman" w:hAnsi="Times New Roman" w:cs="Times New Roman" w:hint="default"/>
        </w:rPr>
      </w:lvl>
    </w:lvlOverride>
  </w:num>
  <w:num w:numId="15">
    <w:abstractNumId w:val="21"/>
    <w:lvlOverride w:ilvl="0">
      <w:lvl w:ilvl="0">
        <w:start w:val="6"/>
        <w:numFmt w:val="decimal"/>
        <w:lvlText w:val="%1"/>
        <w:legacy w:legacy="1" w:legacySpace="0" w:legacyIndent="360"/>
        <w:lvlJc w:val="left"/>
        <w:rPr>
          <w:rFonts w:ascii="Times New Roman" w:hAnsi="Times New Roman" w:cs="Times New Roman" w:hint="default"/>
        </w:rPr>
      </w:lvl>
    </w:lvlOverride>
  </w:num>
  <w:num w:numId="16">
    <w:abstractNumId w:val="11"/>
  </w:num>
  <w:num w:numId="17">
    <w:abstractNumId w:val="8"/>
  </w:num>
  <w:num w:numId="18">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19">
    <w:abstractNumId w:val="8"/>
    <w:lvlOverride w:ilvl="0">
      <w:lvl w:ilvl="0">
        <w:start w:val="3"/>
        <w:numFmt w:val="decimal"/>
        <w:lvlText w:val="%1"/>
        <w:legacy w:legacy="1" w:legacySpace="0" w:legacyIndent="360"/>
        <w:lvlJc w:val="left"/>
        <w:rPr>
          <w:rFonts w:ascii="Times New Roman" w:hAnsi="Times New Roman" w:cs="Times New Roman" w:hint="default"/>
        </w:rPr>
      </w:lvl>
    </w:lvlOverride>
  </w:num>
  <w:num w:numId="20">
    <w:abstractNumId w:val="18"/>
  </w:num>
  <w:num w:numId="21">
    <w:abstractNumId w:val="13"/>
  </w:num>
  <w:num w:numId="22">
    <w:abstractNumId w:val="5"/>
  </w:num>
  <w:num w:numId="23">
    <w:abstractNumId w:val="16"/>
  </w:num>
  <w:num w:numId="24">
    <w:abstractNumId w:val="1"/>
  </w:num>
  <w:num w:numId="25">
    <w:abstractNumId w:val="14"/>
  </w:num>
  <w:num w:numId="26">
    <w:abstractNumId w:val="9"/>
  </w:num>
  <w:num w:numId="27">
    <w:abstractNumId w:val="19"/>
  </w:num>
  <w:num w:numId="28">
    <w:abstractNumId w:val="4"/>
  </w:num>
  <w:num w:numId="29">
    <w:abstractNumId w:val="12"/>
  </w:num>
  <w:num w:numId="30">
    <w:abstractNumId w:val="6"/>
  </w:num>
  <w:num w:numId="31">
    <w:abstractNumId w:val="17"/>
  </w:num>
  <w:num w:numId="32">
    <w:abstractNumId w:val="20"/>
  </w:num>
  <w:num w:numId="33">
    <w:abstractNumId w:val="2"/>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89"/>
    <w:rsid w:val="000074B5"/>
    <w:rsid w:val="0001363A"/>
    <w:rsid w:val="00021245"/>
    <w:rsid w:val="0002620D"/>
    <w:rsid w:val="0003334B"/>
    <w:rsid w:val="0003777D"/>
    <w:rsid w:val="00040B4F"/>
    <w:rsid w:val="0004212B"/>
    <w:rsid w:val="00051F72"/>
    <w:rsid w:val="00055969"/>
    <w:rsid w:val="00064AD0"/>
    <w:rsid w:val="00072C39"/>
    <w:rsid w:val="000732B4"/>
    <w:rsid w:val="000766F7"/>
    <w:rsid w:val="000818A9"/>
    <w:rsid w:val="00081B13"/>
    <w:rsid w:val="00081FDC"/>
    <w:rsid w:val="00082FAD"/>
    <w:rsid w:val="00084DDE"/>
    <w:rsid w:val="00093847"/>
    <w:rsid w:val="00095F2C"/>
    <w:rsid w:val="0009650B"/>
    <w:rsid w:val="0009747F"/>
    <w:rsid w:val="000A6FA7"/>
    <w:rsid w:val="000B1E0B"/>
    <w:rsid w:val="000B7D01"/>
    <w:rsid w:val="000C1C10"/>
    <w:rsid w:val="000C218F"/>
    <w:rsid w:val="000D3EC4"/>
    <w:rsid w:val="000D5F3C"/>
    <w:rsid w:val="000E1B98"/>
    <w:rsid w:val="000E2FFA"/>
    <w:rsid w:val="000E5099"/>
    <w:rsid w:val="000E62F9"/>
    <w:rsid w:val="000F6506"/>
    <w:rsid w:val="001050B8"/>
    <w:rsid w:val="00106472"/>
    <w:rsid w:val="001207D1"/>
    <w:rsid w:val="00122082"/>
    <w:rsid w:val="00124D29"/>
    <w:rsid w:val="0013246B"/>
    <w:rsid w:val="001514C5"/>
    <w:rsid w:val="00153EFA"/>
    <w:rsid w:val="00154D59"/>
    <w:rsid w:val="00163580"/>
    <w:rsid w:val="0016715D"/>
    <w:rsid w:val="00171255"/>
    <w:rsid w:val="00172626"/>
    <w:rsid w:val="00184CA1"/>
    <w:rsid w:val="00186CA2"/>
    <w:rsid w:val="0019022F"/>
    <w:rsid w:val="001A43C8"/>
    <w:rsid w:val="001A5228"/>
    <w:rsid w:val="001B1B08"/>
    <w:rsid w:val="001B4D0A"/>
    <w:rsid w:val="001B798E"/>
    <w:rsid w:val="001C19A3"/>
    <w:rsid w:val="001D50D5"/>
    <w:rsid w:val="001E6052"/>
    <w:rsid w:val="001E7114"/>
    <w:rsid w:val="001E7B20"/>
    <w:rsid w:val="001F7691"/>
    <w:rsid w:val="00202ADC"/>
    <w:rsid w:val="00204966"/>
    <w:rsid w:val="00207058"/>
    <w:rsid w:val="00215F05"/>
    <w:rsid w:val="002219AA"/>
    <w:rsid w:val="00226738"/>
    <w:rsid w:val="002332B1"/>
    <w:rsid w:val="00240BB1"/>
    <w:rsid w:val="00244C3C"/>
    <w:rsid w:val="002550E2"/>
    <w:rsid w:val="00265697"/>
    <w:rsid w:val="002817B0"/>
    <w:rsid w:val="00283BAC"/>
    <w:rsid w:val="00292FD8"/>
    <w:rsid w:val="00295204"/>
    <w:rsid w:val="0029601E"/>
    <w:rsid w:val="002A2362"/>
    <w:rsid w:val="002B2D7E"/>
    <w:rsid w:val="002B6354"/>
    <w:rsid w:val="002D4171"/>
    <w:rsid w:val="002F41C7"/>
    <w:rsid w:val="002F4CF6"/>
    <w:rsid w:val="002F4F06"/>
    <w:rsid w:val="00303C81"/>
    <w:rsid w:val="003053BD"/>
    <w:rsid w:val="0031056B"/>
    <w:rsid w:val="003154ED"/>
    <w:rsid w:val="00332FD5"/>
    <w:rsid w:val="003359C7"/>
    <w:rsid w:val="003405EC"/>
    <w:rsid w:val="00340738"/>
    <w:rsid w:val="00341ECC"/>
    <w:rsid w:val="00344691"/>
    <w:rsid w:val="003533EE"/>
    <w:rsid w:val="00356579"/>
    <w:rsid w:val="003566A0"/>
    <w:rsid w:val="0035690C"/>
    <w:rsid w:val="00357270"/>
    <w:rsid w:val="00357556"/>
    <w:rsid w:val="00360E2A"/>
    <w:rsid w:val="00376058"/>
    <w:rsid w:val="003858F7"/>
    <w:rsid w:val="00387587"/>
    <w:rsid w:val="00393300"/>
    <w:rsid w:val="003972F7"/>
    <w:rsid w:val="003A3AE4"/>
    <w:rsid w:val="003A4081"/>
    <w:rsid w:val="003C785B"/>
    <w:rsid w:val="003D00AC"/>
    <w:rsid w:val="003D16DA"/>
    <w:rsid w:val="003E0DD9"/>
    <w:rsid w:val="003F19D1"/>
    <w:rsid w:val="003F42B8"/>
    <w:rsid w:val="003F68D8"/>
    <w:rsid w:val="0040020D"/>
    <w:rsid w:val="00403F5E"/>
    <w:rsid w:val="004123AE"/>
    <w:rsid w:val="0042056D"/>
    <w:rsid w:val="00433239"/>
    <w:rsid w:val="00435551"/>
    <w:rsid w:val="004434E2"/>
    <w:rsid w:val="00452CD1"/>
    <w:rsid w:val="0048208D"/>
    <w:rsid w:val="004836E9"/>
    <w:rsid w:val="004863BD"/>
    <w:rsid w:val="004913BB"/>
    <w:rsid w:val="004975DF"/>
    <w:rsid w:val="0049791A"/>
    <w:rsid w:val="004A214B"/>
    <w:rsid w:val="004A618F"/>
    <w:rsid w:val="004B00C5"/>
    <w:rsid w:val="004B424C"/>
    <w:rsid w:val="004B476F"/>
    <w:rsid w:val="004C64E1"/>
    <w:rsid w:val="004D1639"/>
    <w:rsid w:val="004D7852"/>
    <w:rsid w:val="004E0DC5"/>
    <w:rsid w:val="004E767E"/>
    <w:rsid w:val="005079B2"/>
    <w:rsid w:val="00511900"/>
    <w:rsid w:val="005147E8"/>
    <w:rsid w:val="00517433"/>
    <w:rsid w:val="005215DB"/>
    <w:rsid w:val="00523FE0"/>
    <w:rsid w:val="005325F2"/>
    <w:rsid w:val="00533997"/>
    <w:rsid w:val="00533B61"/>
    <w:rsid w:val="005448B3"/>
    <w:rsid w:val="005449D0"/>
    <w:rsid w:val="00547018"/>
    <w:rsid w:val="005477CC"/>
    <w:rsid w:val="00550916"/>
    <w:rsid w:val="00554AA0"/>
    <w:rsid w:val="00557254"/>
    <w:rsid w:val="00560000"/>
    <w:rsid w:val="005623CD"/>
    <w:rsid w:val="00563FD1"/>
    <w:rsid w:val="00572358"/>
    <w:rsid w:val="0057759C"/>
    <w:rsid w:val="005856E7"/>
    <w:rsid w:val="00585CD9"/>
    <w:rsid w:val="00586B70"/>
    <w:rsid w:val="005A0425"/>
    <w:rsid w:val="005A0C94"/>
    <w:rsid w:val="005A1983"/>
    <w:rsid w:val="005A28DD"/>
    <w:rsid w:val="005A432B"/>
    <w:rsid w:val="005C207F"/>
    <w:rsid w:val="005C5068"/>
    <w:rsid w:val="005D5FD8"/>
    <w:rsid w:val="005E6776"/>
    <w:rsid w:val="005F41B4"/>
    <w:rsid w:val="00603782"/>
    <w:rsid w:val="00604FA3"/>
    <w:rsid w:val="00616221"/>
    <w:rsid w:val="00620288"/>
    <w:rsid w:val="00627C02"/>
    <w:rsid w:val="00631D2F"/>
    <w:rsid w:val="00633935"/>
    <w:rsid w:val="00634D6C"/>
    <w:rsid w:val="0063560E"/>
    <w:rsid w:val="00636B95"/>
    <w:rsid w:val="00636FFF"/>
    <w:rsid w:val="00642BD3"/>
    <w:rsid w:val="0065011C"/>
    <w:rsid w:val="0065332A"/>
    <w:rsid w:val="00660033"/>
    <w:rsid w:val="00665A44"/>
    <w:rsid w:val="00693D3A"/>
    <w:rsid w:val="00697EAE"/>
    <w:rsid w:val="006A1073"/>
    <w:rsid w:val="006A7B0F"/>
    <w:rsid w:val="006B2665"/>
    <w:rsid w:val="006B3261"/>
    <w:rsid w:val="006C33F1"/>
    <w:rsid w:val="006C5C35"/>
    <w:rsid w:val="006C5CDA"/>
    <w:rsid w:val="006E6B6D"/>
    <w:rsid w:val="006E7927"/>
    <w:rsid w:val="00704080"/>
    <w:rsid w:val="0071112D"/>
    <w:rsid w:val="007212CA"/>
    <w:rsid w:val="00722C1E"/>
    <w:rsid w:val="007271A5"/>
    <w:rsid w:val="007333CC"/>
    <w:rsid w:val="00734F9F"/>
    <w:rsid w:val="00751688"/>
    <w:rsid w:val="00754E41"/>
    <w:rsid w:val="0075558B"/>
    <w:rsid w:val="0076177D"/>
    <w:rsid w:val="0076193A"/>
    <w:rsid w:val="007668CA"/>
    <w:rsid w:val="0076697D"/>
    <w:rsid w:val="00770179"/>
    <w:rsid w:val="0077298E"/>
    <w:rsid w:val="00773018"/>
    <w:rsid w:val="00781073"/>
    <w:rsid w:val="00784E5E"/>
    <w:rsid w:val="007939E2"/>
    <w:rsid w:val="00795E34"/>
    <w:rsid w:val="007A2A43"/>
    <w:rsid w:val="007A52BD"/>
    <w:rsid w:val="007A692C"/>
    <w:rsid w:val="007A6E81"/>
    <w:rsid w:val="007A7A77"/>
    <w:rsid w:val="007B0388"/>
    <w:rsid w:val="007B32FE"/>
    <w:rsid w:val="007B4ACA"/>
    <w:rsid w:val="007B52C7"/>
    <w:rsid w:val="007D1890"/>
    <w:rsid w:val="007E2BB9"/>
    <w:rsid w:val="007E329A"/>
    <w:rsid w:val="007E6C87"/>
    <w:rsid w:val="007F4616"/>
    <w:rsid w:val="007F5C1E"/>
    <w:rsid w:val="00805E80"/>
    <w:rsid w:val="00806CAC"/>
    <w:rsid w:val="00811102"/>
    <w:rsid w:val="0081444B"/>
    <w:rsid w:val="0081530B"/>
    <w:rsid w:val="00820F58"/>
    <w:rsid w:val="008251F0"/>
    <w:rsid w:val="008270FE"/>
    <w:rsid w:val="008360E8"/>
    <w:rsid w:val="008410AF"/>
    <w:rsid w:val="008425F2"/>
    <w:rsid w:val="00864345"/>
    <w:rsid w:val="00884D53"/>
    <w:rsid w:val="00887CF8"/>
    <w:rsid w:val="00887F33"/>
    <w:rsid w:val="008A39A2"/>
    <w:rsid w:val="008B471B"/>
    <w:rsid w:val="008D0236"/>
    <w:rsid w:val="008D1CAC"/>
    <w:rsid w:val="008D4D2E"/>
    <w:rsid w:val="008D5D30"/>
    <w:rsid w:val="008E2F3C"/>
    <w:rsid w:val="008E6D64"/>
    <w:rsid w:val="008F2190"/>
    <w:rsid w:val="008F40E3"/>
    <w:rsid w:val="008F688F"/>
    <w:rsid w:val="00900C57"/>
    <w:rsid w:val="00904FBD"/>
    <w:rsid w:val="00906EB3"/>
    <w:rsid w:val="009136A1"/>
    <w:rsid w:val="00915B62"/>
    <w:rsid w:val="009237C3"/>
    <w:rsid w:val="009265B6"/>
    <w:rsid w:val="00936726"/>
    <w:rsid w:val="009420DD"/>
    <w:rsid w:val="009440B0"/>
    <w:rsid w:val="00945967"/>
    <w:rsid w:val="00970FA7"/>
    <w:rsid w:val="00983193"/>
    <w:rsid w:val="00983919"/>
    <w:rsid w:val="00985BDC"/>
    <w:rsid w:val="0099400B"/>
    <w:rsid w:val="009952AA"/>
    <w:rsid w:val="009A2A60"/>
    <w:rsid w:val="009B3B87"/>
    <w:rsid w:val="009B7C49"/>
    <w:rsid w:val="009C32F6"/>
    <w:rsid w:val="009C3876"/>
    <w:rsid w:val="009C5137"/>
    <w:rsid w:val="009C7B9E"/>
    <w:rsid w:val="009D62DF"/>
    <w:rsid w:val="009E01B1"/>
    <w:rsid w:val="009E120A"/>
    <w:rsid w:val="009E47E6"/>
    <w:rsid w:val="009E6434"/>
    <w:rsid w:val="009E6FA1"/>
    <w:rsid w:val="009E750B"/>
    <w:rsid w:val="009F0C79"/>
    <w:rsid w:val="009F23D0"/>
    <w:rsid w:val="009F32F0"/>
    <w:rsid w:val="00A04879"/>
    <w:rsid w:val="00A1093D"/>
    <w:rsid w:val="00A24294"/>
    <w:rsid w:val="00A253F0"/>
    <w:rsid w:val="00A254F5"/>
    <w:rsid w:val="00A2757E"/>
    <w:rsid w:val="00A53AD7"/>
    <w:rsid w:val="00A81ED2"/>
    <w:rsid w:val="00A90E1C"/>
    <w:rsid w:val="00A94FDA"/>
    <w:rsid w:val="00A956C3"/>
    <w:rsid w:val="00AA05B6"/>
    <w:rsid w:val="00AA76D1"/>
    <w:rsid w:val="00AB6DD9"/>
    <w:rsid w:val="00AC0DFC"/>
    <w:rsid w:val="00AD0F7F"/>
    <w:rsid w:val="00AD532B"/>
    <w:rsid w:val="00AE0721"/>
    <w:rsid w:val="00AE3CB3"/>
    <w:rsid w:val="00AE41FC"/>
    <w:rsid w:val="00AE45AF"/>
    <w:rsid w:val="00AE7511"/>
    <w:rsid w:val="00AF7FF4"/>
    <w:rsid w:val="00B02B78"/>
    <w:rsid w:val="00B03B85"/>
    <w:rsid w:val="00B12CA4"/>
    <w:rsid w:val="00B16CBD"/>
    <w:rsid w:val="00B2300C"/>
    <w:rsid w:val="00B25BD1"/>
    <w:rsid w:val="00B30161"/>
    <w:rsid w:val="00B328D1"/>
    <w:rsid w:val="00B36D14"/>
    <w:rsid w:val="00B425DB"/>
    <w:rsid w:val="00B443D4"/>
    <w:rsid w:val="00B47188"/>
    <w:rsid w:val="00B50D5B"/>
    <w:rsid w:val="00B5419D"/>
    <w:rsid w:val="00B7045D"/>
    <w:rsid w:val="00B71189"/>
    <w:rsid w:val="00B72385"/>
    <w:rsid w:val="00B7623D"/>
    <w:rsid w:val="00B77926"/>
    <w:rsid w:val="00B8379F"/>
    <w:rsid w:val="00B84463"/>
    <w:rsid w:val="00BA3CC2"/>
    <w:rsid w:val="00BC1F42"/>
    <w:rsid w:val="00BC3FBD"/>
    <w:rsid w:val="00BC77CB"/>
    <w:rsid w:val="00BD3CA4"/>
    <w:rsid w:val="00BE6517"/>
    <w:rsid w:val="00BF1766"/>
    <w:rsid w:val="00BF1B05"/>
    <w:rsid w:val="00C13FBE"/>
    <w:rsid w:val="00C203FF"/>
    <w:rsid w:val="00C20BE6"/>
    <w:rsid w:val="00C2176E"/>
    <w:rsid w:val="00C3409E"/>
    <w:rsid w:val="00C36409"/>
    <w:rsid w:val="00C41E9B"/>
    <w:rsid w:val="00C47342"/>
    <w:rsid w:val="00C5282F"/>
    <w:rsid w:val="00C6034E"/>
    <w:rsid w:val="00C65D7E"/>
    <w:rsid w:val="00C66AC9"/>
    <w:rsid w:val="00C71112"/>
    <w:rsid w:val="00C724AE"/>
    <w:rsid w:val="00C76269"/>
    <w:rsid w:val="00C80781"/>
    <w:rsid w:val="00C84ACF"/>
    <w:rsid w:val="00C97AD8"/>
    <w:rsid w:val="00CA0223"/>
    <w:rsid w:val="00CA22B2"/>
    <w:rsid w:val="00CA47E7"/>
    <w:rsid w:val="00CA4BF8"/>
    <w:rsid w:val="00CB1764"/>
    <w:rsid w:val="00CB4AEC"/>
    <w:rsid w:val="00CC0BBB"/>
    <w:rsid w:val="00CC1EBC"/>
    <w:rsid w:val="00CC20C3"/>
    <w:rsid w:val="00CC3992"/>
    <w:rsid w:val="00CC621C"/>
    <w:rsid w:val="00CD0650"/>
    <w:rsid w:val="00CD51EA"/>
    <w:rsid w:val="00CD5756"/>
    <w:rsid w:val="00CE1A05"/>
    <w:rsid w:val="00CF35A4"/>
    <w:rsid w:val="00D03612"/>
    <w:rsid w:val="00D04FB4"/>
    <w:rsid w:val="00D33C74"/>
    <w:rsid w:val="00D3565F"/>
    <w:rsid w:val="00D37EB3"/>
    <w:rsid w:val="00D40E38"/>
    <w:rsid w:val="00D426EB"/>
    <w:rsid w:val="00D4368B"/>
    <w:rsid w:val="00D62251"/>
    <w:rsid w:val="00D65C47"/>
    <w:rsid w:val="00D847F4"/>
    <w:rsid w:val="00D85D6E"/>
    <w:rsid w:val="00D92EC1"/>
    <w:rsid w:val="00D93079"/>
    <w:rsid w:val="00D97391"/>
    <w:rsid w:val="00DA65D4"/>
    <w:rsid w:val="00DB452C"/>
    <w:rsid w:val="00DC1C88"/>
    <w:rsid w:val="00DC3294"/>
    <w:rsid w:val="00DD5033"/>
    <w:rsid w:val="00DE5989"/>
    <w:rsid w:val="00DF1366"/>
    <w:rsid w:val="00DF3956"/>
    <w:rsid w:val="00DF5A29"/>
    <w:rsid w:val="00E16757"/>
    <w:rsid w:val="00E16B78"/>
    <w:rsid w:val="00E2189D"/>
    <w:rsid w:val="00E26E06"/>
    <w:rsid w:val="00E3184E"/>
    <w:rsid w:val="00E3541F"/>
    <w:rsid w:val="00E42D8E"/>
    <w:rsid w:val="00E473C6"/>
    <w:rsid w:val="00E47A42"/>
    <w:rsid w:val="00E50304"/>
    <w:rsid w:val="00E50B3C"/>
    <w:rsid w:val="00E50E83"/>
    <w:rsid w:val="00E61476"/>
    <w:rsid w:val="00E6162A"/>
    <w:rsid w:val="00E64ABC"/>
    <w:rsid w:val="00E709DD"/>
    <w:rsid w:val="00E72C82"/>
    <w:rsid w:val="00E769C0"/>
    <w:rsid w:val="00E81410"/>
    <w:rsid w:val="00E860E3"/>
    <w:rsid w:val="00EB44CB"/>
    <w:rsid w:val="00ED1A68"/>
    <w:rsid w:val="00ED6106"/>
    <w:rsid w:val="00ED63DE"/>
    <w:rsid w:val="00EE1B73"/>
    <w:rsid w:val="00EE6150"/>
    <w:rsid w:val="00EE711A"/>
    <w:rsid w:val="00F0187C"/>
    <w:rsid w:val="00F0796D"/>
    <w:rsid w:val="00F137CF"/>
    <w:rsid w:val="00F17C60"/>
    <w:rsid w:val="00F20B18"/>
    <w:rsid w:val="00F25295"/>
    <w:rsid w:val="00F255CA"/>
    <w:rsid w:val="00F31124"/>
    <w:rsid w:val="00F34059"/>
    <w:rsid w:val="00F3429D"/>
    <w:rsid w:val="00F37829"/>
    <w:rsid w:val="00F4383A"/>
    <w:rsid w:val="00F43A2C"/>
    <w:rsid w:val="00F47F72"/>
    <w:rsid w:val="00F6431C"/>
    <w:rsid w:val="00F74A3B"/>
    <w:rsid w:val="00F77E3E"/>
    <w:rsid w:val="00F87919"/>
    <w:rsid w:val="00F944C1"/>
    <w:rsid w:val="00F94B1D"/>
    <w:rsid w:val="00F94FB9"/>
    <w:rsid w:val="00F95222"/>
    <w:rsid w:val="00FA21AD"/>
    <w:rsid w:val="00FA23D6"/>
    <w:rsid w:val="00FB201F"/>
    <w:rsid w:val="00FB4B43"/>
    <w:rsid w:val="00FC3F63"/>
    <w:rsid w:val="00FC489B"/>
    <w:rsid w:val="00FC648F"/>
    <w:rsid w:val="00FD6A09"/>
    <w:rsid w:val="00FF128E"/>
    <w:rsid w:val="00FF5225"/>
    <w:rsid w:val="00FF6B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7DF9F"/>
  <w15:chartTrackingRefBased/>
  <w15:docId w15:val="{6885EAEC-9F63-47FD-8660-34255A3B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88F"/>
    <w:pPr>
      <w:widowControl w:val="0"/>
      <w:autoSpaceDE w:val="0"/>
      <w:autoSpaceDN w:val="0"/>
      <w:adjustRightInd w:val="0"/>
    </w:pPr>
    <w:rPr>
      <w:sz w:val="24"/>
      <w:szCs w:val="24"/>
      <w:lang w:val="en-US" w:eastAsia="en-US" w:bidi="ar-SA"/>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jc w:val="both"/>
    </w:pPr>
    <w:rPr>
      <w:sz w:val="22"/>
    </w:rPr>
  </w:style>
  <w:style w:type="paragraph" w:styleId="ListParagraph">
    <w:name w:val="List Paragraph"/>
    <w:basedOn w:val="Normal"/>
    <w:uiPriority w:val="34"/>
    <w:qFormat/>
    <w:rsid w:val="000E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wratna%20Kumar\Desktop\Abhishek.scjp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Abhishek.scjp_updated.dot</Template>
  <TotalTime>0</TotalTime>
  <Pages>10</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Abhishek Kumar Thakur</vt:lpstr>
    </vt:vector>
  </TitlesOfParts>
  <Company>mca</Company>
  <LinksUpToDate>false</LinksUpToDate>
  <CharactersWithSpaces>18174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Abhishek Kumar Thakur</dc:title>
  <dc:subject/>
  <dc:creator>Nawratna</dc:creator>
  <cp:keywords/>
  <dc:description/>
  <cp:lastModifiedBy>Admin</cp:lastModifiedBy>
  <cp:revision>2</cp:revision>
  <dcterms:created xsi:type="dcterms:W3CDTF">2022-02-25T09:45:00Z</dcterms:created>
  <dcterms:modified xsi:type="dcterms:W3CDTF">2022-02-25T09:45:00Z</dcterms:modified>
</cp:coreProperties>
</file>