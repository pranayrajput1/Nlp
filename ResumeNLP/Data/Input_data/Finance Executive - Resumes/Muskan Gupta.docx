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22" w:rsidRDefault="00DB6A86">
      <w:pPr>
        <w:pStyle w:val="Name"/>
      </w:pPr>
      <w:r>
        <w:t>MUSKAN GUPTA</w:t>
      </w:r>
    </w:p>
    <w:p w:rsidR="005F2822" w:rsidRDefault="00A71E7F">
      <w:pPr>
        <w:pStyle w:val="ContactInfo"/>
      </w:pPr>
      <w:r>
        <w:t xml:space="preserve">34 Chandwar gate </w:t>
      </w:r>
      <w:r w:rsidR="00246764">
        <w:t>,Firozabad(U.P)</w:t>
      </w:r>
      <w:r w:rsidR="00C8035C">
        <w:t xml:space="preserve">| </w:t>
      </w:r>
      <w:r w:rsidR="005E07E8">
        <w:t>8630314136</w:t>
      </w:r>
      <w:r w:rsidR="00C8035C">
        <w:t xml:space="preserve"> | </w:t>
      </w:r>
      <w:r w:rsidR="005E07E8">
        <w:t>guptamuskan150799@gmail.com</w:t>
      </w:r>
    </w:p>
    <w:sdt>
      <w:sdtPr>
        <w:id w:val="-1179423465"/>
        <w:placeholder>
          <w:docPart w:val="BDDBD606490EE343B4B726AA43C39920"/>
        </w:placeholder>
        <w:temporary/>
        <w:showingPlcHdr/>
      </w:sdtPr>
      <w:sdtContent>
        <w:p w:rsidR="005F2822" w:rsidRDefault="00C8035C">
          <w:pPr>
            <w:pStyle w:val="Heading1"/>
          </w:pPr>
          <w:r>
            <w:t>Objective</w:t>
          </w:r>
        </w:p>
      </w:sdtContent>
    </w:sdt>
    <w:p w:rsidR="005F2822" w:rsidRDefault="00DB2A3A">
      <w:r>
        <w:t xml:space="preserve">To Work In an environment where </w:t>
      </w:r>
      <w:r w:rsidR="00A741FC">
        <w:t xml:space="preserve">I can </w:t>
      </w:r>
      <w:r w:rsidR="007E7A42">
        <w:t xml:space="preserve">get growth </w:t>
      </w:r>
      <w:r w:rsidR="003E7035">
        <w:t xml:space="preserve">opportunities, </w:t>
      </w:r>
      <w:r w:rsidR="00A741FC">
        <w:t>practical exposure</w:t>
      </w:r>
      <w:r w:rsidR="007B2B45">
        <w:t xml:space="preserve"> and prove worth for an organization. </w:t>
      </w:r>
      <w:r w:rsidR="004F0A08">
        <w:t>Where I can use my accounting</w:t>
      </w:r>
      <w:r w:rsidR="00D9546B">
        <w:t xml:space="preserve">, finance </w:t>
      </w:r>
      <w:r w:rsidR="004F0A08">
        <w:t xml:space="preserve">and analytical skill in my job </w:t>
      </w:r>
      <w:r w:rsidR="00012EAB">
        <w:t xml:space="preserve">functions as </w:t>
      </w:r>
      <w:r w:rsidR="006E0F1B">
        <w:t xml:space="preserve">I love </w:t>
      </w:r>
      <w:r w:rsidR="00003F91">
        <w:t xml:space="preserve">to play with numbers. </w:t>
      </w:r>
    </w:p>
    <w:sdt>
      <w:sdtPr>
        <w:id w:val="1728489637"/>
        <w:placeholder>
          <w:docPart w:val="102E5D1FF00D18478B5B7B53F5D2AB5F"/>
        </w:placeholder>
        <w:temporary/>
        <w:showingPlcHdr/>
      </w:sdtPr>
      <w:sdtContent>
        <w:p w:rsidR="005F2822" w:rsidRDefault="00C8035C">
          <w:pPr>
            <w:pStyle w:val="Heading1"/>
          </w:pPr>
          <w:r>
            <w:t>Experience</w:t>
          </w:r>
        </w:p>
      </w:sdtContent>
    </w:sdt>
    <w:p w:rsidR="005F2822" w:rsidRDefault="00C510A5">
      <w:r>
        <w:t xml:space="preserve">MB </w:t>
      </w:r>
      <w:r w:rsidR="009F08C6">
        <w:t xml:space="preserve">Gupta &amp; Co (Noida) </w:t>
      </w:r>
    </w:p>
    <w:p w:rsidR="005F2822" w:rsidRDefault="00737CA8">
      <w:r>
        <w:t xml:space="preserve">CA </w:t>
      </w:r>
      <w:r w:rsidR="000A7BDD">
        <w:t>Article Assistant</w:t>
      </w:r>
      <w:r w:rsidR="00264193">
        <w:t>| February 2018-April 2021</w:t>
      </w:r>
    </w:p>
    <w:p w:rsidR="005F2822" w:rsidRDefault="00A62BC4">
      <w:pPr>
        <w:pStyle w:val="ListBullet"/>
      </w:pPr>
      <w:r>
        <w:t xml:space="preserve">Gain practical exposure in doing Statutory Audit &amp; Tax Audit of </w:t>
      </w:r>
      <w:r w:rsidR="0073564A">
        <w:t xml:space="preserve">Manufacturing industry, Hospitals as well as </w:t>
      </w:r>
      <w:r w:rsidR="00FA618C">
        <w:t xml:space="preserve">audit of insurance company </w:t>
      </w:r>
      <w:r w:rsidR="00057959">
        <w:t xml:space="preserve">(regional head) </w:t>
      </w:r>
    </w:p>
    <w:p w:rsidR="00057959" w:rsidRDefault="0027355E">
      <w:pPr>
        <w:pStyle w:val="ListBullet"/>
      </w:pPr>
      <w:r>
        <w:t>Well versed with doing accounting and  TDS return</w:t>
      </w:r>
      <w:r w:rsidR="00312155">
        <w:t xml:space="preserve"> filing and related provision of </w:t>
      </w:r>
      <w:r w:rsidR="00AF028B">
        <w:t xml:space="preserve">deducting TDS. </w:t>
      </w:r>
    </w:p>
    <w:p w:rsidR="00AF028B" w:rsidRDefault="00D1270A">
      <w:pPr>
        <w:pStyle w:val="ListBullet"/>
      </w:pPr>
      <w:r>
        <w:t xml:space="preserve">Preparation of financial statements </w:t>
      </w:r>
      <w:r w:rsidR="005509EA">
        <w:t xml:space="preserve">including fixed asset chart. </w:t>
      </w:r>
    </w:p>
    <w:p w:rsidR="00EA7B73" w:rsidRDefault="005509EA" w:rsidP="0009270E">
      <w:pPr>
        <w:pStyle w:val="ListBullet"/>
      </w:pPr>
      <w:r>
        <w:t>Preparing annexure of 3CD</w:t>
      </w:r>
      <w:r w:rsidR="00324328">
        <w:t>.</w:t>
      </w:r>
    </w:p>
    <w:p w:rsidR="000B392D" w:rsidRDefault="006F5A8E" w:rsidP="006F5A8E">
      <w:pPr>
        <w:pStyle w:val="ListBullet"/>
      </w:pPr>
      <w:r>
        <w:t xml:space="preserve">Knowledge of derivative (Put option, call option, futures, interest rate swap e.t.c) </w:t>
      </w:r>
    </w:p>
    <w:p w:rsidR="00F81734" w:rsidRDefault="008423DB">
      <w:pPr>
        <w:pStyle w:val="ListBullet"/>
      </w:pPr>
      <w:r>
        <w:rPr>
          <w:b/>
          <w:bCs/>
        </w:rPr>
        <w:t xml:space="preserve">TECHNICAL SKILLS:- </w:t>
      </w:r>
      <w:r w:rsidR="008557F1">
        <w:t xml:space="preserve">Proficient with MS-Excel, </w:t>
      </w:r>
      <w:r w:rsidR="00E73B39">
        <w:t>MS-Word</w:t>
      </w:r>
      <w:r w:rsidR="00690654">
        <w:t xml:space="preserve">. </w:t>
      </w:r>
    </w:p>
    <w:p w:rsidR="00E73B39" w:rsidRDefault="00E73B39" w:rsidP="00E73B39">
      <w:pPr>
        <w:pStyle w:val="ListBullet"/>
        <w:numPr>
          <w:ilvl w:val="0"/>
          <w:numId w:val="0"/>
        </w:numPr>
      </w:pPr>
      <w:r>
        <w:t xml:space="preserve">Working with various accounting software such as </w:t>
      </w:r>
      <w:r w:rsidR="00CF1C6C">
        <w:t>Tally ERP9, BUSY, SAP B1</w:t>
      </w:r>
      <w:r w:rsidR="00690654">
        <w:t xml:space="preserve">. </w:t>
      </w:r>
    </w:p>
    <w:p w:rsidR="0009270E" w:rsidRDefault="00CF1C6C" w:rsidP="00AA3AF8">
      <w:pPr>
        <w:pStyle w:val="ListBullet"/>
        <w:numPr>
          <w:ilvl w:val="0"/>
          <w:numId w:val="0"/>
        </w:numPr>
      </w:pPr>
      <w:r>
        <w:t>Working with Tax Software</w:t>
      </w:r>
      <w:r w:rsidR="00690654">
        <w:t xml:space="preserve"> – C</w:t>
      </w:r>
      <w:r w:rsidR="00B050FB">
        <w:t>ompu-tax</w:t>
      </w:r>
    </w:p>
    <w:p w:rsidR="00AA3AF8" w:rsidRPr="00E73B39" w:rsidRDefault="00AA3AF8" w:rsidP="00AA3AF8">
      <w:pPr>
        <w:pStyle w:val="ListBullet"/>
        <w:numPr>
          <w:ilvl w:val="0"/>
          <w:numId w:val="0"/>
        </w:numPr>
        <w:ind w:left="720"/>
      </w:pPr>
    </w:p>
    <w:sdt>
      <w:sdtPr>
        <w:id w:val="720946933"/>
        <w:placeholder>
          <w:docPart w:val="7E71E89D79ABBC4EA2EF698591D836DF"/>
        </w:placeholder>
        <w:temporary/>
        <w:showingPlcHdr/>
      </w:sdtPr>
      <w:sdtContent>
        <w:p w:rsidR="005F2822" w:rsidRDefault="00C8035C">
          <w:pPr>
            <w:pStyle w:val="Heading1"/>
          </w:pPr>
          <w:r>
            <w:t>Education</w:t>
          </w:r>
        </w:p>
      </w:sdtContent>
    </w:sdt>
    <w:p w:rsidR="005F2822" w:rsidRDefault="00B050FB">
      <w:r>
        <w:t xml:space="preserve">Ca Final (Group 1) :- </w:t>
      </w:r>
      <w:r w:rsidR="00FD457A">
        <w:t xml:space="preserve">November 2020 </w:t>
      </w:r>
      <w:r w:rsidR="001653EB">
        <w:t xml:space="preserve">(200/400) </w:t>
      </w:r>
    </w:p>
    <w:p w:rsidR="004F530C" w:rsidRDefault="004F530C">
      <w:r>
        <w:t>IPCC :- Group 1 – May 2017</w:t>
      </w:r>
      <w:r w:rsidR="001653EB">
        <w:t xml:space="preserve"> ( 234/400) </w:t>
      </w:r>
    </w:p>
    <w:p w:rsidR="004F530C" w:rsidRDefault="00441D5C">
      <w:r>
        <w:t>Group 2 – November 201</w:t>
      </w:r>
      <w:r w:rsidR="00661DE7">
        <w:t>7</w:t>
      </w:r>
      <w:r w:rsidR="00222533">
        <w:t xml:space="preserve"> (158/300) </w:t>
      </w:r>
    </w:p>
    <w:p w:rsidR="00441D5C" w:rsidRDefault="00441D5C">
      <w:r>
        <w:t>CPT :- June 2016</w:t>
      </w:r>
      <w:r w:rsidR="00222533">
        <w:t xml:space="preserve"> (163/200) </w:t>
      </w:r>
    </w:p>
    <w:p w:rsidR="007875F0" w:rsidRDefault="007875F0">
      <w:r>
        <w:t xml:space="preserve">B.COM :- </w:t>
      </w:r>
      <w:r w:rsidR="00AD2AC0">
        <w:t>DBRAU ( 2017</w:t>
      </w:r>
      <w:r w:rsidR="001F4CD5">
        <w:t>-2019) – 59.66%</w:t>
      </w:r>
    </w:p>
    <w:p w:rsidR="001653EB" w:rsidRDefault="001653EB">
      <w:r>
        <w:lastRenderedPageBreak/>
        <w:t>12</w:t>
      </w:r>
      <w:r w:rsidRPr="001653EB">
        <w:rPr>
          <w:vertAlign w:val="superscript"/>
        </w:rPr>
        <w:t>th</w:t>
      </w:r>
      <w:r w:rsidR="00BF057D">
        <w:t>CBSE board:-</w:t>
      </w:r>
      <w:r w:rsidR="00AF04E2">
        <w:t xml:space="preserve"> March 2016 (459/500) </w:t>
      </w:r>
    </w:p>
    <w:p w:rsidR="00485BE3" w:rsidRDefault="00AF04E2">
      <w:r>
        <w:t>10</w:t>
      </w:r>
      <w:r w:rsidR="00C1652C" w:rsidRPr="00C1652C">
        <w:rPr>
          <w:vertAlign w:val="superscript"/>
        </w:rPr>
        <w:t>th</w:t>
      </w:r>
      <w:r w:rsidR="00C1652C">
        <w:t xml:space="preserve"> CBSE Board :- </w:t>
      </w:r>
      <w:r w:rsidR="008172BC">
        <w:t xml:space="preserve">March 2014 (10 CGPA) </w:t>
      </w:r>
    </w:p>
    <w:p w:rsidR="005F2822" w:rsidRDefault="00485BE3">
      <w:pPr>
        <w:pStyle w:val="Heading1"/>
      </w:pPr>
      <w:r>
        <w:t xml:space="preserve">SOFT </w:t>
      </w:r>
      <w:r w:rsidR="000F56D4">
        <w:t>SKILLS</w:t>
      </w:r>
    </w:p>
    <w:p w:rsidR="005F2822" w:rsidRDefault="000F56D4">
      <w:pPr>
        <w:pStyle w:val="ListBullet"/>
      </w:pPr>
      <w:r>
        <w:t>Fast Learner and Meticulous</w:t>
      </w:r>
      <w:r w:rsidR="00F35ACC">
        <w:t xml:space="preserve">. </w:t>
      </w:r>
    </w:p>
    <w:p w:rsidR="000F56D4" w:rsidRDefault="000F56D4">
      <w:pPr>
        <w:pStyle w:val="ListBullet"/>
      </w:pPr>
      <w:r>
        <w:t>Ability to work in team</w:t>
      </w:r>
      <w:r w:rsidR="00F35ACC">
        <w:t xml:space="preserve">. </w:t>
      </w:r>
    </w:p>
    <w:p w:rsidR="000F56D4" w:rsidRDefault="000F56D4">
      <w:pPr>
        <w:pStyle w:val="ListBullet"/>
      </w:pPr>
      <w:r>
        <w:t>Good communication skills</w:t>
      </w:r>
      <w:r w:rsidR="00F35ACC">
        <w:t xml:space="preserve">. </w:t>
      </w:r>
    </w:p>
    <w:p w:rsidR="000F56D4" w:rsidRDefault="00F35ACC">
      <w:pPr>
        <w:pStyle w:val="ListBullet"/>
      </w:pPr>
      <w:r>
        <w:t xml:space="preserve">Ability to work in pressure and meet deadlines. </w:t>
      </w:r>
    </w:p>
    <w:p w:rsidR="000A13B9" w:rsidRDefault="000A13B9" w:rsidP="000A13B9">
      <w:pPr>
        <w:pStyle w:val="ListBullet"/>
        <w:numPr>
          <w:ilvl w:val="0"/>
          <w:numId w:val="0"/>
        </w:numPr>
        <w:ind w:left="216"/>
      </w:pPr>
    </w:p>
    <w:p w:rsidR="000A13B9" w:rsidRPr="00074538" w:rsidRDefault="007C7586" w:rsidP="00CF528F">
      <w:pPr>
        <w:rPr>
          <w:b/>
          <w:bCs/>
        </w:rPr>
      </w:pPr>
      <w:r w:rsidRPr="00074538">
        <w:rPr>
          <w:b/>
          <w:bCs/>
        </w:rPr>
        <w:t>ACKNOWLEDGEMENT</w:t>
      </w:r>
    </w:p>
    <w:p w:rsidR="00B5707E" w:rsidRDefault="00B5707E" w:rsidP="000A13B9">
      <w:pPr>
        <w:pStyle w:val="ListBullet"/>
        <w:numPr>
          <w:ilvl w:val="0"/>
          <w:numId w:val="0"/>
        </w:numPr>
        <w:ind w:left="216" w:hanging="216"/>
      </w:pPr>
      <w:r>
        <w:t>The above information given above is true and correct</w:t>
      </w:r>
      <w:r w:rsidR="00074538">
        <w:t xml:space="preserve"> to the best of my knowledge. </w:t>
      </w:r>
    </w:p>
    <w:p w:rsidR="00B5707E" w:rsidRDefault="00B5707E" w:rsidP="000A13B9">
      <w:pPr>
        <w:pStyle w:val="ListBullet"/>
        <w:numPr>
          <w:ilvl w:val="0"/>
          <w:numId w:val="0"/>
        </w:numPr>
        <w:ind w:left="216" w:hanging="216"/>
      </w:pPr>
    </w:p>
    <w:p w:rsidR="007C7586" w:rsidRDefault="007C7586" w:rsidP="000A13B9">
      <w:pPr>
        <w:pStyle w:val="ListBullet"/>
        <w:numPr>
          <w:ilvl w:val="0"/>
          <w:numId w:val="0"/>
        </w:numPr>
        <w:ind w:left="216" w:hanging="216"/>
      </w:pPr>
    </w:p>
    <w:sectPr w:rsidR="007C7586" w:rsidSect="001B7C23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8D1" w:rsidRDefault="000A78D1">
      <w:r>
        <w:separator/>
      </w:r>
    </w:p>
  </w:endnote>
  <w:endnote w:type="continuationSeparator" w:id="1">
    <w:p w:rsidR="000A78D1" w:rsidRDefault="000A7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822" w:rsidRDefault="001B7C23">
    <w:pPr>
      <w:pStyle w:val="Footer"/>
    </w:pPr>
    <w:r>
      <w:fldChar w:fldCharType="begin"/>
    </w:r>
    <w:r w:rsidR="00C8035C">
      <w:instrText xml:space="preserve"> PAGE   \* MERGEFORMAT </w:instrText>
    </w:r>
    <w:r>
      <w:fldChar w:fldCharType="separate"/>
    </w:r>
    <w:r w:rsidR="007D57D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8D1" w:rsidRDefault="000A78D1">
      <w:r>
        <w:separator/>
      </w:r>
    </w:p>
  </w:footnote>
  <w:footnote w:type="continuationSeparator" w:id="1">
    <w:p w:rsidR="000A78D1" w:rsidRDefault="000A78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822" w:rsidRDefault="001B7C23">
    <w:r>
      <w:rPr>
        <w:noProof/>
        <w:lang w:eastAsia="en-US"/>
      </w:rPr>
      <w:pict>
        <v:shape id="Frame 1" o:spid="_x0000_s4100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822" w:rsidRDefault="001B7C23">
    <w:r>
      <w:rPr>
        <w:noProof/>
        <w:lang w:eastAsia="en-US"/>
      </w:rPr>
      <w:pict>
        <v:group id="Group 4" o:spid="_x0000_s4097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Frame 5" o:spid="_x0000_s4099" style="position:absolute;left:1333;width:73152;height:96012;visibility:visible;v-text-anchor:middle" coordsize="7315200,96012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4098" style="position:absolute;left:2285;top:4286;width:3582;height:8020;visibility:visible" coordsize="240,5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5F2822" w:rsidRDefault="005F2822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B415FE"/>
    <w:multiLevelType w:val="hybridMultilevel"/>
    <w:tmpl w:val="AB3A3C0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9C6CEF"/>
    <w:multiLevelType w:val="hybridMultilevel"/>
    <w:tmpl w:val="B2CE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A5905"/>
    <w:multiLevelType w:val="hybridMultilevel"/>
    <w:tmpl w:val="B442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01040"/>
    <w:multiLevelType w:val="hybridMultilevel"/>
    <w:tmpl w:val="5A0C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416C3"/>
    <w:multiLevelType w:val="hybridMultilevel"/>
    <w:tmpl w:val="D1648ACC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14"/>
  </w:num>
  <w:num w:numId="16">
    <w:abstractNumId w:val="1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3433"/>
    <w:rsid w:val="00003F91"/>
    <w:rsid w:val="00012EAB"/>
    <w:rsid w:val="00057959"/>
    <w:rsid w:val="00074538"/>
    <w:rsid w:val="00082B13"/>
    <w:rsid w:val="0009270E"/>
    <w:rsid w:val="000A13B9"/>
    <w:rsid w:val="000A78D1"/>
    <w:rsid w:val="000A7BDD"/>
    <w:rsid w:val="000B392D"/>
    <w:rsid w:val="000F56D4"/>
    <w:rsid w:val="00110D15"/>
    <w:rsid w:val="001653EB"/>
    <w:rsid w:val="001B7C23"/>
    <w:rsid w:val="001F4CD5"/>
    <w:rsid w:val="00222533"/>
    <w:rsid w:val="00240D53"/>
    <w:rsid w:val="00246764"/>
    <w:rsid w:val="00260004"/>
    <w:rsid w:val="00264193"/>
    <w:rsid w:val="0027355E"/>
    <w:rsid w:val="00312155"/>
    <w:rsid w:val="00324328"/>
    <w:rsid w:val="003E7035"/>
    <w:rsid w:val="0043589F"/>
    <w:rsid w:val="00441D5C"/>
    <w:rsid w:val="00476C95"/>
    <w:rsid w:val="00485BE3"/>
    <w:rsid w:val="00494C73"/>
    <w:rsid w:val="004C72E6"/>
    <w:rsid w:val="004F0A08"/>
    <w:rsid w:val="004F530C"/>
    <w:rsid w:val="005509EA"/>
    <w:rsid w:val="00563B7A"/>
    <w:rsid w:val="005914F2"/>
    <w:rsid w:val="005D1EFB"/>
    <w:rsid w:val="005E07E8"/>
    <w:rsid w:val="005F2822"/>
    <w:rsid w:val="00661DE7"/>
    <w:rsid w:val="00690654"/>
    <w:rsid w:val="00697C8D"/>
    <w:rsid w:val="006E0F1B"/>
    <w:rsid w:val="006E14B4"/>
    <w:rsid w:val="006F5A8E"/>
    <w:rsid w:val="0073564A"/>
    <w:rsid w:val="00737CA8"/>
    <w:rsid w:val="007875F0"/>
    <w:rsid w:val="00793A6C"/>
    <w:rsid w:val="007B0B3D"/>
    <w:rsid w:val="007B2B45"/>
    <w:rsid w:val="007C7586"/>
    <w:rsid w:val="007D57D3"/>
    <w:rsid w:val="007E7A42"/>
    <w:rsid w:val="008172BC"/>
    <w:rsid w:val="008423DB"/>
    <w:rsid w:val="008557F1"/>
    <w:rsid w:val="00886B8C"/>
    <w:rsid w:val="008B3433"/>
    <w:rsid w:val="00956F62"/>
    <w:rsid w:val="0099453E"/>
    <w:rsid w:val="009F08C6"/>
    <w:rsid w:val="00A62BC4"/>
    <w:rsid w:val="00A71E7F"/>
    <w:rsid w:val="00A741FC"/>
    <w:rsid w:val="00AA3AF8"/>
    <w:rsid w:val="00AD2AC0"/>
    <w:rsid w:val="00AF028B"/>
    <w:rsid w:val="00AF04E2"/>
    <w:rsid w:val="00B050FB"/>
    <w:rsid w:val="00B5707E"/>
    <w:rsid w:val="00B92411"/>
    <w:rsid w:val="00BF057D"/>
    <w:rsid w:val="00BF6E30"/>
    <w:rsid w:val="00C1652C"/>
    <w:rsid w:val="00C510A5"/>
    <w:rsid w:val="00C8035C"/>
    <w:rsid w:val="00CF1C6C"/>
    <w:rsid w:val="00CF528F"/>
    <w:rsid w:val="00D1270A"/>
    <w:rsid w:val="00D359F6"/>
    <w:rsid w:val="00D9546B"/>
    <w:rsid w:val="00DB2A3A"/>
    <w:rsid w:val="00DB6A86"/>
    <w:rsid w:val="00E33D64"/>
    <w:rsid w:val="00E57839"/>
    <w:rsid w:val="00E73B39"/>
    <w:rsid w:val="00EA7B73"/>
    <w:rsid w:val="00EB5EF2"/>
    <w:rsid w:val="00EF50C9"/>
    <w:rsid w:val="00EF5BC2"/>
    <w:rsid w:val="00F35ACC"/>
    <w:rsid w:val="00F81734"/>
    <w:rsid w:val="00FA618C"/>
    <w:rsid w:val="00FD4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23"/>
  </w:style>
  <w:style w:type="paragraph" w:styleId="Heading1">
    <w:name w:val="heading 1"/>
    <w:basedOn w:val="Normal"/>
    <w:next w:val="Normal"/>
    <w:link w:val="Heading1Char"/>
    <w:uiPriority w:val="9"/>
    <w:qFormat/>
    <w:rsid w:val="001B7C23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C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C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C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C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C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C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C23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1B7C23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1B7C23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B7C23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1B7C23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1B7C2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C23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C23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C23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C23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C23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C23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B7C23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1B7C23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1B7C23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B7C23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B7C23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1B7C23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B7C23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B7C23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B7C23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B7C23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B7C23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B7C23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1B7C23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7C23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rsid w:val="001B7C23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C23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1B7C23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B7C23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1B7C23"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B7C23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C23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1B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23"/>
  </w:style>
  <w:style w:type="paragraph" w:styleId="ListNumber">
    <w:name w:val="List Number"/>
    <w:basedOn w:val="Normal"/>
    <w:uiPriority w:val="10"/>
    <w:qFormat/>
    <w:rsid w:val="001B7C23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7C23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7C23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1B7C23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7C23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7C23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B7C23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7C23"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oldus\Downloads\%7b40F28C0D-362B-F447-BED0-C8A0FDD78AEF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DBD606490EE343B4B726AA43C39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0F0A7-BAF5-0645-B783-3A1BD988A3FA}"/>
      </w:docPartPr>
      <w:docPartBody>
        <w:p w:rsidR="005C68E9" w:rsidRDefault="00AF1CC9">
          <w:pPr>
            <w:pStyle w:val="BDDBD606490EE343B4B726AA43C39920"/>
          </w:pPr>
          <w:r>
            <w:t>Objective</w:t>
          </w:r>
        </w:p>
      </w:docPartBody>
    </w:docPart>
    <w:docPart>
      <w:docPartPr>
        <w:name w:val="102E5D1FF00D18478B5B7B53F5D2A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137E-091F-2847-AA2F-A8903D407BBE}"/>
      </w:docPartPr>
      <w:docPartBody>
        <w:p w:rsidR="005C68E9" w:rsidRDefault="00AF1CC9">
          <w:pPr>
            <w:pStyle w:val="102E5D1FF00D18478B5B7B53F5D2AB5F"/>
          </w:pPr>
          <w:r>
            <w:t>Experience</w:t>
          </w:r>
        </w:p>
      </w:docPartBody>
    </w:docPart>
    <w:docPart>
      <w:docPartPr>
        <w:name w:val="7E71E89D79ABBC4EA2EF698591D83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53AE0-8AC9-CD42-9476-C8C92E6DC2EE}"/>
      </w:docPartPr>
      <w:docPartBody>
        <w:p w:rsidR="005C68E9" w:rsidRDefault="00AF1CC9">
          <w:pPr>
            <w:pStyle w:val="7E71E89D79ABBC4EA2EF698591D836D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1CC9"/>
    <w:rsid w:val="0003425F"/>
    <w:rsid w:val="005C68E9"/>
    <w:rsid w:val="00721201"/>
    <w:rsid w:val="00780461"/>
    <w:rsid w:val="00AF1CC9"/>
    <w:rsid w:val="00D54BCA"/>
    <w:rsid w:val="00D82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DBD606490EE343B4B726AA43C39920">
    <w:name w:val="BDDBD606490EE343B4B726AA43C39920"/>
    <w:rsid w:val="00D82790"/>
  </w:style>
  <w:style w:type="paragraph" w:customStyle="1" w:styleId="102E5D1FF00D18478B5B7B53F5D2AB5F">
    <w:name w:val="102E5D1FF00D18478B5B7B53F5D2AB5F"/>
    <w:rsid w:val="00D82790"/>
  </w:style>
  <w:style w:type="paragraph" w:styleId="ListBullet">
    <w:name w:val="List Bullet"/>
    <w:basedOn w:val="Normal"/>
    <w:uiPriority w:val="9"/>
    <w:qFormat/>
    <w:rsid w:val="00D82790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7E71E89D79ABBC4EA2EF698591D836DF">
    <w:name w:val="7E71E89D79ABBC4EA2EF698591D836DF"/>
    <w:rsid w:val="00D827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{40F28C0D-362B-F447-BED0-C8A0FDD78AEF}tf50002018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Unnati Gupta</dc:creator>
  <cp:lastModifiedBy>knoldus</cp:lastModifiedBy>
  <cp:revision>2</cp:revision>
  <dcterms:created xsi:type="dcterms:W3CDTF">2021-05-19T11:38:00Z</dcterms:created>
  <dcterms:modified xsi:type="dcterms:W3CDTF">2021-05-19T11:38:00Z</dcterms:modified>
</cp:coreProperties>
</file>