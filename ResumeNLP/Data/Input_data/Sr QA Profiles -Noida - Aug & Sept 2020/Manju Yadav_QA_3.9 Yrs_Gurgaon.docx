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C3" w:rsidRDefault="007157C3"/>
    <w:p w:rsidR="00117464" w:rsidRDefault="00117464"/>
    <w:p w:rsidR="00117464" w:rsidRDefault="00117464"/>
    <w:tbl>
      <w:tblPr>
        <w:tblStyle w:val="TableGrid"/>
        <w:tblW w:w="0" w:type="auto"/>
        <w:tblLayout w:type="fixed"/>
        <w:tblLook w:val="0000"/>
      </w:tblPr>
      <w:tblGrid>
        <w:gridCol w:w="2088"/>
        <w:gridCol w:w="8352"/>
      </w:tblGrid>
      <w:tr w:rsidR="00BD243B" w:rsidRPr="00C47ECE" w:rsidTr="00FA17A6">
        <w:tc>
          <w:tcPr>
            <w:tcW w:w="10440" w:type="dxa"/>
            <w:gridSpan w:val="2"/>
          </w:tcPr>
          <w:p w:rsidR="007157C3" w:rsidRPr="002659C8" w:rsidRDefault="007157C3" w:rsidP="00CF2B7F">
            <w:pPr>
              <w:pStyle w:val="Informal1"/>
              <w:spacing w:after="0" w:line="276" w:lineRule="auto"/>
              <w:rPr>
                <w:rFonts w:eastAsia="SimSun"/>
                <w:b/>
                <w:noProof w:val="0"/>
                <w:sz w:val="22"/>
                <w:szCs w:val="22"/>
                <w:lang w:val="en-IN" w:eastAsia="zh-CN"/>
              </w:rPr>
            </w:pPr>
          </w:p>
          <w:p w:rsidR="007157C3" w:rsidRPr="00141F5B" w:rsidRDefault="007157C3" w:rsidP="00CF2B7F">
            <w:pPr>
              <w:pStyle w:val="Informal1"/>
              <w:spacing w:after="0" w:line="276" w:lineRule="auto"/>
              <w:rPr>
                <w:rFonts w:eastAsia="SimSun"/>
                <w:b/>
                <w:noProof w:val="0"/>
                <w:lang w:val="en-IN" w:eastAsia="zh-CN"/>
              </w:rPr>
            </w:pPr>
            <w:r w:rsidRPr="00141F5B">
              <w:rPr>
                <w:rFonts w:eastAsia="SimSun"/>
                <w:b/>
                <w:noProof w:val="0"/>
                <w:lang w:val="en-IN" w:eastAsia="zh-CN"/>
              </w:rPr>
              <w:t>Manju Yadav</w:t>
            </w:r>
          </w:p>
          <w:p w:rsidR="00E56D70" w:rsidRPr="00141F5B" w:rsidRDefault="007157C3" w:rsidP="00CF2B7F">
            <w:pPr>
              <w:pStyle w:val="Informal1"/>
              <w:spacing w:after="0" w:line="276" w:lineRule="auto"/>
              <w:rPr>
                <w:rFonts w:eastAsia="SimSun"/>
                <w:b/>
                <w:noProof w:val="0"/>
                <w:u w:val="single"/>
                <w:lang w:val="en-IN" w:eastAsia="zh-CN"/>
              </w:rPr>
            </w:pPr>
            <w:r w:rsidRPr="00141F5B">
              <w:rPr>
                <w:rFonts w:eastAsia="SimSun"/>
                <w:b/>
                <w:noProof w:val="0"/>
                <w:lang w:val="en-IN" w:eastAsia="zh-CN"/>
              </w:rPr>
              <w:t xml:space="preserve">Email: </w:t>
            </w:r>
            <w:hyperlink r:id="rId6" w:history="1">
              <w:r w:rsidRPr="00141F5B">
                <w:rPr>
                  <w:rStyle w:val="Hyperlink"/>
                  <w:rFonts w:eastAsia="SimSun"/>
                  <w:b/>
                  <w:noProof w:val="0"/>
                  <w:lang w:val="en-IN" w:eastAsia="zh-CN"/>
                </w:rPr>
                <w:t>manjuy387@gmail.com</w:t>
              </w:r>
            </w:hyperlink>
          </w:p>
          <w:p w:rsidR="007157C3" w:rsidRPr="002659C8" w:rsidRDefault="00030E60" w:rsidP="00030E60">
            <w:pPr>
              <w:pStyle w:val="Informal1"/>
              <w:spacing w:after="0" w:line="276" w:lineRule="auto"/>
              <w:rPr>
                <w:rFonts w:eastAsia="SimSun"/>
                <w:b/>
                <w:noProof w:val="0"/>
                <w:sz w:val="22"/>
                <w:szCs w:val="22"/>
                <w:lang w:val="en-IN" w:eastAsia="zh-CN"/>
              </w:rPr>
            </w:pPr>
            <w:r w:rsidRPr="00141F5B">
              <w:rPr>
                <w:rFonts w:eastAsia="SimSun"/>
                <w:b/>
                <w:noProof w:val="0"/>
                <w:lang w:val="en-IN" w:eastAsia="zh-CN"/>
              </w:rPr>
              <w:t>Mobile: +91-</w:t>
            </w:r>
            <w:r w:rsidR="00234876" w:rsidRPr="00141F5B">
              <w:rPr>
                <w:rFonts w:eastAsia="SimSun"/>
                <w:b/>
                <w:noProof w:val="0"/>
                <w:lang w:val="en-IN" w:eastAsia="zh-CN"/>
              </w:rPr>
              <w:t>7330245184</w:t>
            </w:r>
          </w:p>
        </w:tc>
      </w:tr>
      <w:tr w:rsidR="003E39E2" w:rsidRPr="002D483A" w:rsidTr="00AE5ED3">
        <w:trPr>
          <w:trHeight w:val="1371"/>
        </w:trPr>
        <w:tc>
          <w:tcPr>
            <w:tcW w:w="2088" w:type="dxa"/>
            <w:shd w:val="clear" w:color="auto" w:fill="D9D9D9" w:themeFill="background1" w:themeFillShade="D9"/>
          </w:tcPr>
          <w:p w:rsidR="00E05E2E" w:rsidRPr="002D483A" w:rsidRDefault="00E05E2E" w:rsidP="00D5567A">
            <w:pPr>
              <w:pStyle w:val="Informal1"/>
              <w:spacing w:line="276" w:lineRule="auto"/>
              <w:rPr>
                <w:b/>
                <w:noProof w:val="0"/>
              </w:rPr>
            </w:pPr>
          </w:p>
          <w:p w:rsidR="003E39E2" w:rsidRPr="002D483A" w:rsidRDefault="00A71CE1" w:rsidP="00D5567A">
            <w:pPr>
              <w:pStyle w:val="Informal1"/>
              <w:spacing w:line="276" w:lineRule="auto"/>
              <w:rPr>
                <w:b/>
                <w:noProof w:val="0"/>
              </w:rPr>
            </w:pPr>
            <w:r>
              <w:rPr>
                <w:b/>
                <w:noProof w:val="0"/>
              </w:rPr>
              <w:t>Profile Summa</w:t>
            </w:r>
            <w:r w:rsidR="009D7A03" w:rsidRPr="002D483A">
              <w:rPr>
                <w:b/>
                <w:noProof w:val="0"/>
              </w:rPr>
              <w:t>ry</w:t>
            </w:r>
          </w:p>
        </w:tc>
        <w:tc>
          <w:tcPr>
            <w:tcW w:w="8352" w:type="dxa"/>
          </w:tcPr>
          <w:p w:rsidR="00E05E2E" w:rsidRPr="002D483A" w:rsidRDefault="00E05E2E" w:rsidP="00BA7E8A">
            <w:pPr>
              <w:rPr>
                <w:rFonts w:eastAsia="SimSun"/>
                <w:lang w:val="en-IN" w:eastAsia="zh-CN"/>
              </w:rPr>
            </w:pPr>
          </w:p>
          <w:p w:rsidR="00E04683" w:rsidRPr="002D483A" w:rsidRDefault="00E04683" w:rsidP="00BA7E8A">
            <w:pPr>
              <w:rPr>
                <w:rFonts w:eastAsia="SimSun"/>
                <w:lang w:val="en-IN" w:eastAsia="zh-CN"/>
              </w:rPr>
            </w:pPr>
          </w:p>
          <w:p w:rsidR="00471E78" w:rsidRPr="002D483A" w:rsidRDefault="00E93226" w:rsidP="00E20D9B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SimSun" w:hAnsi="Times New Roman"/>
                <w:sz w:val="20"/>
                <w:szCs w:val="20"/>
                <w:lang w:eastAsia="zh-CN"/>
              </w:rPr>
            </w:pPr>
            <w:r w:rsidRPr="002D483A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 xml:space="preserve">Over all </w:t>
            </w:r>
            <w:r w:rsidRPr="002D483A">
              <w:rPr>
                <w:rFonts w:ascii="Times New Roman" w:eastAsia="SimSun" w:hAnsi="Times New Roman"/>
                <w:b/>
                <w:sz w:val="20"/>
                <w:szCs w:val="20"/>
                <w:lang w:eastAsia="zh-CN"/>
              </w:rPr>
              <w:t>3.10  years</w:t>
            </w:r>
            <w:r w:rsidRPr="002D483A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 xml:space="preserve"> </w:t>
            </w:r>
            <w:r w:rsidR="00E04683" w:rsidRPr="002D483A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 xml:space="preserve">of experience in </w:t>
            </w:r>
            <w:r w:rsidRPr="002D483A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>Software T</w:t>
            </w:r>
            <w:r w:rsidR="00E04683" w:rsidRPr="002D483A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>esting (Manua</w:t>
            </w:r>
            <w:r w:rsidR="00DF6730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 xml:space="preserve">l and </w:t>
            </w:r>
            <w:r w:rsidR="00E04683" w:rsidRPr="002D483A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>Automation).</w:t>
            </w:r>
            <w:r w:rsidR="004369E6" w:rsidRPr="002D483A">
              <w:rPr>
                <w:rFonts w:ascii="Times New Roman" w:eastAsia="Cambria" w:hAnsi="Times New Roman"/>
                <w:sz w:val="20"/>
                <w:szCs w:val="20"/>
              </w:rPr>
              <w:t>.</w:t>
            </w:r>
          </w:p>
          <w:p w:rsidR="00471E78" w:rsidRPr="002D483A" w:rsidRDefault="00471E78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213" w:lineRule="auto"/>
              <w:ind w:right="280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Expertise in automate manual test cases of  Mobile and Web Application with the help of 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Appium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 and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Selenium tools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>.</w:t>
            </w:r>
          </w:p>
          <w:p w:rsidR="00471E78" w:rsidRPr="002D483A" w:rsidRDefault="00471E78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213" w:lineRule="auto"/>
              <w:ind w:right="760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>Ability to define test plan, test cases, test scripts and execution of script using Selenium.</w:t>
            </w:r>
          </w:p>
          <w:p w:rsidR="004369E6" w:rsidRPr="002D483A" w:rsidRDefault="00471E78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0" w:lineRule="atLeast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>Expertise in writing Automating Test Scripts, Reviewing and debugging.</w:t>
            </w:r>
          </w:p>
          <w:p w:rsidR="00471E78" w:rsidRPr="002D483A" w:rsidRDefault="00471E78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0" w:lineRule="atLeast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Experience in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Selenium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Web Driver, Test NG  &amp;  Page object model.</w:t>
            </w:r>
          </w:p>
          <w:p w:rsidR="00E93226" w:rsidRPr="002D483A" w:rsidRDefault="00E93226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0" w:lineRule="atLeast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Expertise in working with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Maven.</w:t>
            </w:r>
          </w:p>
          <w:p w:rsidR="00471E78" w:rsidRPr="002D483A" w:rsidRDefault="00471E78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0" w:lineRule="atLeast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>Expertise in handling different types of pop up</w:t>
            </w:r>
            <w:r w:rsidR="00E93226" w:rsidRPr="002D483A">
              <w:rPr>
                <w:rFonts w:ascii="Times New Roman" w:eastAsia="Cambria" w:hAnsi="Times New Roman"/>
                <w:sz w:val="20"/>
                <w:szCs w:val="20"/>
              </w:rPr>
              <w:t>’s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 and List box.</w:t>
            </w:r>
          </w:p>
          <w:p w:rsidR="00471E78" w:rsidRPr="002D483A" w:rsidRDefault="00471E78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0" w:lineRule="atLeast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Handled Dynamic Objects using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xpath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 expressions.</w:t>
            </w:r>
          </w:p>
          <w:p w:rsidR="00E93226" w:rsidRPr="002D483A" w:rsidRDefault="00E93226" w:rsidP="004369E6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0" w:lineRule="atLeast"/>
              <w:rPr>
                <w:rFonts w:ascii="Times New Roman" w:eastAsia="Wingdings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Experience in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Black Box Testing,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 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Functional Testing, Regression testing, Smoke Testing, Sanity Testing, System Testing, UI Testing.</w:t>
            </w:r>
          </w:p>
          <w:p w:rsidR="004369E6" w:rsidRPr="002D483A" w:rsidRDefault="00E93226" w:rsidP="004369E6">
            <w:pPr>
              <w:pStyle w:val="ListParagraph"/>
              <w:numPr>
                <w:ilvl w:val="0"/>
                <w:numId w:val="17"/>
              </w:numPr>
              <w:spacing w:line="0" w:lineRule="atLeast"/>
              <w:rPr>
                <w:rFonts w:ascii="Times New Roman" w:eastAsia="Cambria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Good understanding </w:t>
            </w:r>
            <w:r w:rsidR="00471E78"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 in </w:t>
            </w:r>
            <w:r w:rsidR="00471E78"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Java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 xml:space="preserve"> Oops Concept- Class, Object,</w:t>
            </w:r>
            <w:r w:rsidR="004369E6"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 xml:space="preserve"> </w:t>
            </w:r>
            <w:r w:rsidR="00471E78"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Inheritance, Polymorphism</w:t>
            </w:r>
            <w:r w:rsidR="004369E6"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, Abstraction, Encapsulation</w:t>
            </w:r>
            <w:r w:rsidR="004369E6" w:rsidRPr="002D483A">
              <w:rPr>
                <w:rFonts w:ascii="Times New Roman" w:eastAsia="Cambria" w:hAnsi="Times New Roman"/>
                <w:sz w:val="20"/>
                <w:szCs w:val="20"/>
              </w:rPr>
              <w:t>.</w:t>
            </w:r>
          </w:p>
          <w:p w:rsidR="004369E6" w:rsidRPr="002D483A" w:rsidRDefault="00E93226" w:rsidP="004369E6">
            <w:pPr>
              <w:pStyle w:val="ListParagraph"/>
              <w:numPr>
                <w:ilvl w:val="0"/>
                <w:numId w:val="17"/>
              </w:numPr>
              <w:spacing w:line="0" w:lineRule="atLeast"/>
              <w:rPr>
                <w:rFonts w:ascii="Times New Roman" w:eastAsia="Cambria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Working </w:t>
            </w:r>
            <w:r w:rsidR="00471E78" w:rsidRPr="002D483A">
              <w:rPr>
                <w:rFonts w:ascii="Times New Roman" w:eastAsia="Cambria" w:hAnsi="Times New Roman"/>
                <w:sz w:val="20"/>
                <w:szCs w:val="20"/>
              </w:rPr>
              <w:t xml:space="preserve">Experience with </w:t>
            </w:r>
            <w:r w:rsidR="00471E78"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Agile Methodology</w:t>
            </w:r>
          </w:p>
          <w:p w:rsidR="00A2488C" w:rsidRPr="007F3C4B" w:rsidRDefault="00471E78" w:rsidP="007F3C4B">
            <w:pPr>
              <w:pStyle w:val="ListParagraph"/>
              <w:numPr>
                <w:ilvl w:val="0"/>
                <w:numId w:val="17"/>
              </w:numPr>
              <w:spacing w:line="0" w:lineRule="atLeast"/>
              <w:rPr>
                <w:rFonts w:ascii="Times New Roman" w:eastAsia="Cambria" w:hAnsi="Times New Roman"/>
                <w:b/>
                <w:sz w:val="20"/>
                <w:szCs w:val="20"/>
              </w:rPr>
            </w:pPr>
            <w:r w:rsidRPr="002D483A">
              <w:rPr>
                <w:rFonts w:ascii="Times New Roman" w:eastAsia="Cambria" w:hAnsi="Times New Roman"/>
                <w:sz w:val="20"/>
                <w:szCs w:val="20"/>
              </w:rPr>
              <w:t>Experience in write and execute test case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 xml:space="preserve"> 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>in</w:t>
            </w:r>
            <w:r w:rsidR="00E93226"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 xml:space="preserve"> Defect Tracking Tool J</w:t>
            </w:r>
            <w:r w:rsidRPr="002D483A">
              <w:rPr>
                <w:rFonts w:ascii="Times New Roman" w:eastAsia="Cambria" w:hAnsi="Times New Roman"/>
                <w:b/>
                <w:sz w:val="20"/>
                <w:szCs w:val="20"/>
              </w:rPr>
              <w:t>ira</w:t>
            </w:r>
            <w:r w:rsidRPr="002D483A">
              <w:rPr>
                <w:rFonts w:ascii="Times New Roman" w:eastAsia="Cambria" w:hAnsi="Times New Roman"/>
                <w:sz w:val="20"/>
                <w:szCs w:val="20"/>
              </w:rPr>
              <w:t>.</w:t>
            </w:r>
          </w:p>
        </w:tc>
      </w:tr>
      <w:tr w:rsidR="00BD243B" w:rsidRPr="00C47ECE" w:rsidTr="00AE5ED3">
        <w:trPr>
          <w:trHeight w:val="1403"/>
        </w:trPr>
        <w:tc>
          <w:tcPr>
            <w:tcW w:w="2088" w:type="dxa"/>
            <w:shd w:val="clear" w:color="auto" w:fill="D9D9D9" w:themeFill="background1" w:themeFillShade="D9"/>
          </w:tcPr>
          <w:p w:rsidR="00E05E2E" w:rsidRPr="002659C8" w:rsidRDefault="00E05E2E" w:rsidP="00E31151">
            <w:pPr>
              <w:pStyle w:val="Informal1"/>
              <w:spacing w:before="0" w:after="0"/>
              <w:rPr>
                <w:b/>
                <w:noProof w:val="0"/>
                <w:color w:val="000000" w:themeColor="text1"/>
                <w:sz w:val="22"/>
                <w:szCs w:val="22"/>
              </w:rPr>
            </w:pPr>
          </w:p>
          <w:p w:rsidR="00E05E2E" w:rsidRPr="002659C8" w:rsidRDefault="00E05E2E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141F5B" w:rsidRDefault="002659C8" w:rsidP="00E31151">
            <w:pPr>
              <w:pStyle w:val="Informal1"/>
              <w:spacing w:before="0" w:after="0"/>
              <w:rPr>
                <w:b/>
                <w:noProof w:val="0"/>
              </w:rPr>
            </w:pPr>
            <w:r w:rsidRPr="00141F5B">
              <w:rPr>
                <w:b/>
                <w:noProof w:val="0"/>
              </w:rPr>
              <w:t>Work Experience</w:t>
            </w: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noProof w:val="0"/>
                <w:sz w:val="22"/>
                <w:szCs w:val="22"/>
              </w:rPr>
            </w:pPr>
          </w:p>
          <w:p w:rsidR="00186C9E" w:rsidRDefault="00186C9E" w:rsidP="00E31151">
            <w:pPr>
              <w:pStyle w:val="Informal1"/>
              <w:spacing w:before="0" w:after="0"/>
              <w:rPr>
                <w:b/>
                <w:noProof w:val="0"/>
              </w:rPr>
            </w:pPr>
          </w:p>
          <w:p w:rsidR="00186C9E" w:rsidRDefault="00186C9E" w:rsidP="00E31151">
            <w:pPr>
              <w:pStyle w:val="Informal1"/>
              <w:spacing w:before="0" w:after="0"/>
              <w:rPr>
                <w:b/>
                <w:noProof w:val="0"/>
              </w:rPr>
            </w:pPr>
          </w:p>
          <w:p w:rsidR="00CA38B3" w:rsidRPr="00141F5B" w:rsidRDefault="00662B99" w:rsidP="00E31151">
            <w:pPr>
              <w:pStyle w:val="Informal1"/>
              <w:spacing w:before="0" w:after="0"/>
              <w:rPr>
                <w:b/>
                <w:noProof w:val="0"/>
              </w:rPr>
            </w:pPr>
            <w:r w:rsidRPr="00141F5B">
              <w:rPr>
                <w:b/>
                <w:noProof w:val="0"/>
              </w:rPr>
              <w:t>Technical Skills</w:t>
            </w:r>
          </w:p>
          <w:p w:rsidR="00CA38B3" w:rsidRPr="002659C8" w:rsidRDefault="00CA38B3" w:rsidP="00E31151">
            <w:pPr>
              <w:pStyle w:val="Informal1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8352" w:type="dxa"/>
          </w:tcPr>
          <w:p w:rsidR="00AB0EA2" w:rsidRDefault="00AB0EA2" w:rsidP="00117464">
            <w:pPr>
              <w:pStyle w:val="Informal1"/>
              <w:spacing w:before="0" w:after="0"/>
            </w:pPr>
          </w:p>
          <w:p w:rsidR="00AB0EA2" w:rsidRDefault="00D10962" w:rsidP="00827A65">
            <w:pPr>
              <w:pStyle w:val="Informal1"/>
              <w:numPr>
                <w:ilvl w:val="0"/>
                <w:numId w:val="18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Quality Assurance Engineer in </w:t>
            </w:r>
            <w:r w:rsidR="00AB0EA2">
              <w:rPr>
                <w:b/>
              </w:rPr>
              <w:t>BlooomAg India Privat</w:t>
            </w:r>
            <w:r w:rsidR="00E15D4B">
              <w:rPr>
                <w:b/>
              </w:rPr>
              <w:t>e Limited (Sep-2018 to Aug-2020</w:t>
            </w:r>
            <w:r w:rsidR="00AB0EA2">
              <w:rPr>
                <w:b/>
              </w:rPr>
              <w:t>)</w:t>
            </w:r>
          </w:p>
          <w:p w:rsidR="00BB6B5B" w:rsidRDefault="00BB6B5B" w:rsidP="00BB6B5B">
            <w:pPr>
              <w:pStyle w:val="Informal1"/>
              <w:spacing w:before="0" w:after="0"/>
            </w:pPr>
            <w:r>
              <w:t xml:space="preserve">               </w:t>
            </w:r>
            <w:r w:rsidR="002F2BCA">
              <w:t>Worked on</w:t>
            </w:r>
            <w:r w:rsidR="00827A65" w:rsidRPr="00827A65">
              <w:t xml:space="preserve"> a full time</w:t>
            </w:r>
            <w:r w:rsidR="002F2BCA">
              <w:t xml:space="preserve"> tester, I was</w:t>
            </w:r>
            <w:r w:rsidR="00827A65">
              <w:t xml:space="preserve"> responsible for </w:t>
            </w:r>
            <w:r w:rsidR="002F2BCA">
              <w:t>tested</w:t>
            </w:r>
            <w:r w:rsidR="00827A65">
              <w:t xml:space="preserve"> the application</w:t>
            </w:r>
            <w:r>
              <w:t>, w</w:t>
            </w:r>
            <w:r w:rsidR="002F2BCA">
              <w:t>ritten</w:t>
            </w:r>
            <w:r w:rsidR="00827A65">
              <w:t xml:space="preserve"> </w:t>
            </w:r>
            <w:r w:rsidR="002F2BCA">
              <w:t xml:space="preserve"> </w:t>
            </w:r>
            <w:r w:rsidR="00827A65">
              <w:t>the test</w:t>
            </w:r>
          </w:p>
          <w:p w:rsidR="00827A65" w:rsidRDefault="00BB6B5B" w:rsidP="00BB6B5B">
            <w:pPr>
              <w:pStyle w:val="Informal1"/>
              <w:spacing w:before="0" w:after="0"/>
            </w:pPr>
            <w:r>
              <w:t xml:space="preserve">                Cases</w:t>
            </w:r>
            <w:r w:rsidR="002F2BCA">
              <w:t>, executed</w:t>
            </w:r>
            <w:r>
              <w:t xml:space="preserve"> the test cases</w:t>
            </w:r>
            <w:r w:rsidR="002F2BCA">
              <w:t>, reported</w:t>
            </w:r>
            <w:r w:rsidR="00186C9E">
              <w:t xml:space="preserve"> and maintain</w:t>
            </w:r>
            <w:r w:rsidR="00D10962">
              <w:t>ing</w:t>
            </w:r>
            <w:r w:rsidR="00186C9E">
              <w:t xml:space="preserve"> the defects </w:t>
            </w:r>
            <w:r>
              <w:t xml:space="preserve"> in jira tool. </w:t>
            </w:r>
          </w:p>
          <w:p w:rsidR="00827A65" w:rsidRDefault="00BB6B5B" w:rsidP="00AB0EA2">
            <w:pPr>
              <w:pStyle w:val="Informal1"/>
              <w:spacing w:before="0" w:after="0"/>
            </w:pPr>
            <w:r>
              <w:t xml:space="preserve">                </w:t>
            </w:r>
            <w:r w:rsidR="00827A65">
              <w:t>Automate the regression test case for the mobile app and web platform.</w:t>
            </w:r>
          </w:p>
          <w:p w:rsidR="00186C9E" w:rsidRPr="00186C9E" w:rsidRDefault="00186C9E" w:rsidP="00AB0EA2">
            <w:pPr>
              <w:pStyle w:val="Informal1"/>
              <w:spacing w:before="0" w:after="0"/>
            </w:pPr>
          </w:p>
          <w:p w:rsidR="00471E78" w:rsidRDefault="009470C6" w:rsidP="00BB6B5B">
            <w:pPr>
              <w:pStyle w:val="Informal1"/>
              <w:numPr>
                <w:ilvl w:val="0"/>
                <w:numId w:val="20"/>
              </w:numPr>
              <w:spacing w:before="0" w:after="0"/>
              <w:rPr>
                <w:b/>
              </w:rPr>
            </w:pPr>
            <w:r>
              <w:rPr>
                <w:b/>
              </w:rPr>
              <w:t>Software Test Engineer in</w:t>
            </w:r>
            <w:r w:rsidR="00827A65">
              <w:rPr>
                <w:b/>
              </w:rPr>
              <w:t xml:space="preserve"> World Wide Web Software Application Services</w:t>
            </w:r>
            <w:r w:rsidR="005F76CF">
              <w:rPr>
                <w:b/>
              </w:rPr>
              <w:t xml:space="preserve"> </w:t>
            </w:r>
            <w:r w:rsidR="00827A65">
              <w:rPr>
                <w:b/>
              </w:rPr>
              <w:t xml:space="preserve">(Aug-2016 to </w:t>
            </w:r>
            <w:r w:rsidR="00002DCA">
              <w:rPr>
                <w:b/>
              </w:rPr>
              <w:t>July-</w:t>
            </w:r>
            <w:r w:rsidR="00827A65">
              <w:rPr>
                <w:b/>
              </w:rPr>
              <w:t>2018)</w:t>
            </w:r>
          </w:p>
          <w:p w:rsidR="00186C9E" w:rsidRPr="00186C9E" w:rsidRDefault="002E37A8" w:rsidP="00186C9E">
            <w:pPr>
              <w:pStyle w:val="Informal1"/>
              <w:spacing w:before="0" w:after="0"/>
              <w:ind w:left="720"/>
            </w:pPr>
            <w:r>
              <w:t>I was</w:t>
            </w:r>
            <w:r w:rsidR="00186C9E" w:rsidRPr="00186C9E">
              <w:t xml:space="preserve"> responsible for the testing the mobile app and web platform, Assign the issues, Maintain the reported defects.</w:t>
            </w:r>
          </w:p>
          <w:p w:rsidR="00471E78" w:rsidRPr="00141F5B" w:rsidRDefault="00471E78" w:rsidP="00E20D9B">
            <w:pPr>
              <w:pStyle w:val="Informal1"/>
              <w:spacing w:before="0" w:after="0"/>
              <w:ind w:left="720"/>
              <w:rPr>
                <w:rFonts w:eastAsia="SimSun"/>
                <w:lang w:eastAsia="zh-CN"/>
              </w:rPr>
            </w:pPr>
            <w:r w:rsidRPr="00141F5B">
              <w:rPr>
                <w:rFonts w:eastAsia="SimSun"/>
                <w:lang w:eastAsia="zh-CN"/>
              </w:rPr>
              <w:t>Performed testing on software development projects implemented in Agile Methodology.</w:t>
            </w:r>
          </w:p>
          <w:p w:rsidR="00471E78" w:rsidRPr="00141F5B" w:rsidRDefault="00471E78" w:rsidP="00E20D9B">
            <w:pPr>
              <w:pStyle w:val="Informal1"/>
              <w:spacing w:before="0" w:after="0"/>
              <w:ind w:left="720"/>
              <w:rPr>
                <w:rFonts w:eastAsia="SimSun"/>
                <w:lang w:eastAsia="zh-CN"/>
              </w:rPr>
            </w:pPr>
            <w:r w:rsidRPr="00141F5B">
              <w:t>Maintain and enhance existing automation test scripts.</w:t>
            </w:r>
          </w:p>
          <w:p w:rsidR="005954F8" w:rsidRDefault="00471E78" w:rsidP="007F3C4B">
            <w:pPr>
              <w:pStyle w:val="Informal1"/>
              <w:spacing w:before="0" w:after="0"/>
              <w:ind w:left="720"/>
            </w:pPr>
            <w:r w:rsidRPr="00141F5B">
              <w:t>Well  Experienced in client coordination and working closely with the project team(Dev , QA and PM).</w:t>
            </w:r>
          </w:p>
          <w:p w:rsidR="007F3C4B" w:rsidRPr="007F3C4B" w:rsidRDefault="007F3C4B" w:rsidP="007F3C4B">
            <w:pPr>
              <w:pStyle w:val="Informal1"/>
              <w:spacing w:before="0" w:after="0"/>
              <w:ind w:left="720"/>
            </w:pPr>
          </w:p>
          <w:p w:rsidR="00275ED9" w:rsidRPr="00141F5B" w:rsidRDefault="00391B5D" w:rsidP="001F4243">
            <w:pPr>
              <w:tabs>
                <w:tab w:val="left" w:pos="780"/>
              </w:tabs>
              <w:spacing w:line="237" w:lineRule="auto"/>
              <w:rPr>
                <w:rFonts w:eastAsia="Wingdings"/>
                <w:b/>
              </w:rPr>
            </w:pPr>
            <w:r w:rsidRPr="00141F5B">
              <w:rPr>
                <w:b/>
              </w:rPr>
              <w:t>Autom</w:t>
            </w:r>
            <w:r w:rsidR="00C55F73" w:rsidRPr="00141F5B">
              <w:rPr>
                <w:b/>
              </w:rPr>
              <w:t>ated Testing Tool:</w:t>
            </w:r>
            <w:r w:rsidR="002D47C5" w:rsidRPr="00141F5B">
              <w:rPr>
                <w:b/>
              </w:rPr>
              <w:t xml:space="preserve"> </w:t>
            </w:r>
            <w:r w:rsidR="002D483A">
              <w:rPr>
                <w:b/>
              </w:rPr>
              <w:t xml:space="preserve">   </w:t>
            </w:r>
            <w:r w:rsidR="00C55F73" w:rsidRPr="00141F5B">
              <w:t>Selenium WebDriver</w:t>
            </w:r>
            <w:r w:rsidRPr="00141F5B">
              <w:t>, Maven</w:t>
            </w:r>
          </w:p>
          <w:p w:rsidR="00C55F73" w:rsidRPr="00141F5B" w:rsidRDefault="00C55F73" w:rsidP="00CA38B3">
            <w:pPr>
              <w:pStyle w:val="Informal1"/>
              <w:spacing w:before="0" w:after="0"/>
            </w:pPr>
            <w:r w:rsidRPr="00141F5B">
              <w:rPr>
                <w:b/>
              </w:rPr>
              <w:t>Language</w:t>
            </w:r>
            <w:r w:rsidR="00391B5D" w:rsidRPr="00141F5B">
              <w:rPr>
                <w:b/>
              </w:rPr>
              <w:t>/Framework</w:t>
            </w:r>
            <w:r w:rsidRPr="00141F5B">
              <w:rPr>
                <w:b/>
              </w:rPr>
              <w:t xml:space="preserve">:  </w:t>
            </w:r>
            <w:r w:rsidR="002D47C5" w:rsidRPr="00141F5B">
              <w:rPr>
                <w:b/>
              </w:rPr>
              <w:t xml:space="preserve">  </w:t>
            </w:r>
            <w:r w:rsidR="002D483A">
              <w:rPr>
                <w:b/>
              </w:rPr>
              <w:t xml:space="preserve">   </w:t>
            </w:r>
            <w:r w:rsidRPr="00141F5B">
              <w:t>Java</w:t>
            </w:r>
            <w:r w:rsidR="00391B5D" w:rsidRPr="00141F5B">
              <w:t>/TestNG</w:t>
            </w:r>
          </w:p>
          <w:p w:rsidR="00C55F73" w:rsidRPr="00141F5B" w:rsidRDefault="00C55F73" w:rsidP="00CA38B3">
            <w:pPr>
              <w:pStyle w:val="Informal1"/>
              <w:spacing w:before="0" w:after="0"/>
            </w:pPr>
            <w:r w:rsidRPr="00141F5B">
              <w:rPr>
                <w:b/>
              </w:rPr>
              <w:t>Database:</w:t>
            </w:r>
            <w:r w:rsidR="002D47C5" w:rsidRPr="00141F5B">
              <w:rPr>
                <w:b/>
              </w:rPr>
              <w:t xml:space="preserve">                              </w:t>
            </w:r>
            <w:r w:rsidRPr="00141F5B">
              <w:t>SQL Server</w:t>
            </w:r>
          </w:p>
          <w:p w:rsidR="00C55F73" w:rsidRPr="00141F5B" w:rsidRDefault="00C55F73" w:rsidP="00CA38B3">
            <w:pPr>
              <w:pStyle w:val="Informal1"/>
              <w:spacing w:before="0" w:after="0"/>
            </w:pPr>
            <w:r w:rsidRPr="00141F5B">
              <w:rPr>
                <w:b/>
              </w:rPr>
              <w:t xml:space="preserve">Bug </w:t>
            </w:r>
            <w:r w:rsidR="008866A0" w:rsidRPr="00141F5B">
              <w:rPr>
                <w:b/>
              </w:rPr>
              <w:t xml:space="preserve"> </w:t>
            </w:r>
            <w:r w:rsidRPr="00141F5B">
              <w:rPr>
                <w:b/>
              </w:rPr>
              <w:t xml:space="preserve">Tracking Tool:          </w:t>
            </w:r>
            <w:r w:rsidR="006752D9" w:rsidRPr="00141F5B">
              <w:rPr>
                <w:b/>
              </w:rPr>
              <w:t xml:space="preserve"> </w:t>
            </w:r>
            <w:r w:rsidRPr="00141F5B">
              <w:rPr>
                <w:b/>
              </w:rPr>
              <w:t xml:space="preserve"> </w:t>
            </w:r>
            <w:r w:rsidRPr="00141F5B">
              <w:t>JIRA</w:t>
            </w:r>
          </w:p>
          <w:p w:rsidR="00C55F73" w:rsidRPr="00141F5B" w:rsidRDefault="00C55F73" w:rsidP="00CA38B3">
            <w:pPr>
              <w:pStyle w:val="Informal1"/>
              <w:spacing w:before="0" w:after="0"/>
            </w:pPr>
            <w:r w:rsidRPr="00141F5B">
              <w:rPr>
                <w:b/>
              </w:rPr>
              <w:t>Tools</w:t>
            </w:r>
            <w:r w:rsidR="008866A0" w:rsidRPr="00141F5B">
              <w:rPr>
                <w:b/>
              </w:rPr>
              <w:t xml:space="preserve"> </w:t>
            </w:r>
            <w:r w:rsidRPr="00141F5B">
              <w:rPr>
                <w:b/>
              </w:rPr>
              <w:t xml:space="preserve">&amp;Utilities:          </w:t>
            </w:r>
            <w:r w:rsidR="002D47C5" w:rsidRPr="00141F5B">
              <w:rPr>
                <w:b/>
              </w:rPr>
              <w:t xml:space="preserve">       </w:t>
            </w:r>
            <w:r w:rsidR="006752D9" w:rsidRPr="00141F5B">
              <w:rPr>
                <w:b/>
              </w:rPr>
              <w:t xml:space="preserve"> </w:t>
            </w:r>
            <w:r w:rsidRPr="00141F5B">
              <w:t>MS</w:t>
            </w:r>
            <w:r w:rsidR="008866A0" w:rsidRPr="00141F5B">
              <w:t xml:space="preserve"> </w:t>
            </w:r>
            <w:r w:rsidRPr="00141F5B">
              <w:t xml:space="preserve">Office </w:t>
            </w:r>
          </w:p>
          <w:p w:rsidR="00E05E2E" w:rsidRPr="00141F5B" w:rsidRDefault="00CA38B3" w:rsidP="00E05E2E">
            <w:pPr>
              <w:pStyle w:val="Informal1"/>
              <w:spacing w:before="0" w:after="0"/>
            </w:pPr>
            <w:r w:rsidRPr="00141F5B">
              <w:rPr>
                <w:b/>
              </w:rPr>
              <w:t>OS</w:t>
            </w:r>
            <w:r w:rsidR="00C55F73" w:rsidRPr="00141F5B">
              <w:rPr>
                <w:b/>
              </w:rPr>
              <w:t xml:space="preserve"> :</w:t>
            </w:r>
            <w:r w:rsidR="002D47C5" w:rsidRPr="00141F5B">
              <w:rPr>
                <w:b/>
              </w:rPr>
              <w:t xml:space="preserve">                                       </w:t>
            </w:r>
            <w:r w:rsidR="00C55F73" w:rsidRPr="00141F5B">
              <w:t>Windows7/8</w:t>
            </w:r>
            <w:r w:rsidR="00072C99" w:rsidRPr="00141F5B">
              <w:t>/10</w:t>
            </w:r>
          </w:p>
          <w:p w:rsidR="00C55F73" w:rsidRPr="00141F5B" w:rsidRDefault="00C55F73" w:rsidP="00E05E2E">
            <w:pPr>
              <w:pStyle w:val="Informal1"/>
              <w:spacing w:before="0" w:after="0"/>
            </w:pPr>
            <w:r w:rsidRPr="00141F5B">
              <w:rPr>
                <w:b/>
              </w:rPr>
              <w:t>Web</w:t>
            </w:r>
            <w:r w:rsidR="008866A0" w:rsidRPr="00141F5B">
              <w:rPr>
                <w:b/>
              </w:rPr>
              <w:t xml:space="preserve"> </w:t>
            </w:r>
            <w:r w:rsidRPr="00141F5B">
              <w:rPr>
                <w:b/>
              </w:rPr>
              <w:t>Technologies:</w:t>
            </w:r>
            <w:r w:rsidR="00077773" w:rsidRPr="00141F5B">
              <w:t xml:space="preserve">   </w:t>
            </w:r>
            <w:r w:rsidR="006752D9" w:rsidRPr="00141F5B">
              <w:t xml:space="preserve">         </w:t>
            </w:r>
            <w:r w:rsidR="002D483A">
              <w:t xml:space="preserve">   </w:t>
            </w:r>
            <w:r w:rsidR="00077773" w:rsidRPr="00141F5B">
              <w:t>HTML,CSS</w:t>
            </w:r>
          </w:p>
          <w:p w:rsidR="00C55F73" w:rsidRPr="00141F5B" w:rsidRDefault="00C55F73" w:rsidP="00E05E2E">
            <w:pPr>
              <w:pStyle w:val="Informal1"/>
              <w:spacing w:before="0" w:after="0"/>
            </w:pPr>
            <w:r w:rsidRPr="00141F5B">
              <w:rPr>
                <w:b/>
              </w:rPr>
              <w:t>Web</w:t>
            </w:r>
            <w:r w:rsidR="008866A0" w:rsidRPr="00141F5B">
              <w:rPr>
                <w:b/>
              </w:rPr>
              <w:t xml:space="preserve"> </w:t>
            </w:r>
            <w:r w:rsidRPr="00141F5B">
              <w:rPr>
                <w:b/>
              </w:rPr>
              <w:t>App</w:t>
            </w:r>
            <w:r w:rsidR="008866A0" w:rsidRPr="00141F5B">
              <w:rPr>
                <w:b/>
              </w:rPr>
              <w:t xml:space="preserve"> </w:t>
            </w:r>
            <w:r w:rsidRPr="00141F5B">
              <w:rPr>
                <w:b/>
              </w:rPr>
              <w:t xml:space="preserve">Server:                 </w:t>
            </w:r>
            <w:r w:rsidRPr="00141F5B">
              <w:t>Tomcat Apache</w:t>
            </w:r>
          </w:p>
          <w:p w:rsidR="00CA38B3" w:rsidRPr="00141F5B" w:rsidRDefault="00C55F73" w:rsidP="00635E41">
            <w:pPr>
              <w:pStyle w:val="Informal1"/>
              <w:spacing w:before="0" w:after="0"/>
            </w:pPr>
            <w:r w:rsidRPr="00141F5B">
              <w:rPr>
                <w:b/>
              </w:rPr>
              <w:t xml:space="preserve">Domain Knowledge:        </w:t>
            </w:r>
            <w:r w:rsidR="002D483A">
              <w:rPr>
                <w:b/>
              </w:rPr>
              <w:t xml:space="preserve">   </w:t>
            </w:r>
            <w:r w:rsidR="006752D9" w:rsidRPr="00141F5B">
              <w:rPr>
                <w:b/>
              </w:rPr>
              <w:t xml:space="preserve"> </w:t>
            </w:r>
            <w:r w:rsidRPr="00141F5B">
              <w:t>Enterprise Resource Planning</w:t>
            </w:r>
          </w:p>
          <w:p w:rsidR="001F4243" w:rsidRPr="002659C8" w:rsidRDefault="001F4243" w:rsidP="00635E41">
            <w:pPr>
              <w:pStyle w:val="Informal1"/>
              <w:spacing w:before="0" w:after="0"/>
              <w:rPr>
                <w:sz w:val="22"/>
                <w:szCs w:val="22"/>
              </w:rPr>
            </w:pPr>
          </w:p>
          <w:p w:rsidR="000F20D7" w:rsidRDefault="000F20D7" w:rsidP="00635E41">
            <w:pPr>
              <w:pStyle w:val="Informal1"/>
              <w:spacing w:before="0" w:after="0"/>
              <w:rPr>
                <w:sz w:val="22"/>
                <w:szCs w:val="22"/>
              </w:rPr>
            </w:pPr>
          </w:p>
          <w:p w:rsidR="00141F5B" w:rsidRDefault="00141F5B" w:rsidP="00635E41">
            <w:pPr>
              <w:pStyle w:val="Informal1"/>
              <w:spacing w:before="0" w:after="0"/>
              <w:rPr>
                <w:sz w:val="22"/>
                <w:szCs w:val="22"/>
              </w:rPr>
            </w:pPr>
          </w:p>
          <w:p w:rsidR="00471E78" w:rsidRDefault="00471E78" w:rsidP="00635E41">
            <w:pPr>
              <w:pStyle w:val="Informal1"/>
              <w:spacing w:before="0" w:after="0"/>
              <w:rPr>
                <w:sz w:val="22"/>
                <w:szCs w:val="22"/>
              </w:rPr>
            </w:pPr>
          </w:p>
          <w:p w:rsidR="006F376B" w:rsidRDefault="006F376B" w:rsidP="00635E41">
            <w:pPr>
              <w:pStyle w:val="Informal1"/>
              <w:spacing w:before="0" w:after="0"/>
              <w:rPr>
                <w:sz w:val="22"/>
                <w:szCs w:val="22"/>
              </w:rPr>
            </w:pPr>
          </w:p>
          <w:p w:rsidR="00117464" w:rsidRDefault="00117464" w:rsidP="00635E41">
            <w:pPr>
              <w:pStyle w:val="Informal1"/>
              <w:spacing w:before="0" w:after="0"/>
              <w:rPr>
                <w:sz w:val="22"/>
                <w:szCs w:val="22"/>
              </w:rPr>
            </w:pPr>
          </w:p>
          <w:p w:rsidR="00471E78" w:rsidRPr="002659C8" w:rsidRDefault="00471E78" w:rsidP="00635E41">
            <w:pPr>
              <w:pStyle w:val="Informal1"/>
              <w:spacing w:before="0" w:after="0"/>
              <w:rPr>
                <w:sz w:val="22"/>
                <w:szCs w:val="22"/>
              </w:rPr>
            </w:pPr>
          </w:p>
        </w:tc>
      </w:tr>
      <w:tr w:rsidR="00BD243B" w:rsidRPr="00C47ECE" w:rsidTr="00AE5ED3">
        <w:trPr>
          <w:trHeight w:val="1614"/>
        </w:trPr>
        <w:tc>
          <w:tcPr>
            <w:tcW w:w="2088" w:type="dxa"/>
            <w:shd w:val="clear" w:color="auto" w:fill="D9D9D9" w:themeFill="background1" w:themeFillShade="D9"/>
          </w:tcPr>
          <w:p w:rsidR="00B677A6" w:rsidRPr="001A2C11" w:rsidRDefault="00B677A6" w:rsidP="00D5567A">
            <w:pPr>
              <w:pStyle w:val="Informal1"/>
              <w:spacing w:before="0" w:after="0" w:line="276" w:lineRule="auto"/>
              <w:rPr>
                <w:b/>
                <w:noProof w:val="0"/>
                <w:sz w:val="22"/>
                <w:szCs w:val="22"/>
              </w:rPr>
            </w:pPr>
          </w:p>
          <w:p w:rsidR="00B677A6" w:rsidRPr="001A2C11" w:rsidRDefault="00B677A6" w:rsidP="00D5567A">
            <w:pPr>
              <w:pStyle w:val="Informal1"/>
              <w:spacing w:before="0" w:after="0" w:line="276" w:lineRule="auto"/>
              <w:rPr>
                <w:b/>
                <w:noProof w:val="0"/>
                <w:color w:val="EEECE1" w:themeColor="background2"/>
                <w:sz w:val="22"/>
                <w:szCs w:val="22"/>
              </w:rPr>
            </w:pPr>
          </w:p>
          <w:p w:rsidR="00BD243B" w:rsidRPr="00141F5B" w:rsidRDefault="00B922D2" w:rsidP="00D5567A">
            <w:pPr>
              <w:pStyle w:val="Informal1"/>
              <w:spacing w:before="0" w:after="0" w:line="276" w:lineRule="auto"/>
              <w:rPr>
                <w:b/>
                <w:noProof w:val="0"/>
              </w:rPr>
            </w:pPr>
            <w:r w:rsidRPr="00141F5B">
              <w:rPr>
                <w:b/>
                <w:noProof w:val="0"/>
              </w:rPr>
              <w:t>Project Description</w:t>
            </w:r>
          </w:p>
        </w:tc>
        <w:tc>
          <w:tcPr>
            <w:tcW w:w="8352" w:type="dxa"/>
          </w:tcPr>
          <w:p w:rsidR="009B1614" w:rsidRPr="001A2C11" w:rsidRDefault="009B1614" w:rsidP="008866A0">
            <w:pPr>
              <w:pStyle w:val="NoSpacing"/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  <w:p w:rsidR="008866A0" w:rsidRPr="00141F5B" w:rsidRDefault="008866A0" w:rsidP="008866A0">
            <w:pPr>
              <w:pStyle w:val="NoSpacing"/>
              <w:spacing w:line="360" w:lineRule="auto"/>
              <w:jc w:val="both"/>
            </w:pPr>
            <w:r w:rsidRPr="00141F5B">
              <w:rPr>
                <w:b/>
              </w:rPr>
              <w:t>Project</w:t>
            </w:r>
            <w:r w:rsidR="008E581D" w:rsidRPr="00141F5B">
              <w:rPr>
                <w:b/>
              </w:rPr>
              <w:t xml:space="preserve"> Name</w:t>
            </w:r>
            <w:r w:rsidRPr="00141F5B">
              <w:rPr>
                <w:b/>
              </w:rPr>
              <w:t xml:space="preserve">: </w:t>
            </w:r>
            <w:r w:rsidR="00815921" w:rsidRPr="00141F5B">
              <w:rPr>
                <w:b/>
              </w:rPr>
              <w:t>Blooom/</w:t>
            </w:r>
            <w:r w:rsidR="00F5612A" w:rsidRPr="00141F5B">
              <w:rPr>
                <w:b/>
              </w:rPr>
              <w:t>BlooomGx</w:t>
            </w:r>
          </w:p>
          <w:p w:rsidR="008E581D" w:rsidRPr="00141F5B" w:rsidRDefault="008E581D" w:rsidP="008866A0">
            <w:pPr>
              <w:pStyle w:val="NoSpacing"/>
              <w:spacing w:line="360" w:lineRule="auto"/>
              <w:jc w:val="both"/>
              <w:rPr>
                <w:b/>
              </w:rPr>
            </w:pPr>
            <w:r w:rsidRPr="00141F5B">
              <w:rPr>
                <w:b/>
              </w:rPr>
              <w:t>Company Name: BlooomAg India Pvt. Ltd.</w:t>
            </w:r>
          </w:p>
          <w:p w:rsidR="008866A0" w:rsidRPr="00141F5B" w:rsidRDefault="008866A0" w:rsidP="008866A0">
            <w:pPr>
              <w:pStyle w:val="NoSpacing"/>
              <w:spacing w:line="360" w:lineRule="auto"/>
              <w:jc w:val="both"/>
              <w:rPr>
                <w:b/>
              </w:rPr>
            </w:pPr>
            <w:r w:rsidRPr="00141F5B">
              <w:rPr>
                <w:b/>
              </w:rPr>
              <w:t xml:space="preserve">Language: </w:t>
            </w:r>
            <w:r w:rsidRPr="00141F5B">
              <w:t>java</w:t>
            </w:r>
          </w:p>
          <w:p w:rsidR="008866A0" w:rsidRPr="00141F5B" w:rsidRDefault="008866A0" w:rsidP="008866A0">
            <w:pPr>
              <w:pStyle w:val="NoSpacing"/>
              <w:spacing w:line="360" w:lineRule="auto"/>
              <w:jc w:val="both"/>
              <w:rPr>
                <w:bCs/>
              </w:rPr>
            </w:pPr>
            <w:r w:rsidRPr="00141F5B">
              <w:rPr>
                <w:b/>
                <w:bCs/>
              </w:rPr>
              <w:t xml:space="preserve">Database:  </w:t>
            </w:r>
            <w:r w:rsidRPr="00141F5B">
              <w:rPr>
                <w:bCs/>
              </w:rPr>
              <w:t>My SQL</w:t>
            </w:r>
          </w:p>
          <w:p w:rsidR="0029412D" w:rsidRPr="00141F5B" w:rsidRDefault="0029412D" w:rsidP="0029412D">
            <w:pPr>
              <w:pStyle w:val="NoSpacing"/>
              <w:spacing w:line="360" w:lineRule="auto"/>
              <w:jc w:val="both"/>
              <w:rPr>
                <w:b/>
              </w:rPr>
            </w:pPr>
            <w:r w:rsidRPr="00141F5B">
              <w:rPr>
                <w:b/>
              </w:rPr>
              <w:t xml:space="preserve">Approach: </w:t>
            </w:r>
            <w:r w:rsidR="008D65DB">
              <w:t>Manual and</w:t>
            </w:r>
            <w:r w:rsidRPr="00141F5B">
              <w:t xml:space="preserve"> Automation </w:t>
            </w:r>
          </w:p>
          <w:p w:rsidR="00DD381D" w:rsidRDefault="008866A0" w:rsidP="00917DF7">
            <w:pPr>
              <w:pStyle w:val="NoSpacing"/>
              <w:spacing w:line="360" w:lineRule="auto"/>
              <w:jc w:val="both"/>
              <w:rPr>
                <w:bCs/>
              </w:rPr>
            </w:pPr>
            <w:r w:rsidRPr="00141F5B">
              <w:rPr>
                <w:b/>
                <w:bCs/>
              </w:rPr>
              <w:t xml:space="preserve">Project Details: </w:t>
            </w:r>
            <w:r w:rsidR="00815921" w:rsidRPr="00141F5B">
              <w:rPr>
                <w:bCs/>
              </w:rPr>
              <w:t xml:space="preserve">Blooom </w:t>
            </w:r>
            <w:r w:rsidRPr="00141F5B">
              <w:rPr>
                <w:bCs/>
              </w:rPr>
              <w:t>gives smallholder farmers access to information, finance,</w:t>
            </w:r>
            <w:r w:rsidRPr="00141F5B">
              <w:t xml:space="preserve"> </w:t>
            </w:r>
            <w:r w:rsidRPr="00141F5B">
              <w:rPr>
                <w:bCs/>
              </w:rPr>
              <w:t xml:space="preserve">sustainable inputs, services and markets. </w:t>
            </w:r>
            <w:r w:rsidR="00CA2E33" w:rsidRPr="00141F5B">
              <w:rPr>
                <w:bCs/>
              </w:rPr>
              <w:t>It’s unique smart farming engine combines soil analysis</w:t>
            </w:r>
            <w:r w:rsidR="00A46219" w:rsidRPr="00141F5B">
              <w:rPr>
                <w:bCs/>
              </w:rPr>
              <w:t xml:space="preserve"> climate data, food market, forecasts. It’s tells them expected</w:t>
            </w:r>
            <w:r w:rsidR="000F37F0" w:rsidRPr="00141F5B">
              <w:rPr>
                <w:bCs/>
              </w:rPr>
              <w:t xml:space="preserve"> return on investment for each crop that is available in their area before they would spend on seeds and other suppliers.</w:t>
            </w:r>
            <w:r w:rsidR="003C24CE" w:rsidRPr="00141F5B">
              <w:rPr>
                <w:bCs/>
              </w:rPr>
              <w:t xml:space="preserve"> Once farmers decide what to grow, the platform supports them with timely best practice throughout the growth cycle.</w:t>
            </w:r>
          </w:p>
          <w:p w:rsidR="0072602C" w:rsidRPr="0072602C" w:rsidRDefault="0072602C" w:rsidP="00917DF7">
            <w:pPr>
              <w:pStyle w:val="NoSpacing"/>
              <w:spacing w:line="360" w:lineRule="auto"/>
              <w:jc w:val="both"/>
              <w:rPr>
                <w:bCs/>
              </w:rPr>
            </w:pPr>
          </w:p>
          <w:p w:rsidR="008866A0" w:rsidRPr="00141F5B" w:rsidRDefault="008E581D" w:rsidP="008866A0">
            <w:pPr>
              <w:pStyle w:val="NoSpacing"/>
              <w:spacing w:line="276" w:lineRule="auto"/>
              <w:rPr>
                <w:rFonts w:eastAsia="Arial Unicode MS"/>
                <w:b/>
                <w:bCs/>
              </w:rPr>
            </w:pPr>
            <w:r w:rsidRPr="00141F5B">
              <w:rPr>
                <w:rFonts w:eastAsia="Arial Unicode MS"/>
                <w:b/>
                <w:bCs/>
              </w:rPr>
              <w:t>Project Name</w:t>
            </w:r>
            <w:r w:rsidR="008866A0" w:rsidRPr="00141F5B">
              <w:rPr>
                <w:rFonts w:eastAsia="Arial Unicode MS"/>
                <w:b/>
                <w:bCs/>
              </w:rPr>
              <w:t>:</w:t>
            </w:r>
            <w:r w:rsidR="001A2C11" w:rsidRPr="00141F5B">
              <w:rPr>
                <w:rFonts w:eastAsia="Arial Unicode MS"/>
                <w:b/>
                <w:bCs/>
              </w:rPr>
              <w:t xml:space="preserve"> </w:t>
            </w:r>
            <w:r w:rsidR="008866A0" w:rsidRPr="00141F5B">
              <w:rPr>
                <w:rFonts w:eastAsia="Arial Unicode MS"/>
                <w:b/>
                <w:bCs/>
              </w:rPr>
              <w:t>Global Connect</w:t>
            </w:r>
          </w:p>
          <w:p w:rsidR="008E581D" w:rsidRPr="00141F5B" w:rsidRDefault="008E581D" w:rsidP="008866A0">
            <w:pPr>
              <w:pStyle w:val="NoSpacing"/>
              <w:spacing w:line="276" w:lineRule="auto"/>
              <w:rPr>
                <w:rFonts w:eastAsia="Arial Unicode MS"/>
                <w:b/>
                <w:bCs/>
              </w:rPr>
            </w:pPr>
            <w:r w:rsidRPr="00141F5B">
              <w:rPr>
                <w:rFonts w:eastAsia="Arial Unicode MS"/>
                <w:b/>
                <w:bCs/>
              </w:rPr>
              <w:t>Company Name:</w:t>
            </w:r>
            <w:r w:rsidR="001A2C11" w:rsidRPr="00141F5B">
              <w:rPr>
                <w:rFonts w:eastAsia="Arial Unicode MS"/>
                <w:bCs/>
              </w:rPr>
              <w:t xml:space="preserve"> </w:t>
            </w:r>
            <w:r w:rsidRPr="00141F5B">
              <w:rPr>
                <w:rFonts w:eastAsia="Arial Unicode MS"/>
                <w:b/>
                <w:bCs/>
              </w:rPr>
              <w:t>World Wide Web Software Application Services</w:t>
            </w:r>
          </w:p>
          <w:p w:rsidR="008866A0" w:rsidRPr="00141F5B" w:rsidRDefault="008866A0" w:rsidP="008866A0">
            <w:pPr>
              <w:pStyle w:val="NoSpacing"/>
              <w:spacing w:line="276" w:lineRule="auto"/>
              <w:rPr>
                <w:b/>
                <w:bCs/>
              </w:rPr>
            </w:pPr>
            <w:r w:rsidRPr="00141F5B">
              <w:rPr>
                <w:b/>
                <w:bCs/>
              </w:rPr>
              <w:t xml:space="preserve">Database:  </w:t>
            </w:r>
            <w:r w:rsidRPr="00141F5B">
              <w:rPr>
                <w:bCs/>
              </w:rPr>
              <w:t>My SQL</w:t>
            </w:r>
          </w:p>
          <w:p w:rsidR="008866A0" w:rsidRPr="00141F5B" w:rsidRDefault="008866A0" w:rsidP="008866A0">
            <w:pPr>
              <w:pStyle w:val="NoSpacing"/>
              <w:spacing w:line="276" w:lineRule="auto"/>
              <w:rPr>
                <w:b/>
                <w:bCs/>
              </w:rPr>
            </w:pPr>
            <w:r w:rsidRPr="00141F5B">
              <w:rPr>
                <w:b/>
                <w:bCs/>
              </w:rPr>
              <w:t xml:space="preserve">Methodologies: </w:t>
            </w:r>
            <w:r w:rsidRPr="00141F5B">
              <w:rPr>
                <w:bCs/>
              </w:rPr>
              <w:t>Agile</w:t>
            </w:r>
          </w:p>
          <w:p w:rsidR="008866A0" w:rsidRPr="00141F5B" w:rsidRDefault="008866A0" w:rsidP="008866A0">
            <w:pPr>
              <w:pStyle w:val="NoSpacing"/>
              <w:spacing w:line="276" w:lineRule="auto"/>
              <w:rPr>
                <w:bCs/>
              </w:rPr>
            </w:pPr>
            <w:r w:rsidRPr="00141F5B">
              <w:rPr>
                <w:b/>
                <w:bCs/>
              </w:rPr>
              <w:t xml:space="preserve">Domain: </w:t>
            </w:r>
            <w:r w:rsidRPr="00141F5B">
              <w:rPr>
                <w:bCs/>
              </w:rPr>
              <w:t>ERP</w:t>
            </w:r>
          </w:p>
          <w:p w:rsidR="008866A0" w:rsidRPr="00141F5B" w:rsidRDefault="008866A0" w:rsidP="008866A0">
            <w:pPr>
              <w:pStyle w:val="NoSpacing"/>
              <w:spacing w:line="276" w:lineRule="auto"/>
              <w:rPr>
                <w:bCs/>
              </w:rPr>
            </w:pPr>
            <w:r w:rsidRPr="00141F5B">
              <w:rPr>
                <w:b/>
                <w:bCs/>
              </w:rPr>
              <w:t xml:space="preserve">Services: </w:t>
            </w:r>
            <w:r w:rsidRPr="00141F5B">
              <w:rPr>
                <w:bCs/>
              </w:rPr>
              <w:t>Customer Satisfaction</w:t>
            </w:r>
          </w:p>
          <w:p w:rsidR="008866A0" w:rsidRPr="00141F5B" w:rsidRDefault="008866A0" w:rsidP="008866A0">
            <w:pPr>
              <w:pStyle w:val="NoSpacing"/>
              <w:spacing w:line="360" w:lineRule="auto"/>
              <w:jc w:val="both"/>
              <w:rPr>
                <w:b/>
              </w:rPr>
            </w:pPr>
            <w:r w:rsidRPr="00141F5B">
              <w:rPr>
                <w:b/>
              </w:rPr>
              <w:t xml:space="preserve">Approach: </w:t>
            </w:r>
            <w:r w:rsidR="008D65DB">
              <w:t>Manual and</w:t>
            </w:r>
            <w:r w:rsidRPr="00141F5B">
              <w:t xml:space="preserve"> Automation </w:t>
            </w:r>
          </w:p>
          <w:p w:rsidR="008866A0" w:rsidRPr="00141F5B" w:rsidRDefault="008866A0" w:rsidP="008866A0">
            <w:pPr>
              <w:pStyle w:val="NoSpacing"/>
              <w:spacing w:line="360" w:lineRule="auto"/>
              <w:jc w:val="both"/>
              <w:rPr>
                <w:b/>
              </w:rPr>
            </w:pPr>
            <w:r w:rsidRPr="00141F5B">
              <w:rPr>
                <w:b/>
                <w:bCs/>
              </w:rPr>
              <w:t xml:space="preserve">Duration: </w:t>
            </w:r>
            <w:r w:rsidRPr="00141F5B">
              <w:rPr>
                <w:bCs/>
              </w:rPr>
              <w:t>1</w:t>
            </w:r>
            <w:r w:rsidRPr="00141F5B">
              <w:rPr>
                <w:b/>
                <w:bCs/>
              </w:rPr>
              <w:t xml:space="preserve"> </w:t>
            </w:r>
            <w:r w:rsidRPr="00141F5B">
              <w:rPr>
                <w:bCs/>
              </w:rPr>
              <w:t xml:space="preserve">year </w:t>
            </w:r>
          </w:p>
          <w:p w:rsidR="00A24AB8" w:rsidRDefault="008866A0" w:rsidP="0072602C">
            <w:pPr>
              <w:spacing w:line="276" w:lineRule="auto"/>
            </w:pPr>
            <w:r w:rsidRPr="00141F5B">
              <w:rPr>
                <w:b/>
              </w:rPr>
              <w:t>Project Details:</w:t>
            </w:r>
            <w:r w:rsidRPr="00141F5B">
              <w:t xml:space="preserve"> Global Connect  is a web based an ERP Application. It is an intranet based application. It is a Business 2 Business application having WAMP Server architecture. This ERP Application is going to control each and every department of  Organization .</w:t>
            </w:r>
          </w:p>
          <w:p w:rsidR="0072602C" w:rsidRPr="00141F5B" w:rsidRDefault="0072602C" w:rsidP="0072602C">
            <w:pPr>
              <w:spacing w:line="276" w:lineRule="auto"/>
            </w:pPr>
          </w:p>
          <w:p w:rsidR="008866A0" w:rsidRPr="00141F5B" w:rsidRDefault="00662B99" w:rsidP="008866A0">
            <w:pPr>
              <w:pStyle w:val="NoSpacing"/>
              <w:spacing w:line="360" w:lineRule="auto"/>
              <w:jc w:val="both"/>
            </w:pPr>
            <w:r w:rsidRPr="00141F5B">
              <w:rPr>
                <w:b/>
              </w:rPr>
              <w:t>Project</w:t>
            </w:r>
            <w:r w:rsidR="00220120" w:rsidRPr="00141F5B">
              <w:rPr>
                <w:b/>
              </w:rPr>
              <w:t xml:space="preserve"> Name</w:t>
            </w:r>
            <w:r w:rsidR="008866A0" w:rsidRPr="00141F5B">
              <w:rPr>
                <w:b/>
              </w:rPr>
              <w:t>: Mongo TV</w:t>
            </w:r>
            <w:r w:rsidR="008866A0" w:rsidRPr="00141F5B">
              <w:t xml:space="preserve"> </w:t>
            </w:r>
          </w:p>
          <w:p w:rsidR="00220120" w:rsidRPr="00141F5B" w:rsidRDefault="00220120" w:rsidP="00220120">
            <w:pPr>
              <w:pStyle w:val="NoSpacing"/>
              <w:spacing w:line="276" w:lineRule="auto"/>
              <w:rPr>
                <w:rFonts w:eastAsia="Arial Unicode MS"/>
                <w:b/>
                <w:bCs/>
              </w:rPr>
            </w:pPr>
            <w:r w:rsidRPr="00141F5B">
              <w:rPr>
                <w:rFonts w:eastAsia="Arial Unicode MS"/>
                <w:b/>
                <w:bCs/>
              </w:rPr>
              <w:t>Company Name:</w:t>
            </w:r>
            <w:r w:rsidRPr="00141F5B">
              <w:rPr>
                <w:rFonts w:eastAsia="Arial Unicode MS"/>
                <w:bCs/>
              </w:rPr>
              <w:t xml:space="preserve"> </w:t>
            </w:r>
            <w:r w:rsidRPr="00141F5B">
              <w:rPr>
                <w:rFonts w:eastAsia="Arial Unicode MS"/>
                <w:b/>
                <w:bCs/>
              </w:rPr>
              <w:t>World Wide Web Software Application Services</w:t>
            </w:r>
          </w:p>
          <w:p w:rsidR="008866A0" w:rsidRPr="00141F5B" w:rsidRDefault="008866A0" w:rsidP="008866A0">
            <w:pPr>
              <w:pStyle w:val="NoSpacing"/>
              <w:spacing w:line="360" w:lineRule="auto"/>
              <w:jc w:val="both"/>
              <w:rPr>
                <w:b/>
              </w:rPr>
            </w:pPr>
            <w:r w:rsidRPr="00141F5B">
              <w:rPr>
                <w:b/>
              </w:rPr>
              <w:t xml:space="preserve">Approach: </w:t>
            </w:r>
            <w:r w:rsidRPr="00141F5B">
              <w:t>Manual</w:t>
            </w:r>
          </w:p>
          <w:p w:rsidR="008866A0" w:rsidRPr="00141F5B" w:rsidRDefault="008866A0" w:rsidP="008866A0">
            <w:pPr>
              <w:pStyle w:val="NoSpacing"/>
              <w:spacing w:line="360" w:lineRule="auto"/>
              <w:jc w:val="both"/>
            </w:pPr>
            <w:r w:rsidRPr="00141F5B">
              <w:rPr>
                <w:b/>
              </w:rPr>
              <w:t>Duration:</w:t>
            </w:r>
            <w:r w:rsidR="000A53FC" w:rsidRPr="00141F5B">
              <w:t xml:space="preserve"> 6</w:t>
            </w:r>
            <w:r w:rsidRPr="00141F5B">
              <w:t xml:space="preserve"> Months</w:t>
            </w:r>
          </w:p>
          <w:p w:rsidR="00DD381D" w:rsidRDefault="008866A0" w:rsidP="00917DF7">
            <w:pPr>
              <w:pStyle w:val="NoSpacing"/>
              <w:spacing w:line="360" w:lineRule="auto"/>
              <w:jc w:val="both"/>
            </w:pPr>
            <w:r w:rsidRPr="00141F5B">
              <w:rPr>
                <w:b/>
              </w:rPr>
              <w:t>Project Details:</w:t>
            </w:r>
            <w:r w:rsidRPr="00141F5B">
              <w:t xml:space="preserve"> This is a mobile application which is developed to entertain kids below 5 years through this application kids can learn the alphabets, numbers, spellings , story and parents can engage their kids to this application through rhymes.</w:t>
            </w:r>
          </w:p>
          <w:p w:rsidR="00CA35D7" w:rsidRPr="00CA35D7" w:rsidRDefault="00CA35D7" w:rsidP="00917DF7">
            <w:pPr>
              <w:pStyle w:val="NoSpacing"/>
              <w:spacing w:line="360" w:lineRule="auto"/>
              <w:jc w:val="both"/>
            </w:pPr>
          </w:p>
        </w:tc>
      </w:tr>
      <w:tr w:rsidR="00BD243B" w:rsidRPr="00C47ECE" w:rsidTr="00AE5ED3">
        <w:trPr>
          <w:trHeight w:val="859"/>
        </w:trPr>
        <w:tc>
          <w:tcPr>
            <w:tcW w:w="2088" w:type="dxa"/>
            <w:shd w:val="clear" w:color="auto" w:fill="D9D9D9" w:themeFill="background1" w:themeFillShade="D9"/>
          </w:tcPr>
          <w:p w:rsidR="00B53983" w:rsidRPr="00996D85" w:rsidRDefault="00B53983" w:rsidP="00D5567A">
            <w:pPr>
              <w:pStyle w:val="Informal1"/>
              <w:spacing w:line="276" w:lineRule="auto"/>
              <w:rPr>
                <w:rFonts w:asciiTheme="majorHAnsi" w:hAnsiTheme="majorHAnsi" w:cs="Arial"/>
                <w:b/>
                <w:bCs/>
              </w:rPr>
            </w:pPr>
          </w:p>
          <w:p w:rsidR="00BD243B" w:rsidRPr="00141F5B" w:rsidRDefault="00AE5ED3" w:rsidP="00D5567A">
            <w:pPr>
              <w:pStyle w:val="Informal1"/>
              <w:spacing w:line="276" w:lineRule="auto"/>
              <w:rPr>
                <w:b/>
                <w:noProof w:val="0"/>
              </w:rPr>
            </w:pPr>
            <w:r w:rsidRPr="00141F5B">
              <w:rPr>
                <w:b/>
                <w:bCs/>
              </w:rPr>
              <w:t>Education</w:t>
            </w:r>
          </w:p>
        </w:tc>
        <w:tc>
          <w:tcPr>
            <w:tcW w:w="8352" w:type="dxa"/>
          </w:tcPr>
          <w:p w:rsidR="0002079C" w:rsidRPr="00C47ECE" w:rsidRDefault="0002079C" w:rsidP="0002079C">
            <w:pPr>
              <w:pStyle w:val="ListParagraph"/>
              <w:autoSpaceDE w:val="0"/>
              <w:autoSpaceDN w:val="0"/>
              <w:adjustRightInd w:val="0"/>
              <w:spacing w:after="40"/>
              <w:rPr>
                <w:rFonts w:ascii="Georgia" w:hAnsi="Georgia" w:cs="Arial"/>
                <w:sz w:val="20"/>
                <w:szCs w:val="20"/>
                <w:lang w:eastAsia="ar-SA"/>
              </w:rPr>
            </w:pPr>
          </w:p>
          <w:p w:rsidR="00AA6E4A" w:rsidRPr="00141F5B" w:rsidRDefault="00AA6E4A" w:rsidP="00AA6E4A">
            <w:pPr>
              <w:widowControl w:val="0"/>
              <w:numPr>
                <w:ilvl w:val="0"/>
                <w:numId w:val="11"/>
              </w:numPr>
              <w:rPr>
                <w:rFonts w:eastAsia="Cambria"/>
              </w:rPr>
            </w:pPr>
            <w:r w:rsidRPr="00141F5B">
              <w:rPr>
                <w:rFonts w:eastAsia="Cambria"/>
                <w:b/>
              </w:rPr>
              <w:t xml:space="preserve">MCA </w:t>
            </w:r>
            <w:r w:rsidRPr="00141F5B">
              <w:rPr>
                <w:rFonts w:eastAsia="Cambria"/>
              </w:rPr>
              <w:t xml:space="preserve"> from United Institute of Management with 69% in 2016.</w:t>
            </w:r>
          </w:p>
          <w:p w:rsidR="00AA6E4A" w:rsidRPr="00141F5B" w:rsidRDefault="00AA6E4A" w:rsidP="00AA6E4A">
            <w:pPr>
              <w:widowControl w:val="0"/>
              <w:numPr>
                <w:ilvl w:val="0"/>
                <w:numId w:val="11"/>
              </w:numPr>
              <w:rPr>
                <w:rFonts w:eastAsia="Cambria"/>
              </w:rPr>
            </w:pPr>
            <w:r w:rsidRPr="00141F5B">
              <w:rPr>
                <w:rFonts w:eastAsia="Cambria"/>
                <w:b/>
              </w:rPr>
              <w:t>BCA</w:t>
            </w:r>
            <w:r w:rsidRPr="00141F5B">
              <w:rPr>
                <w:rFonts w:eastAsia="Cambria"/>
              </w:rPr>
              <w:t xml:space="preserve"> from Swami Vivekanand</w:t>
            </w:r>
            <w:r w:rsidR="00591030" w:rsidRPr="00141F5B">
              <w:rPr>
                <w:rFonts w:eastAsia="Cambria"/>
              </w:rPr>
              <w:t xml:space="preserve"> </w:t>
            </w:r>
            <w:r w:rsidRPr="00141F5B">
              <w:rPr>
                <w:rFonts w:eastAsia="Cambria"/>
              </w:rPr>
              <w:t>Subharti University with 71% in 2013.</w:t>
            </w:r>
          </w:p>
          <w:p w:rsidR="00AA6E4A" w:rsidRPr="00141F5B" w:rsidRDefault="00AA6E4A" w:rsidP="00AA6E4A">
            <w:pPr>
              <w:widowControl w:val="0"/>
              <w:numPr>
                <w:ilvl w:val="0"/>
                <w:numId w:val="11"/>
              </w:numPr>
              <w:rPr>
                <w:rFonts w:eastAsia="Cambria"/>
              </w:rPr>
            </w:pPr>
            <w:r w:rsidRPr="00141F5B">
              <w:rPr>
                <w:rFonts w:eastAsia="Cambria"/>
              </w:rPr>
              <w:t>Intermediate from UP Board with 71% in 2010.</w:t>
            </w:r>
          </w:p>
          <w:p w:rsidR="00AA6E4A" w:rsidRPr="00141F5B" w:rsidRDefault="00AA6E4A" w:rsidP="00AA6E4A">
            <w:pPr>
              <w:widowControl w:val="0"/>
              <w:numPr>
                <w:ilvl w:val="0"/>
                <w:numId w:val="11"/>
              </w:numPr>
              <w:rPr>
                <w:rFonts w:eastAsia="Cambria"/>
              </w:rPr>
            </w:pPr>
            <w:r w:rsidRPr="00141F5B">
              <w:rPr>
                <w:rFonts w:eastAsia="Cambria"/>
              </w:rPr>
              <w:t>High School from UP Board with 62% in 2008.</w:t>
            </w:r>
          </w:p>
          <w:p w:rsidR="006B4700" w:rsidRPr="00C47ECE" w:rsidRDefault="006B4700" w:rsidP="00AC3962">
            <w:pPr>
              <w:pStyle w:val="ListParagraph"/>
              <w:rPr>
                <w:rFonts w:ascii="Georgia" w:eastAsia="Times New Roman" w:hAnsi="Georgia" w:cs="Arial"/>
                <w:noProof/>
                <w:sz w:val="20"/>
                <w:szCs w:val="20"/>
                <w:lang w:val="en-US"/>
              </w:rPr>
            </w:pPr>
          </w:p>
        </w:tc>
      </w:tr>
    </w:tbl>
    <w:p w:rsidR="00BD243B" w:rsidRPr="00C47ECE" w:rsidRDefault="00BD243B" w:rsidP="00D5567A">
      <w:pPr>
        <w:pStyle w:val="Standard1"/>
        <w:spacing w:before="0" w:after="0" w:line="276" w:lineRule="auto"/>
        <w:rPr>
          <w:rFonts w:ascii="Arial" w:hAnsi="Arial" w:cs="Arial"/>
          <w:noProof w:val="0"/>
        </w:rPr>
      </w:pPr>
    </w:p>
    <w:sectPr w:rsidR="00BD243B" w:rsidRPr="00C47ECE" w:rsidSect="00D85FEA">
      <w:footnotePr>
        <w:numRestart w:val="eachPage"/>
      </w:footnotePr>
      <w:type w:val="continuous"/>
      <w:pgSz w:w="12240" w:h="15840"/>
      <w:pgMar w:top="576" w:right="1008" w:bottom="288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D1B58B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BF4856"/>
    <w:multiLevelType w:val="hybridMultilevel"/>
    <w:tmpl w:val="6758F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3D87"/>
    <w:multiLevelType w:val="hybridMultilevel"/>
    <w:tmpl w:val="65E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B67F9"/>
    <w:multiLevelType w:val="hybridMultilevel"/>
    <w:tmpl w:val="ACDE7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F641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5A3B24"/>
    <w:multiLevelType w:val="singleLevel"/>
    <w:tmpl w:val="303E3EB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</w:abstractNum>
  <w:abstractNum w:abstractNumId="5">
    <w:nsid w:val="24C00736"/>
    <w:multiLevelType w:val="hybridMultilevel"/>
    <w:tmpl w:val="F1F27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C7421"/>
    <w:multiLevelType w:val="hybridMultilevel"/>
    <w:tmpl w:val="D3B45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5699B"/>
    <w:multiLevelType w:val="hybridMultilevel"/>
    <w:tmpl w:val="62B07CFE"/>
    <w:lvl w:ilvl="0" w:tplc="267830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212F7"/>
    <w:multiLevelType w:val="hybridMultilevel"/>
    <w:tmpl w:val="6240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81B4D"/>
    <w:multiLevelType w:val="hybridMultilevel"/>
    <w:tmpl w:val="0D92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91248"/>
    <w:multiLevelType w:val="hybridMultilevel"/>
    <w:tmpl w:val="F1F0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B0575"/>
    <w:multiLevelType w:val="hybridMultilevel"/>
    <w:tmpl w:val="F9F48C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F7351"/>
    <w:multiLevelType w:val="hybridMultilevel"/>
    <w:tmpl w:val="5DD8948A"/>
    <w:lvl w:ilvl="0" w:tplc="DD48AE3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78302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24B72">
      <w:start w:val="1"/>
      <w:numFmt w:val="bullet"/>
      <w:lvlText w:val="▪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86C9DA">
      <w:start w:val="1"/>
      <w:numFmt w:val="bullet"/>
      <w:lvlText w:val="•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8EF666">
      <w:start w:val="1"/>
      <w:numFmt w:val="bullet"/>
      <w:lvlText w:val="o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E441A8">
      <w:start w:val="1"/>
      <w:numFmt w:val="bullet"/>
      <w:lvlText w:val="▪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50FC16">
      <w:start w:val="1"/>
      <w:numFmt w:val="bullet"/>
      <w:lvlText w:val="•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EE4128">
      <w:start w:val="1"/>
      <w:numFmt w:val="bullet"/>
      <w:lvlText w:val="o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ABA5E">
      <w:start w:val="1"/>
      <w:numFmt w:val="bullet"/>
      <w:lvlText w:val="▪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95B5AE5"/>
    <w:multiLevelType w:val="hybridMultilevel"/>
    <w:tmpl w:val="9F38D4D4"/>
    <w:lvl w:ilvl="0" w:tplc="2678302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C60ABF"/>
    <w:multiLevelType w:val="hybridMultilevel"/>
    <w:tmpl w:val="C9A0B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27600"/>
    <w:multiLevelType w:val="hybridMultilevel"/>
    <w:tmpl w:val="4954B0E4"/>
    <w:lvl w:ilvl="0" w:tplc="267830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193EB4"/>
    <w:multiLevelType w:val="hybridMultilevel"/>
    <w:tmpl w:val="6300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F4CD9"/>
    <w:multiLevelType w:val="hybridMultilevel"/>
    <w:tmpl w:val="D3E8F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3"/>
  </w:num>
  <w:num w:numId="6">
    <w:abstractNumId w:val="7"/>
  </w:num>
  <w:num w:numId="7">
    <w:abstractNumId w:val="1"/>
  </w:num>
  <w:num w:numId="8">
    <w:abstractNumId w:val="0"/>
  </w:num>
  <w:num w:numId="9">
    <w:abstractNumId w:val="19"/>
  </w:num>
  <w:num w:numId="10">
    <w:abstractNumId w:val="6"/>
  </w:num>
  <w:num w:numId="11">
    <w:abstractNumId w:val="10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18"/>
  </w:num>
  <w:num w:numId="17">
    <w:abstractNumId w:val="17"/>
  </w:num>
  <w:num w:numId="18">
    <w:abstractNumId w:val="11"/>
  </w:num>
  <w:num w:numId="19">
    <w:abstractNumId w:val="15"/>
  </w:num>
  <w:num w:numId="20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</w:footnotePr>
  <w:compat/>
  <w:rsids>
    <w:rsidRoot w:val="002310B2"/>
    <w:rsid w:val="0000252E"/>
    <w:rsid w:val="00002DCA"/>
    <w:rsid w:val="00004715"/>
    <w:rsid w:val="00004AD8"/>
    <w:rsid w:val="0001709C"/>
    <w:rsid w:val="00017B50"/>
    <w:rsid w:val="0002079C"/>
    <w:rsid w:val="00021A0F"/>
    <w:rsid w:val="000257B4"/>
    <w:rsid w:val="000262F2"/>
    <w:rsid w:val="00030E60"/>
    <w:rsid w:val="00032BB9"/>
    <w:rsid w:val="00033131"/>
    <w:rsid w:val="00035459"/>
    <w:rsid w:val="00043E44"/>
    <w:rsid w:val="0004487C"/>
    <w:rsid w:val="000457E1"/>
    <w:rsid w:val="00060BF9"/>
    <w:rsid w:val="00065B73"/>
    <w:rsid w:val="00072C99"/>
    <w:rsid w:val="000769F8"/>
    <w:rsid w:val="00077773"/>
    <w:rsid w:val="0007790D"/>
    <w:rsid w:val="00077DC9"/>
    <w:rsid w:val="000805ED"/>
    <w:rsid w:val="000818DD"/>
    <w:rsid w:val="000834FF"/>
    <w:rsid w:val="00086681"/>
    <w:rsid w:val="00086D89"/>
    <w:rsid w:val="000874B0"/>
    <w:rsid w:val="00087552"/>
    <w:rsid w:val="00095DBB"/>
    <w:rsid w:val="000A1CB7"/>
    <w:rsid w:val="000A30F2"/>
    <w:rsid w:val="000A3204"/>
    <w:rsid w:val="000A53FC"/>
    <w:rsid w:val="000B0C2A"/>
    <w:rsid w:val="000B348B"/>
    <w:rsid w:val="000B4414"/>
    <w:rsid w:val="000B46CA"/>
    <w:rsid w:val="000B56E5"/>
    <w:rsid w:val="000B6D36"/>
    <w:rsid w:val="000B746A"/>
    <w:rsid w:val="000C22E0"/>
    <w:rsid w:val="000D27D6"/>
    <w:rsid w:val="000E584C"/>
    <w:rsid w:val="000E6C3C"/>
    <w:rsid w:val="000F067C"/>
    <w:rsid w:val="000F20D7"/>
    <w:rsid w:val="000F37F0"/>
    <w:rsid w:val="000F5AAD"/>
    <w:rsid w:val="00106C0B"/>
    <w:rsid w:val="00107680"/>
    <w:rsid w:val="0011125D"/>
    <w:rsid w:val="0011153F"/>
    <w:rsid w:val="001146FD"/>
    <w:rsid w:val="001150F9"/>
    <w:rsid w:val="00117464"/>
    <w:rsid w:val="00127D5D"/>
    <w:rsid w:val="001304F4"/>
    <w:rsid w:val="00135C73"/>
    <w:rsid w:val="00140822"/>
    <w:rsid w:val="00141F5B"/>
    <w:rsid w:val="001503FD"/>
    <w:rsid w:val="00154AE0"/>
    <w:rsid w:val="00156819"/>
    <w:rsid w:val="001568A1"/>
    <w:rsid w:val="00157818"/>
    <w:rsid w:val="001618AD"/>
    <w:rsid w:val="00161A6A"/>
    <w:rsid w:val="00162341"/>
    <w:rsid w:val="0016289F"/>
    <w:rsid w:val="0016715A"/>
    <w:rsid w:val="00173FAD"/>
    <w:rsid w:val="00186BCB"/>
    <w:rsid w:val="00186C9E"/>
    <w:rsid w:val="00190A95"/>
    <w:rsid w:val="00193F15"/>
    <w:rsid w:val="0019450B"/>
    <w:rsid w:val="00195F0A"/>
    <w:rsid w:val="001A2883"/>
    <w:rsid w:val="001A2C11"/>
    <w:rsid w:val="001B21C3"/>
    <w:rsid w:val="001B21F6"/>
    <w:rsid w:val="001B306C"/>
    <w:rsid w:val="001C3B27"/>
    <w:rsid w:val="001C573D"/>
    <w:rsid w:val="001C5805"/>
    <w:rsid w:val="001E084D"/>
    <w:rsid w:val="001E0C60"/>
    <w:rsid w:val="001E2D97"/>
    <w:rsid w:val="001E3505"/>
    <w:rsid w:val="001E356F"/>
    <w:rsid w:val="001F14E2"/>
    <w:rsid w:val="001F2039"/>
    <w:rsid w:val="001F390A"/>
    <w:rsid w:val="001F4243"/>
    <w:rsid w:val="002044B4"/>
    <w:rsid w:val="002117E8"/>
    <w:rsid w:val="002118A5"/>
    <w:rsid w:val="00220120"/>
    <w:rsid w:val="002237E8"/>
    <w:rsid w:val="00227A56"/>
    <w:rsid w:val="002310B2"/>
    <w:rsid w:val="00234876"/>
    <w:rsid w:val="00237806"/>
    <w:rsid w:val="002559B0"/>
    <w:rsid w:val="00257E16"/>
    <w:rsid w:val="00260849"/>
    <w:rsid w:val="002659C8"/>
    <w:rsid w:val="002663EF"/>
    <w:rsid w:val="0027010F"/>
    <w:rsid w:val="00275ED9"/>
    <w:rsid w:val="00281784"/>
    <w:rsid w:val="0028436B"/>
    <w:rsid w:val="002843AF"/>
    <w:rsid w:val="00293C73"/>
    <w:rsid w:val="0029412D"/>
    <w:rsid w:val="00294243"/>
    <w:rsid w:val="00295964"/>
    <w:rsid w:val="002A047F"/>
    <w:rsid w:val="002A5714"/>
    <w:rsid w:val="002A6200"/>
    <w:rsid w:val="002A7C8C"/>
    <w:rsid w:val="002B0C4A"/>
    <w:rsid w:val="002B186D"/>
    <w:rsid w:val="002B6DD1"/>
    <w:rsid w:val="002D0D0C"/>
    <w:rsid w:val="002D1715"/>
    <w:rsid w:val="002D22D7"/>
    <w:rsid w:val="002D47C5"/>
    <w:rsid w:val="002D483A"/>
    <w:rsid w:val="002D4F26"/>
    <w:rsid w:val="002D7BED"/>
    <w:rsid w:val="002E1C4D"/>
    <w:rsid w:val="002E37A8"/>
    <w:rsid w:val="002E4E34"/>
    <w:rsid w:val="002E4F61"/>
    <w:rsid w:val="002E63A6"/>
    <w:rsid w:val="002F0CE9"/>
    <w:rsid w:val="002F2BCA"/>
    <w:rsid w:val="002F459E"/>
    <w:rsid w:val="002F76B6"/>
    <w:rsid w:val="00306DE2"/>
    <w:rsid w:val="00307CAB"/>
    <w:rsid w:val="00313BC6"/>
    <w:rsid w:val="00315BD8"/>
    <w:rsid w:val="00316B11"/>
    <w:rsid w:val="0032480A"/>
    <w:rsid w:val="0033220F"/>
    <w:rsid w:val="00333093"/>
    <w:rsid w:val="00335134"/>
    <w:rsid w:val="00337593"/>
    <w:rsid w:val="003427C9"/>
    <w:rsid w:val="00345044"/>
    <w:rsid w:val="00347392"/>
    <w:rsid w:val="003536BD"/>
    <w:rsid w:val="00354B6D"/>
    <w:rsid w:val="00362708"/>
    <w:rsid w:val="00364541"/>
    <w:rsid w:val="00366FAD"/>
    <w:rsid w:val="00372AAE"/>
    <w:rsid w:val="00373810"/>
    <w:rsid w:val="00374BD0"/>
    <w:rsid w:val="00381D25"/>
    <w:rsid w:val="003862DD"/>
    <w:rsid w:val="0038649D"/>
    <w:rsid w:val="00387926"/>
    <w:rsid w:val="00390666"/>
    <w:rsid w:val="00390D84"/>
    <w:rsid w:val="00391B5D"/>
    <w:rsid w:val="00392DD4"/>
    <w:rsid w:val="00397E7A"/>
    <w:rsid w:val="003A114E"/>
    <w:rsid w:val="003A3104"/>
    <w:rsid w:val="003A469D"/>
    <w:rsid w:val="003B4992"/>
    <w:rsid w:val="003B7FCC"/>
    <w:rsid w:val="003C0C39"/>
    <w:rsid w:val="003C24CE"/>
    <w:rsid w:val="003C7F54"/>
    <w:rsid w:val="003D0E7A"/>
    <w:rsid w:val="003D2B96"/>
    <w:rsid w:val="003D4D75"/>
    <w:rsid w:val="003D5309"/>
    <w:rsid w:val="003D6B42"/>
    <w:rsid w:val="003E007F"/>
    <w:rsid w:val="003E0F79"/>
    <w:rsid w:val="003E2889"/>
    <w:rsid w:val="003E39E2"/>
    <w:rsid w:val="003E3AD6"/>
    <w:rsid w:val="003E3BA7"/>
    <w:rsid w:val="003E6CFD"/>
    <w:rsid w:val="003E7AB7"/>
    <w:rsid w:val="00403365"/>
    <w:rsid w:val="00404645"/>
    <w:rsid w:val="004055D6"/>
    <w:rsid w:val="004061B9"/>
    <w:rsid w:val="004114E5"/>
    <w:rsid w:val="00415BEA"/>
    <w:rsid w:val="0042002B"/>
    <w:rsid w:val="00436357"/>
    <w:rsid w:val="004369E6"/>
    <w:rsid w:val="00436AC9"/>
    <w:rsid w:val="0044288C"/>
    <w:rsid w:val="00443DF4"/>
    <w:rsid w:val="00443EF8"/>
    <w:rsid w:val="00446505"/>
    <w:rsid w:val="00446955"/>
    <w:rsid w:val="00447FAF"/>
    <w:rsid w:val="00452748"/>
    <w:rsid w:val="00452C65"/>
    <w:rsid w:val="0045566A"/>
    <w:rsid w:val="00465982"/>
    <w:rsid w:val="00465F86"/>
    <w:rsid w:val="00471CC7"/>
    <w:rsid w:val="00471E78"/>
    <w:rsid w:val="0047550F"/>
    <w:rsid w:val="00475956"/>
    <w:rsid w:val="00476F14"/>
    <w:rsid w:val="004803B1"/>
    <w:rsid w:val="00481049"/>
    <w:rsid w:val="00492437"/>
    <w:rsid w:val="00495E74"/>
    <w:rsid w:val="00497057"/>
    <w:rsid w:val="004A042E"/>
    <w:rsid w:val="004A0D59"/>
    <w:rsid w:val="004A6F17"/>
    <w:rsid w:val="004A7C5C"/>
    <w:rsid w:val="004A7EBB"/>
    <w:rsid w:val="004B1455"/>
    <w:rsid w:val="004C171F"/>
    <w:rsid w:val="004C4A02"/>
    <w:rsid w:val="004C5235"/>
    <w:rsid w:val="004C598E"/>
    <w:rsid w:val="004C758A"/>
    <w:rsid w:val="004C7A0D"/>
    <w:rsid w:val="004C7E63"/>
    <w:rsid w:val="004D3342"/>
    <w:rsid w:val="004D6A35"/>
    <w:rsid w:val="004E0C5F"/>
    <w:rsid w:val="004E13F7"/>
    <w:rsid w:val="004E5AAF"/>
    <w:rsid w:val="004F2245"/>
    <w:rsid w:val="004F2C43"/>
    <w:rsid w:val="004F3FE7"/>
    <w:rsid w:val="004F5280"/>
    <w:rsid w:val="004F5640"/>
    <w:rsid w:val="004F68F5"/>
    <w:rsid w:val="005054F0"/>
    <w:rsid w:val="00505F6F"/>
    <w:rsid w:val="00510B53"/>
    <w:rsid w:val="00523361"/>
    <w:rsid w:val="00524CBC"/>
    <w:rsid w:val="00530BDA"/>
    <w:rsid w:val="00532B13"/>
    <w:rsid w:val="00535AD9"/>
    <w:rsid w:val="00536489"/>
    <w:rsid w:val="005422D6"/>
    <w:rsid w:val="005432A7"/>
    <w:rsid w:val="005542AB"/>
    <w:rsid w:val="0055545A"/>
    <w:rsid w:val="00556CD7"/>
    <w:rsid w:val="00560D01"/>
    <w:rsid w:val="005639BF"/>
    <w:rsid w:val="00567218"/>
    <w:rsid w:val="005672A1"/>
    <w:rsid w:val="005709F5"/>
    <w:rsid w:val="00576EB3"/>
    <w:rsid w:val="0058066D"/>
    <w:rsid w:val="005822F9"/>
    <w:rsid w:val="00583382"/>
    <w:rsid w:val="005878FC"/>
    <w:rsid w:val="00587AA1"/>
    <w:rsid w:val="00587D51"/>
    <w:rsid w:val="00591030"/>
    <w:rsid w:val="005954F8"/>
    <w:rsid w:val="00597E92"/>
    <w:rsid w:val="005A7FE6"/>
    <w:rsid w:val="005B05BC"/>
    <w:rsid w:val="005B7863"/>
    <w:rsid w:val="005B7881"/>
    <w:rsid w:val="005C0AB1"/>
    <w:rsid w:val="005D190B"/>
    <w:rsid w:val="005D22F9"/>
    <w:rsid w:val="005D2999"/>
    <w:rsid w:val="005D3E50"/>
    <w:rsid w:val="005D4949"/>
    <w:rsid w:val="005E5CEA"/>
    <w:rsid w:val="005F1840"/>
    <w:rsid w:val="005F3E9B"/>
    <w:rsid w:val="005F64B9"/>
    <w:rsid w:val="005F76CF"/>
    <w:rsid w:val="00604E18"/>
    <w:rsid w:val="00607266"/>
    <w:rsid w:val="00611D28"/>
    <w:rsid w:val="006135D0"/>
    <w:rsid w:val="00615F5E"/>
    <w:rsid w:val="00621833"/>
    <w:rsid w:val="00622985"/>
    <w:rsid w:val="00622D21"/>
    <w:rsid w:val="00624813"/>
    <w:rsid w:val="006255BD"/>
    <w:rsid w:val="00627B6F"/>
    <w:rsid w:val="0063501B"/>
    <w:rsid w:val="00635E41"/>
    <w:rsid w:val="00642068"/>
    <w:rsid w:val="006428CF"/>
    <w:rsid w:val="00644279"/>
    <w:rsid w:val="00644EAC"/>
    <w:rsid w:val="0065083D"/>
    <w:rsid w:val="006516AF"/>
    <w:rsid w:val="00652A7B"/>
    <w:rsid w:val="00654F46"/>
    <w:rsid w:val="00660FC7"/>
    <w:rsid w:val="00662B99"/>
    <w:rsid w:val="00672B2E"/>
    <w:rsid w:val="0067306B"/>
    <w:rsid w:val="006752D9"/>
    <w:rsid w:val="00692AC0"/>
    <w:rsid w:val="006A3724"/>
    <w:rsid w:val="006A4AE7"/>
    <w:rsid w:val="006A6DD0"/>
    <w:rsid w:val="006B11C9"/>
    <w:rsid w:val="006B1714"/>
    <w:rsid w:val="006B24AD"/>
    <w:rsid w:val="006B4700"/>
    <w:rsid w:val="006C1082"/>
    <w:rsid w:val="006C242E"/>
    <w:rsid w:val="006C678A"/>
    <w:rsid w:val="006D1312"/>
    <w:rsid w:val="006D1436"/>
    <w:rsid w:val="006D524A"/>
    <w:rsid w:val="006D664A"/>
    <w:rsid w:val="006E1A30"/>
    <w:rsid w:val="006E1B1F"/>
    <w:rsid w:val="006E1D37"/>
    <w:rsid w:val="006E2D57"/>
    <w:rsid w:val="006E459C"/>
    <w:rsid w:val="006E5646"/>
    <w:rsid w:val="006F1B5D"/>
    <w:rsid w:val="006F224E"/>
    <w:rsid w:val="006F376B"/>
    <w:rsid w:val="006F7CF8"/>
    <w:rsid w:val="00705A6F"/>
    <w:rsid w:val="007106F5"/>
    <w:rsid w:val="007153A2"/>
    <w:rsid w:val="007157C3"/>
    <w:rsid w:val="00717EC0"/>
    <w:rsid w:val="0072099F"/>
    <w:rsid w:val="00721D06"/>
    <w:rsid w:val="00721E1D"/>
    <w:rsid w:val="0072602C"/>
    <w:rsid w:val="0073270D"/>
    <w:rsid w:val="00732C09"/>
    <w:rsid w:val="007341A6"/>
    <w:rsid w:val="00744519"/>
    <w:rsid w:val="00751D3F"/>
    <w:rsid w:val="007525BF"/>
    <w:rsid w:val="00757545"/>
    <w:rsid w:val="00757953"/>
    <w:rsid w:val="00764374"/>
    <w:rsid w:val="007659A1"/>
    <w:rsid w:val="007717AC"/>
    <w:rsid w:val="007721F2"/>
    <w:rsid w:val="0077634B"/>
    <w:rsid w:val="00790BD3"/>
    <w:rsid w:val="007928EB"/>
    <w:rsid w:val="00794989"/>
    <w:rsid w:val="00794CA9"/>
    <w:rsid w:val="007A0B35"/>
    <w:rsid w:val="007A4A9E"/>
    <w:rsid w:val="007A4B93"/>
    <w:rsid w:val="007A5F14"/>
    <w:rsid w:val="007B03DE"/>
    <w:rsid w:val="007B15FD"/>
    <w:rsid w:val="007B2DE1"/>
    <w:rsid w:val="007B6ED0"/>
    <w:rsid w:val="007C2086"/>
    <w:rsid w:val="007D0167"/>
    <w:rsid w:val="007D4A2C"/>
    <w:rsid w:val="007E0787"/>
    <w:rsid w:val="007E1F89"/>
    <w:rsid w:val="007E3CB5"/>
    <w:rsid w:val="007E7326"/>
    <w:rsid w:val="007F1523"/>
    <w:rsid w:val="007F3C4B"/>
    <w:rsid w:val="007F7F00"/>
    <w:rsid w:val="008018CD"/>
    <w:rsid w:val="008019D8"/>
    <w:rsid w:val="00802F87"/>
    <w:rsid w:val="008053A8"/>
    <w:rsid w:val="008056FA"/>
    <w:rsid w:val="008121D5"/>
    <w:rsid w:val="00815921"/>
    <w:rsid w:val="00823EE0"/>
    <w:rsid w:val="00827A65"/>
    <w:rsid w:val="0083143A"/>
    <w:rsid w:val="00835A19"/>
    <w:rsid w:val="00853785"/>
    <w:rsid w:val="008544FC"/>
    <w:rsid w:val="00856834"/>
    <w:rsid w:val="00856DA2"/>
    <w:rsid w:val="00857384"/>
    <w:rsid w:val="0086142F"/>
    <w:rsid w:val="00863E96"/>
    <w:rsid w:val="00864E8D"/>
    <w:rsid w:val="00864FDC"/>
    <w:rsid w:val="00866854"/>
    <w:rsid w:val="00870C67"/>
    <w:rsid w:val="00871F2E"/>
    <w:rsid w:val="0087500B"/>
    <w:rsid w:val="008766B3"/>
    <w:rsid w:val="00881B11"/>
    <w:rsid w:val="00882570"/>
    <w:rsid w:val="00882AD7"/>
    <w:rsid w:val="00882B00"/>
    <w:rsid w:val="0088535A"/>
    <w:rsid w:val="00885C4F"/>
    <w:rsid w:val="008866A0"/>
    <w:rsid w:val="00887E1E"/>
    <w:rsid w:val="00890BFE"/>
    <w:rsid w:val="008A073C"/>
    <w:rsid w:val="008A4AC0"/>
    <w:rsid w:val="008A6D46"/>
    <w:rsid w:val="008A73FE"/>
    <w:rsid w:val="008B02EC"/>
    <w:rsid w:val="008B3936"/>
    <w:rsid w:val="008B54F3"/>
    <w:rsid w:val="008B6934"/>
    <w:rsid w:val="008B72D6"/>
    <w:rsid w:val="008B7CCB"/>
    <w:rsid w:val="008C4CDC"/>
    <w:rsid w:val="008C5374"/>
    <w:rsid w:val="008C5524"/>
    <w:rsid w:val="008D1EF2"/>
    <w:rsid w:val="008D39A3"/>
    <w:rsid w:val="008D3DD4"/>
    <w:rsid w:val="008D589C"/>
    <w:rsid w:val="008D65DB"/>
    <w:rsid w:val="008D65F7"/>
    <w:rsid w:val="008D6DFC"/>
    <w:rsid w:val="008D709E"/>
    <w:rsid w:val="008E581D"/>
    <w:rsid w:val="008E61D1"/>
    <w:rsid w:val="008F5E10"/>
    <w:rsid w:val="0090275A"/>
    <w:rsid w:val="009044CB"/>
    <w:rsid w:val="0090450E"/>
    <w:rsid w:val="009134AA"/>
    <w:rsid w:val="009175BC"/>
    <w:rsid w:val="00917DF7"/>
    <w:rsid w:val="00924278"/>
    <w:rsid w:val="0092479E"/>
    <w:rsid w:val="009252B7"/>
    <w:rsid w:val="009323B1"/>
    <w:rsid w:val="009337E7"/>
    <w:rsid w:val="0093394E"/>
    <w:rsid w:val="009400B0"/>
    <w:rsid w:val="00940732"/>
    <w:rsid w:val="00946C72"/>
    <w:rsid w:val="009470AA"/>
    <w:rsid w:val="009470C6"/>
    <w:rsid w:val="009529A5"/>
    <w:rsid w:val="00954598"/>
    <w:rsid w:val="00960B69"/>
    <w:rsid w:val="00966F06"/>
    <w:rsid w:val="009718CE"/>
    <w:rsid w:val="00973D0D"/>
    <w:rsid w:val="00976059"/>
    <w:rsid w:val="00981E4A"/>
    <w:rsid w:val="00981E79"/>
    <w:rsid w:val="00982DDC"/>
    <w:rsid w:val="0099543D"/>
    <w:rsid w:val="00996D85"/>
    <w:rsid w:val="00997CDE"/>
    <w:rsid w:val="009A2597"/>
    <w:rsid w:val="009A55CC"/>
    <w:rsid w:val="009A750C"/>
    <w:rsid w:val="009B07C1"/>
    <w:rsid w:val="009B1614"/>
    <w:rsid w:val="009B211E"/>
    <w:rsid w:val="009C12F3"/>
    <w:rsid w:val="009C3138"/>
    <w:rsid w:val="009C40EA"/>
    <w:rsid w:val="009C6143"/>
    <w:rsid w:val="009D4259"/>
    <w:rsid w:val="009D4D52"/>
    <w:rsid w:val="009D7A03"/>
    <w:rsid w:val="009E0D6F"/>
    <w:rsid w:val="009E23D2"/>
    <w:rsid w:val="009E427E"/>
    <w:rsid w:val="009E53A0"/>
    <w:rsid w:val="009F1A34"/>
    <w:rsid w:val="009F3B83"/>
    <w:rsid w:val="00A00C5B"/>
    <w:rsid w:val="00A01B43"/>
    <w:rsid w:val="00A01F94"/>
    <w:rsid w:val="00A2011C"/>
    <w:rsid w:val="00A20338"/>
    <w:rsid w:val="00A2488C"/>
    <w:rsid w:val="00A24AB8"/>
    <w:rsid w:val="00A30935"/>
    <w:rsid w:val="00A30AEA"/>
    <w:rsid w:val="00A3190E"/>
    <w:rsid w:val="00A37787"/>
    <w:rsid w:val="00A42D37"/>
    <w:rsid w:val="00A45334"/>
    <w:rsid w:val="00A46219"/>
    <w:rsid w:val="00A46464"/>
    <w:rsid w:val="00A5111F"/>
    <w:rsid w:val="00A516D9"/>
    <w:rsid w:val="00A52140"/>
    <w:rsid w:val="00A530CE"/>
    <w:rsid w:val="00A57231"/>
    <w:rsid w:val="00A614F1"/>
    <w:rsid w:val="00A621BE"/>
    <w:rsid w:val="00A62411"/>
    <w:rsid w:val="00A65347"/>
    <w:rsid w:val="00A65975"/>
    <w:rsid w:val="00A6679C"/>
    <w:rsid w:val="00A71CE1"/>
    <w:rsid w:val="00A73E13"/>
    <w:rsid w:val="00A7636F"/>
    <w:rsid w:val="00A80522"/>
    <w:rsid w:val="00A8136B"/>
    <w:rsid w:val="00A82920"/>
    <w:rsid w:val="00A82D10"/>
    <w:rsid w:val="00A83339"/>
    <w:rsid w:val="00A85F67"/>
    <w:rsid w:val="00A87AB6"/>
    <w:rsid w:val="00A9074C"/>
    <w:rsid w:val="00A94DB2"/>
    <w:rsid w:val="00AA0E9C"/>
    <w:rsid w:val="00AA1D9C"/>
    <w:rsid w:val="00AA6DA7"/>
    <w:rsid w:val="00AA6E4A"/>
    <w:rsid w:val="00AB0EA2"/>
    <w:rsid w:val="00AB1EBF"/>
    <w:rsid w:val="00AB2097"/>
    <w:rsid w:val="00AB2736"/>
    <w:rsid w:val="00AB2D34"/>
    <w:rsid w:val="00AB4E4D"/>
    <w:rsid w:val="00AB70D0"/>
    <w:rsid w:val="00AC3962"/>
    <w:rsid w:val="00AC427F"/>
    <w:rsid w:val="00AD07A4"/>
    <w:rsid w:val="00AD0ACD"/>
    <w:rsid w:val="00AD3732"/>
    <w:rsid w:val="00AE09E6"/>
    <w:rsid w:val="00AE1802"/>
    <w:rsid w:val="00AE2C3D"/>
    <w:rsid w:val="00AE53F8"/>
    <w:rsid w:val="00AE5ED3"/>
    <w:rsid w:val="00AE788F"/>
    <w:rsid w:val="00AF01C3"/>
    <w:rsid w:val="00AF0EF2"/>
    <w:rsid w:val="00AF22FC"/>
    <w:rsid w:val="00AF2E24"/>
    <w:rsid w:val="00AF3B64"/>
    <w:rsid w:val="00AF5A2C"/>
    <w:rsid w:val="00AF5B08"/>
    <w:rsid w:val="00AF7A13"/>
    <w:rsid w:val="00B058C6"/>
    <w:rsid w:val="00B061CA"/>
    <w:rsid w:val="00B13231"/>
    <w:rsid w:val="00B1397C"/>
    <w:rsid w:val="00B14646"/>
    <w:rsid w:val="00B20FDE"/>
    <w:rsid w:val="00B214D1"/>
    <w:rsid w:val="00B27B9F"/>
    <w:rsid w:val="00B32542"/>
    <w:rsid w:val="00B42564"/>
    <w:rsid w:val="00B47EB5"/>
    <w:rsid w:val="00B53983"/>
    <w:rsid w:val="00B53AEB"/>
    <w:rsid w:val="00B53D69"/>
    <w:rsid w:val="00B56D52"/>
    <w:rsid w:val="00B56F1E"/>
    <w:rsid w:val="00B61FD6"/>
    <w:rsid w:val="00B667F0"/>
    <w:rsid w:val="00B677A6"/>
    <w:rsid w:val="00B71B1A"/>
    <w:rsid w:val="00B71D58"/>
    <w:rsid w:val="00B720E3"/>
    <w:rsid w:val="00B75EBA"/>
    <w:rsid w:val="00B76123"/>
    <w:rsid w:val="00B83DFE"/>
    <w:rsid w:val="00B84080"/>
    <w:rsid w:val="00B8614C"/>
    <w:rsid w:val="00B872D0"/>
    <w:rsid w:val="00B8764D"/>
    <w:rsid w:val="00B907A1"/>
    <w:rsid w:val="00B922D2"/>
    <w:rsid w:val="00B9290A"/>
    <w:rsid w:val="00B9566E"/>
    <w:rsid w:val="00B97387"/>
    <w:rsid w:val="00BA2B56"/>
    <w:rsid w:val="00BA7E8A"/>
    <w:rsid w:val="00BB2E90"/>
    <w:rsid w:val="00BB3B96"/>
    <w:rsid w:val="00BB602F"/>
    <w:rsid w:val="00BB6B5B"/>
    <w:rsid w:val="00BC0905"/>
    <w:rsid w:val="00BC1B29"/>
    <w:rsid w:val="00BC2C8A"/>
    <w:rsid w:val="00BC3885"/>
    <w:rsid w:val="00BC390F"/>
    <w:rsid w:val="00BC4D8E"/>
    <w:rsid w:val="00BC4F68"/>
    <w:rsid w:val="00BC754D"/>
    <w:rsid w:val="00BD243B"/>
    <w:rsid w:val="00BD6F72"/>
    <w:rsid w:val="00BE1C6A"/>
    <w:rsid w:val="00BE1F2A"/>
    <w:rsid w:val="00BF3AEF"/>
    <w:rsid w:val="00BF3D1D"/>
    <w:rsid w:val="00BF65D8"/>
    <w:rsid w:val="00C0034C"/>
    <w:rsid w:val="00C00E70"/>
    <w:rsid w:val="00C10D56"/>
    <w:rsid w:val="00C10EF0"/>
    <w:rsid w:val="00C11E1C"/>
    <w:rsid w:val="00C1667A"/>
    <w:rsid w:val="00C30F40"/>
    <w:rsid w:val="00C33A63"/>
    <w:rsid w:val="00C413D5"/>
    <w:rsid w:val="00C41523"/>
    <w:rsid w:val="00C41F4C"/>
    <w:rsid w:val="00C42C74"/>
    <w:rsid w:val="00C44B6C"/>
    <w:rsid w:val="00C47ECE"/>
    <w:rsid w:val="00C52B35"/>
    <w:rsid w:val="00C55F73"/>
    <w:rsid w:val="00C5643C"/>
    <w:rsid w:val="00C61300"/>
    <w:rsid w:val="00C62070"/>
    <w:rsid w:val="00C65BF5"/>
    <w:rsid w:val="00C72539"/>
    <w:rsid w:val="00C74A05"/>
    <w:rsid w:val="00C75ED5"/>
    <w:rsid w:val="00C7727E"/>
    <w:rsid w:val="00C9055B"/>
    <w:rsid w:val="00C912D0"/>
    <w:rsid w:val="00C9561A"/>
    <w:rsid w:val="00C95754"/>
    <w:rsid w:val="00C972A5"/>
    <w:rsid w:val="00CA2E33"/>
    <w:rsid w:val="00CA35AF"/>
    <w:rsid w:val="00CA35D7"/>
    <w:rsid w:val="00CA38B3"/>
    <w:rsid w:val="00CA3C84"/>
    <w:rsid w:val="00CA627A"/>
    <w:rsid w:val="00CB1A06"/>
    <w:rsid w:val="00CC2310"/>
    <w:rsid w:val="00CC48BA"/>
    <w:rsid w:val="00CC7C55"/>
    <w:rsid w:val="00CD0209"/>
    <w:rsid w:val="00CD195C"/>
    <w:rsid w:val="00CD37D8"/>
    <w:rsid w:val="00CE0DDE"/>
    <w:rsid w:val="00CE196A"/>
    <w:rsid w:val="00CF04A2"/>
    <w:rsid w:val="00CF2B7F"/>
    <w:rsid w:val="00CF7135"/>
    <w:rsid w:val="00CF7B10"/>
    <w:rsid w:val="00D029D9"/>
    <w:rsid w:val="00D047B0"/>
    <w:rsid w:val="00D10962"/>
    <w:rsid w:val="00D117E7"/>
    <w:rsid w:val="00D20EBE"/>
    <w:rsid w:val="00D227AC"/>
    <w:rsid w:val="00D24C9C"/>
    <w:rsid w:val="00D35E5F"/>
    <w:rsid w:val="00D37C85"/>
    <w:rsid w:val="00D40D1C"/>
    <w:rsid w:val="00D46355"/>
    <w:rsid w:val="00D51728"/>
    <w:rsid w:val="00D5263F"/>
    <w:rsid w:val="00D5567A"/>
    <w:rsid w:val="00D601FA"/>
    <w:rsid w:val="00D61ACD"/>
    <w:rsid w:val="00D6386F"/>
    <w:rsid w:val="00D63A46"/>
    <w:rsid w:val="00D64E10"/>
    <w:rsid w:val="00D66F7D"/>
    <w:rsid w:val="00D71D64"/>
    <w:rsid w:val="00D727D3"/>
    <w:rsid w:val="00D738A6"/>
    <w:rsid w:val="00D75C1E"/>
    <w:rsid w:val="00D8287C"/>
    <w:rsid w:val="00D83BE4"/>
    <w:rsid w:val="00D85FEA"/>
    <w:rsid w:val="00D8721C"/>
    <w:rsid w:val="00D902EE"/>
    <w:rsid w:val="00D94ED9"/>
    <w:rsid w:val="00DA2AA3"/>
    <w:rsid w:val="00DB5290"/>
    <w:rsid w:val="00DC170B"/>
    <w:rsid w:val="00DC2AED"/>
    <w:rsid w:val="00DD381D"/>
    <w:rsid w:val="00DD5235"/>
    <w:rsid w:val="00DD5514"/>
    <w:rsid w:val="00DD5FF3"/>
    <w:rsid w:val="00DD6E5A"/>
    <w:rsid w:val="00DE2D47"/>
    <w:rsid w:val="00DE6C29"/>
    <w:rsid w:val="00DF08A8"/>
    <w:rsid w:val="00DF151F"/>
    <w:rsid w:val="00DF3AB0"/>
    <w:rsid w:val="00DF40B2"/>
    <w:rsid w:val="00DF4AA3"/>
    <w:rsid w:val="00DF6730"/>
    <w:rsid w:val="00E00A99"/>
    <w:rsid w:val="00E00B3F"/>
    <w:rsid w:val="00E01909"/>
    <w:rsid w:val="00E027DE"/>
    <w:rsid w:val="00E03E98"/>
    <w:rsid w:val="00E04683"/>
    <w:rsid w:val="00E05E2E"/>
    <w:rsid w:val="00E11737"/>
    <w:rsid w:val="00E15D4B"/>
    <w:rsid w:val="00E175E6"/>
    <w:rsid w:val="00E204C8"/>
    <w:rsid w:val="00E20D9B"/>
    <w:rsid w:val="00E20FC2"/>
    <w:rsid w:val="00E21905"/>
    <w:rsid w:val="00E2654E"/>
    <w:rsid w:val="00E31151"/>
    <w:rsid w:val="00E344C8"/>
    <w:rsid w:val="00E34952"/>
    <w:rsid w:val="00E3616A"/>
    <w:rsid w:val="00E417C0"/>
    <w:rsid w:val="00E44ED8"/>
    <w:rsid w:val="00E51303"/>
    <w:rsid w:val="00E553D7"/>
    <w:rsid w:val="00E566A2"/>
    <w:rsid w:val="00E56D70"/>
    <w:rsid w:val="00E65BC8"/>
    <w:rsid w:val="00E725A7"/>
    <w:rsid w:val="00E755A7"/>
    <w:rsid w:val="00E76032"/>
    <w:rsid w:val="00E76498"/>
    <w:rsid w:val="00E821A3"/>
    <w:rsid w:val="00E833F3"/>
    <w:rsid w:val="00E84254"/>
    <w:rsid w:val="00E8463A"/>
    <w:rsid w:val="00E85B36"/>
    <w:rsid w:val="00E87B86"/>
    <w:rsid w:val="00E91AAE"/>
    <w:rsid w:val="00E92D1E"/>
    <w:rsid w:val="00E93226"/>
    <w:rsid w:val="00E93D7C"/>
    <w:rsid w:val="00E97106"/>
    <w:rsid w:val="00E979EB"/>
    <w:rsid w:val="00E97A56"/>
    <w:rsid w:val="00EA579C"/>
    <w:rsid w:val="00EA648E"/>
    <w:rsid w:val="00EB1272"/>
    <w:rsid w:val="00EB5AC6"/>
    <w:rsid w:val="00EC1D29"/>
    <w:rsid w:val="00EC38B2"/>
    <w:rsid w:val="00EC3EB5"/>
    <w:rsid w:val="00EC6360"/>
    <w:rsid w:val="00ED3084"/>
    <w:rsid w:val="00ED4897"/>
    <w:rsid w:val="00ED5A4A"/>
    <w:rsid w:val="00EE544F"/>
    <w:rsid w:val="00EE5BA4"/>
    <w:rsid w:val="00EF0E91"/>
    <w:rsid w:val="00EF28EB"/>
    <w:rsid w:val="00EF32AC"/>
    <w:rsid w:val="00EF63A8"/>
    <w:rsid w:val="00F00C5E"/>
    <w:rsid w:val="00F01CF2"/>
    <w:rsid w:val="00F04FE2"/>
    <w:rsid w:val="00F110D3"/>
    <w:rsid w:val="00F13DE1"/>
    <w:rsid w:val="00F13DED"/>
    <w:rsid w:val="00F15182"/>
    <w:rsid w:val="00F1526F"/>
    <w:rsid w:val="00F17EAB"/>
    <w:rsid w:val="00F202A8"/>
    <w:rsid w:val="00F218F2"/>
    <w:rsid w:val="00F27342"/>
    <w:rsid w:val="00F31423"/>
    <w:rsid w:val="00F31610"/>
    <w:rsid w:val="00F3174B"/>
    <w:rsid w:val="00F31DD0"/>
    <w:rsid w:val="00F363F1"/>
    <w:rsid w:val="00F4049E"/>
    <w:rsid w:val="00F46444"/>
    <w:rsid w:val="00F46BBC"/>
    <w:rsid w:val="00F5160E"/>
    <w:rsid w:val="00F5381D"/>
    <w:rsid w:val="00F53B42"/>
    <w:rsid w:val="00F5612A"/>
    <w:rsid w:val="00F6124C"/>
    <w:rsid w:val="00F658E4"/>
    <w:rsid w:val="00F66376"/>
    <w:rsid w:val="00F72516"/>
    <w:rsid w:val="00F72AA7"/>
    <w:rsid w:val="00F73D68"/>
    <w:rsid w:val="00F74B0B"/>
    <w:rsid w:val="00F75683"/>
    <w:rsid w:val="00F75A19"/>
    <w:rsid w:val="00F77EB2"/>
    <w:rsid w:val="00F8357D"/>
    <w:rsid w:val="00F8412C"/>
    <w:rsid w:val="00F92D19"/>
    <w:rsid w:val="00F96845"/>
    <w:rsid w:val="00FA0576"/>
    <w:rsid w:val="00FA121E"/>
    <w:rsid w:val="00FA17A6"/>
    <w:rsid w:val="00FA1821"/>
    <w:rsid w:val="00FA62BE"/>
    <w:rsid w:val="00FB2328"/>
    <w:rsid w:val="00FB46B9"/>
    <w:rsid w:val="00FC0932"/>
    <w:rsid w:val="00FC0A21"/>
    <w:rsid w:val="00FC18D7"/>
    <w:rsid w:val="00FC2067"/>
    <w:rsid w:val="00FC5A8D"/>
    <w:rsid w:val="00FC5B69"/>
    <w:rsid w:val="00FC786F"/>
    <w:rsid w:val="00FC7A9A"/>
    <w:rsid w:val="00FD23ED"/>
    <w:rsid w:val="00FD3285"/>
    <w:rsid w:val="00FD4302"/>
    <w:rsid w:val="00FD534B"/>
    <w:rsid w:val="00FE39A1"/>
    <w:rsid w:val="00FE61A8"/>
    <w:rsid w:val="00FF19D7"/>
    <w:rsid w:val="00FF1C42"/>
    <w:rsid w:val="00FF390D"/>
    <w:rsid w:val="00FF3E72"/>
    <w:rsid w:val="00FF4977"/>
    <w:rsid w:val="00FF49E5"/>
    <w:rsid w:val="00FF7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EA"/>
  </w:style>
  <w:style w:type="paragraph" w:styleId="Heading1">
    <w:name w:val="heading 1"/>
    <w:basedOn w:val="Normal"/>
    <w:next w:val="Normal"/>
    <w:qFormat/>
    <w:rsid w:val="00D85FEA"/>
    <w:pPr>
      <w:keepNext/>
      <w:tabs>
        <w:tab w:val="left" w:pos="2412"/>
      </w:tabs>
      <w:spacing w:line="240" w:lineRule="atLeast"/>
      <w:outlineLvl w:val="0"/>
    </w:pPr>
    <w:rPr>
      <w:rFonts w:ascii="Arial" w:hAnsi="Arial"/>
      <w:b/>
      <w:snapToGrid w:val="0"/>
      <w:color w:val="000000"/>
    </w:rPr>
  </w:style>
  <w:style w:type="paragraph" w:styleId="Heading2">
    <w:name w:val="heading 2"/>
    <w:basedOn w:val="Normal"/>
    <w:next w:val="Normal"/>
    <w:qFormat/>
    <w:rsid w:val="00D85FEA"/>
    <w:pPr>
      <w:keepNext/>
      <w:spacing w:before="280" w:after="60"/>
      <w:outlineLvl w:val="1"/>
    </w:pPr>
    <w:rPr>
      <w:b/>
      <w:smallCaps/>
      <w:sz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11E1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1">
    <w:name w:val="Formal1"/>
    <w:rsid w:val="00D85FEA"/>
    <w:pPr>
      <w:spacing w:before="60" w:after="60"/>
    </w:pPr>
    <w:rPr>
      <w:noProof/>
      <w:sz w:val="24"/>
    </w:rPr>
  </w:style>
  <w:style w:type="paragraph" w:customStyle="1" w:styleId="Formal2">
    <w:name w:val="Formal2"/>
    <w:basedOn w:val="Formal1"/>
    <w:rsid w:val="00D85FEA"/>
    <w:rPr>
      <w:rFonts w:ascii="Arial" w:hAnsi="Arial"/>
      <w:b/>
    </w:rPr>
  </w:style>
  <w:style w:type="paragraph" w:customStyle="1" w:styleId="Standard1">
    <w:name w:val="Standard1"/>
    <w:rsid w:val="00D85FEA"/>
    <w:pPr>
      <w:spacing w:before="60" w:after="60"/>
    </w:pPr>
    <w:rPr>
      <w:noProof/>
    </w:rPr>
  </w:style>
  <w:style w:type="paragraph" w:customStyle="1" w:styleId="Standard2">
    <w:name w:val="Standard2"/>
    <w:basedOn w:val="Standard1"/>
    <w:rsid w:val="00D85FEA"/>
    <w:rPr>
      <w:rFonts w:ascii="Arial" w:hAnsi="Arial"/>
      <w:b/>
    </w:rPr>
  </w:style>
  <w:style w:type="paragraph" w:customStyle="1" w:styleId="Informal1">
    <w:name w:val="Informal1"/>
    <w:rsid w:val="00D85FEA"/>
    <w:pPr>
      <w:spacing w:before="60" w:after="60"/>
    </w:pPr>
    <w:rPr>
      <w:noProof/>
    </w:rPr>
  </w:style>
  <w:style w:type="paragraph" w:customStyle="1" w:styleId="Informal2">
    <w:name w:val="Informal2"/>
    <w:basedOn w:val="Informal1"/>
    <w:rsid w:val="00D85FEA"/>
    <w:rPr>
      <w:rFonts w:ascii="Arial" w:hAnsi="Arial"/>
      <w:b/>
    </w:rPr>
  </w:style>
  <w:style w:type="paragraph" w:styleId="BalloonText">
    <w:name w:val="Balloon Text"/>
    <w:basedOn w:val="Normal"/>
    <w:semiHidden/>
    <w:rsid w:val="00D85FEA"/>
    <w:rPr>
      <w:rFonts w:ascii="Tahoma" w:hAnsi="Tahoma" w:cs="Tahoma"/>
      <w:sz w:val="16"/>
      <w:szCs w:val="16"/>
    </w:rPr>
  </w:style>
  <w:style w:type="character" w:customStyle="1" w:styleId="content">
    <w:name w:val="content"/>
    <w:basedOn w:val="DefaultParagraphFont"/>
    <w:rsid w:val="00D85FEA"/>
  </w:style>
  <w:style w:type="character" w:customStyle="1" w:styleId="area1">
    <w:name w:val="area1"/>
    <w:rsid w:val="00D85FEA"/>
    <w:rPr>
      <w:rFonts w:ascii="Verdana" w:hAnsi="Verdana" w:hint="default"/>
      <w:b w:val="0"/>
      <w:bCs w:val="0"/>
      <w:i w:val="0"/>
      <w:iCs w:val="0"/>
      <w:color w:val="999999"/>
      <w:sz w:val="18"/>
      <w:szCs w:val="18"/>
    </w:rPr>
  </w:style>
  <w:style w:type="paragraph" w:customStyle="1" w:styleId="CompanyName">
    <w:name w:val="Company Name"/>
    <w:basedOn w:val="Normal"/>
    <w:next w:val="JobTitle"/>
    <w:rsid w:val="00D85FE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D85FE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D85FEA"/>
    <w:pPr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rsid w:val="00D85FEA"/>
    <w:pPr>
      <w:spacing w:after="120"/>
    </w:pPr>
  </w:style>
  <w:style w:type="paragraph" w:styleId="BodyTextIndent">
    <w:name w:val="Body Text Indent"/>
    <w:basedOn w:val="Normal"/>
    <w:rsid w:val="00D85FEA"/>
    <w:pPr>
      <w:spacing w:after="120"/>
      <w:ind w:left="360"/>
    </w:pPr>
  </w:style>
  <w:style w:type="paragraph" w:styleId="BodyText2">
    <w:name w:val="Body Text 2"/>
    <w:basedOn w:val="Normal"/>
    <w:link w:val="BodyText2Char"/>
    <w:rsid w:val="00D85FEA"/>
    <w:rPr>
      <w:rFonts w:ascii="Arial" w:hAnsi="Arial" w:cs="Arial"/>
      <w:i/>
      <w:iCs/>
    </w:rPr>
  </w:style>
  <w:style w:type="character" w:customStyle="1" w:styleId="Heading3Char">
    <w:name w:val="Heading 3 Char"/>
    <w:link w:val="Heading3"/>
    <w:semiHidden/>
    <w:rsid w:val="00C11E1C"/>
    <w:rPr>
      <w:rFonts w:ascii="Cambria" w:eastAsia="Times New Roman" w:hAnsi="Cambria" w:cs="Times New Roman"/>
      <w:b/>
      <w:bCs/>
      <w:sz w:val="26"/>
      <w:szCs w:val="26"/>
    </w:rPr>
  </w:style>
  <w:style w:type="paragraph" w:styleId="ListBullet">
    <w:name w:val="List Bullet"/>
    <w:basedOn w:val="Normal"/>
    <w:rsid w:val="00C11E1C"/>
    <w:pPr>
      <w:numPr>
        <w:numId w:val="1"/>
      </w:numPr>
      <w:tabs>
        <w:tab w:val="left" w:pos="245"/>
      </w:tabs>
      <w:spacing w:before="120" w:line="260" w:lineRule="exact"/>
      <w:jc w:val="both"/>
    </w:pPr>
    <w:rPr>
      <w:rFonts w:ascii="Book Antiqua" w:hAnsi="Book Antiqua"/>
      <w:sz w:val="18"/>
    </w:rPr>
  </w:style>
  <w:style w:type="paragraph" w:styleId="ListParagraph">
    <w:name w:val="List Paragraph"/>
    <w:basedOn w:val="Normal"/>
    <w:uiPriority w:val="34"/>
    <w:qFormat/>
    <w:rsid w:val="009A55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Spacing">
    <w:name w:val="No Spacing"/>
    <w:uiPriority w:val="1"/>
    <w:qFormat/>
    <w:rsid w:val="000262F2"/>
  </w:style>
  <w:style w:type="paragraph" w:customStyle="1" w:styleId="Default">
    <w:name w:val="Default"/>
    <w:rsid w:val="00D75C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20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0FC2"/>
  </w:style>
  <w:style w:type="character" w:customStyle="1" w:styleId="desc-ttl-info-black">
    <w:name w:val="desc-ttl-info-black"/>
    <w:basedOn w:val="DefaultParagraphFont"/>
    <w:rsid w:val="009D4D52"/>
  </w:style>
  <w:style w:type="character" w:customStyle="1" w:styleId="BodyText2Char">
    <w:name w:val="Body Text 2 Char"/>
    <w:basedOn w:val="DefaultParagraphFont"/>
    <w:link w:val="BodyText2"/>
    <w:rsid w:val="008A6D46"/>
    <w:rPr>
      <w:rFonts w:ascii="Arial" w:hAnsi="Arial" w:cs="Arial"/>
      <w:i/>
      <w:iCs/>
    </w:rPr>
  </w:style>
  <w:style w:type="paragraph" w:customStyle="1" w:styleId="CogCVMainBullet">
    <w:name w:val="Cog CV Main Bullet"/>
    <w:basedOn w:val="Normal"/>
    <w:rsid w:val="00FF390D"/>
    <w:pPr>
      <w:overflowPunct w:val="0"/>
      <w:spacing w:before="40" w:after="40" w:line="260" w:lineRule="atLeast"/>
      <w:jc w:val="both"/>
    </w:pPr>
    <w:rPr>
      <w:rFonts w:ascii="Verdana" w:hAnsi="Verdana" w:cs="Arial"/>
      <w:bCs/>
      <w:lang w:val="en-GB" w:eastAsia="ar-SA"/>
    </w:rPr>
  </w:style>
  <w:style w:type="character" w:customStyle="1" w:styleId="RTFNum22">
    <w:name w:val="RTF_Num 2 2"/>
    <w:rsid w:val="00FF390D"/>
    <w:rPr>
      <w:rFonts w:ascii="Courier New" w:eastAsia="Courier New" w:hAnsi="Courier New" w:cs="Courier New"/>
    </w:rPr>
  </w:style>
  <w:style w:type="paragraph" w:customStyle="1" w:styleId="cogCVprojectheading">
    <w:name w:val="cog CV project heading"/>
    <w:basedOn w:val="Normal"/>
    <w:rsid w:val="00C44B6C"/>
    <w:pPr>
      <w:overflowPunct w:val="0"/>
      <w:autoSpaceDE w:val="0"/>
      <w:spacing w:line="300" w:lineRule="exact"/>
    </w:pPr>
    <w:rPr>
      <w:rFonts w:ascii="Verdana" w:hAnsi="Verdana" w:cs="Arial"/>
      <w:lang w:eastAsia="ar-SA"/>
    </w:rPr>
  </w:style>
  <w:style w:type="character" w:customStyle="1" w:styleId="RTFNum37">
    <w:name w:val="RTF_Num 3 7"/>
    <w:rsid w:val="00C00E70"/>
    <w:rPr>
      <w:rFonts w:ascii="Symbol" w:eastAsia="Symbol" w:hAnsi="Symbol" w:cs="Symbol"/>
    </w:rPr>
  </w:style>
  <w:style w:type="paragraph" w:customStyle="1" w:styleId="Normal12pt">
    <w:name w:val="Normal + 12 pt"/>
    <w:aliases w:val="Black,Justified"/>
    <w:basedOn w:val="Normal"/>
    <w:link w:val="Normal12ptChar"/>
    <w:rsid w:val="00A42D37"/>
    <w:pPr>
      <w:autoSpaceDE w:val="0"/>
      <w:autoSpaceDN w:val="0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Normal12ptChar">
    <w:name w:val="Normal + 12 pt Char"/>
    <w:aliases w:val="Black Char,Justified Char Char"/>
    <w:link w:val="Normal12pt"/>
    <w:rsid w:val="00A42D37"/>
    <w:rPr>
      <w:rFonts w:ascii="Arial" w:hAnsi="Arial" w:cs="Arial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A42D37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A42D37"/>
    <w:rPr>
      <w:rFonts w:ascii="Courier New" w:hAnsi="Courier New"/>
    </w:rPr>
  </w:style>
  <w:style w:type="character" w:customStyle="1" w:styleId="desc-ttl-info-black1">
    <w:name w:val="desc-ttl-info-black1"/>
    <w:basedOn w:val="DefaultParagraphFont"/>
    <w:rsid w:val="00475956"/>
    <w:rPr>
      <w:rFonts w:ascii="Arial" w:hAnsi="Arial" w:cs="Arial" w:hint="default"/>
      <w:color w:val="000000"/>
      <w:sz w:val="16"/>
      <w:szCs w:val="16"/>
    </w:rPr>
  </w:style>
  <w:style w:type="character" w:styleId="Hyperlink">
    <w:name w:val="Hyperlink"/>
    <w:basedOn w:val="DefaultParagraphFont"/>
    <w:unhideWhenUsed/>
    <w:rsid w:val="00E56D70"/>
    <w:rPr>
      <w:color w:val="0000FF" w:themeColor="hyperlink"/>
      <w:u w:val="single"/>
    </w:rPr>
  </w:style>
  <w:style w:type="character" w:customStyle="1" w:styleId="currenthithighlight">
    <w:name w:val="currenthithighlight"/>
    <w:basedOn w:val="DefaultParagraphFont"/>
    <w:rsid w:val="009044CB"/>
  </w:style>
  <w:style w:type="character" w:customStyle="1" w:styleId="apple-converted-space">
    <w:name w:val="apple-converted-space"/>
    <w:basedOn w:val="DefaultParagraphFont"/>
    <w:rsid w:val="009044CB"/>
  </w:style>
  <w:style w:type="character" w:customStyle="1" w:styleId="highlight">
    <w:name w:val="highlight"/>
    <w:basedOn w:val="DefaultParagraphFont"/>
    <w:rsid w:val="009044CB"/>
  </w:style>
  <w:style w:type="paragraph" w:styleId="NormalWeb">
    <w:name w:val="Normal (Web)"/>
    <w:basedOn w:val="Normal"/>
    <w:uiPriority w:val="99"/>
    <w:unhideWhenUsed/>
    <w:rsid w:val="00E97A5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D4259"/>
    <w:rPr>
      <w:b/>
      <w:bCs/>
    </w:rPr>
  </w:style>
  <w:style w:type="table" w:styleId="TableGrid">
    <w:name w:val="Table Grid"/>
    <w:basedOn w:val="TableNormal"/>
    <w:rsid w:val="00FA17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A17A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A17A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A17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semiHidden/>
    <w:unhideWhenUsed/>
    <w:rsid w:val="007157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EA"/>
  </w:style>
  <w:style w:type="paragraph" w:styleId="Heading1">
    <w:name w:val="heading 1"/>
    <w:basedOn w:val="Normal"/>
    <w:next w:val="Normal"/>
    <w:qFormat/>
    <w:rsid w:val="00D85FEA"/>
    <w:pPr>
      <w:keepNext/>
      <w:tabs>
        <w:tab w:val="left" w:pos="2412"/>
      </w:tabs>
      <w:spacing w:line="240" w:lineRule="atLeast"/>
      <w:outlineLvl w:val="0"/>
    </w:pPr>
    <w:rPr>
      <w:rFonts w:ascii="Arial" w:hAnsi="Arial"/>
      <w:b/>
      <w:snapToGrid w:val="0"/>
      <w:color w:val="000000"/>
    </w:rPr>
  </w:style>
  <w:style w:type="paragraph" w:styleId="Heading2">
    <w:name w:val="heading 2"/>
    <w:basedOn w:val="Normal"/>
    <w:next w:val="Normal"/>
    <w:qFormat/>
    <w:rsid w:val="00D85FEA"/>
    <w:pPr>
      <w:keepNext/>
      <w:spacing w:before="280" w:after="60"/>
      <w:outlineLvl w:val="1"/>
    </w:pPr>
    <w:rPr>
      <w:b/>
      <w:smallCaps/>
      <w:sz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11E1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1">
    <w:name w:val="Formal1"/>
    <w:rsid w:val="00D85FEA"/>
    <w:pPr>
      <w:spacing w:before="60" w:after="60"/>
    </w:pPr>
    <w:rPr>
      <w:noProof/>
      <w:sz w:val="24"/>
    </w:rPr>
  </w:style>
  <w:style w:type="paragraph" w:customStyle="1" w:styleId="Formal2">
    <w:name w:val="Formal2"/>
    <w:basedOn w:val="Formal1"/>
    <w:rsid w:val="00D85FEA"/>
    <w:rPr>
      <w:rFonts w:ascii="Arial" w:hAnsi="Arial"/>
      <w:b/>
    </w:rPr>
  </w:style>
  <w:style w:type="paragraph" w:customStyle="1" w:styleId="Standard1">
    <w:name w:val="Standard1"/>
    <w:rsid w:val="00D85FEA"/>
    <w:pPr>
      <w:spacing w:before="60" w:after="60"/>
    </w:pPr>
    <w:rPr>
      <w:noProof/>
    </w:rPr>
  </w:style>
  <w:style w:type="paragraph" w:customStyle="1" w:styleId="Standard2">
    <w:name w:val="Standard2"/>
    <w:basedOn w:val="Standard1"/>
    <w:rsid w:val="00D85FEA"/>
    <w:rPr>
      <w:rFonts w:ascii="Arial" w:hAnsi="Arial"/>
      <w:b/>
    </w:rPr>
  </w:style>
  <w:style w:type="paragraph" w:customStyle="1" w:styleId="Informal1">
    <w:name w:val="Informal1"/>
    <w:rsid w:val="00D85FEA"/>
    <w:pPr>
      <w:spacing w:before="60" w:after="60"/>
    </w:pPr>
    <w:rPr>
      <w:noProof/>
    </w:rPr>
  </w:style>
  <w:style w:type="paragraph" w:customStyle="1" w:styleId="Informal2">
    <w:name w:val="Informal2"/>
    <w:basedOn w:val="Informal1"/>
    <w:rsid w:val="00D85FEA"/>
    <w:rPr>
      <w:rFonts w:ascii="Arial" w:hAnsi="Arial"/>
      <w:b/>
    </w:rPr>
  </w:style>
  <w:style w:type="paragraph" w:styleId="BalloonText">
    <w:name w:val="Balloon Text"/>
    <w:basedOn w:val="Normal"/>
    <w:semiHidden/>
    <w:rsid w:val="00D85FEA"/>
    <w:rPr>
      <w:rFonts w:ascii="Tahoma" w:hAnsi="Tahoma" w:cs="Tahoma"/>
      <w:sz w:val="16"/>
      <w:szCs w:val="16"/>
    </w:rPr>
  </w:style>
  <w:style w:type="character" w:customStyle="1" w:styleId="content">
    <w:name w:val="content"/>
    <w:basedOn w:val="DefaultParagraphFont"/>
    <w:rsid w:val="00D85FEA"/>
  </w:style>
  <w:style w:type="character" w:customStyle="1" w:styleId="area1">
    <w:name w:val="area1"/>
    <w:rsid w:val="00D85FEA"/>
    <w:rPr>
      <w:rFonts w:ascii="Verdana" w:hAnsi="Verdana" w:hint="default"/>
      <w:b w:val="0"/>
      <w:bCs w:val="0"/>
      <w:i w:val="0"/>
      <w:iCs w:val="0"/>
      <w:color w:val="999999"/>
      <w:sz w:val="18"/>
      <w:szCs w:val="18"/>
    </w:rPr>
  </w:style>
  <w:style w:type="paragraph" w:customStyle="1" w:styleId="CompanyName">
    <w:name w:val="Company Name"/>
    <w:basedOn w:val="Normal"/>
    <w:next w:val="JobTitle"/>
    <w:rsid w:val="00D85FE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D85FE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D85FEA"/>
    <w:pPr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rsid w:val="00D85FEA"/>
    <w:pPr>
      <w:spacing w:after="120"/>
    </w:pPr>
  </w:style>
  <w:style w:type="paragraph" w:styleId="BodyTextIndent">
    <w:name w:val="Body Text Indent"/>
    <w:basedOn w:val="Normal"/>
    <w:rsid w:val="00D85FEA"/>
    <w:pPr>
      <w:spacing w:after="120"/>
      <w:ind w:left="360"/>
    </w:pPr>
  </w:style>
  <w:style w:type="paragraph" w:styleId="BodyText2">
    <w:name w:val="Body Text 2"/>
    <w:basedOn w:val="Normal"/>
    <w:link w:val="BodyText2Char"/>
    <w:rsid w:val="00D85FEA"/>
    <w:rPr>
      <w:rFonts w:ascii="Arial" w:hAnsi="Arial" w:cs="Arial"/>
      <w:i/>
      <w:iCs/>
    </w:rPr>
  </w:style>
  <w:style w:type="character" w:customStyle="1" w:styleId="Heading3Char">
    <w:name w:val="Heading 3 Char"/>
    <w:link w:val="Heading3"/>
    <w:semiHidden/>
    <w:rsid w:val="00C11E1C"/>
    <w:rPr>
      <w:rFonts w:ascii="Cambria" w:eastAsia="Times New Roman" w:hAnsi="Cambria" w:cs="Times New Roman"/>
      <w:b/>
      <w:bCs/>
      <w:sz w:val="26"/>
      <w:szCs w:val="26"/>
    </w:rPr>
  </w:style>
  <w:style w:type="paragraph" w:styleId="ListBullet">
    <w:name w:val="List Bullet"/>
    <w:basedOn w:val="Normal"/>
    <w:rsid w:val="00C11E1C"/>
    <w:pPr>
      <w:numPr>
        <w:numId w:val="1"/>
      </w:numPr>
      <w:tabs>
        <w:tab w:val="left" w:pos="245"/>
      </w:tabs>
      <w:spacing w:before="120" w:line="260" w:lineRule="exact"/>
      <w:jc w:val="both"/>
    </w:pPr>
    <w:rPr>
      <w:rFonts w:ascii="Book Antiqua" w:hAnsi="Book Antiqua"/>
      <w:sz w:val="18"/>
    </w:rPr>
  </w:style>
  <w:style w:type="paragraph" w:styleId="ListParagraph">
    <w:name w:val="List Paragraph"/>
    <w:basedOn w:val="Normal"/>
    <w:uiPriority w:val="34"/>
    <w:qFormat/>
    <w:rsid w:val="009A55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Spacing">
    <w:name w:val="No Spacing"/>
    <w:uiPriority w:val="1"/>
    <w:qFormat/>
    <w:rsid w:val="000262F2"/>
  </w:style>
  <w:style w:type="paragraph" w:customStyle="1" w:styleId="Default">
    <w:name w:val="Default"/>
    <w:rsid w:val="00D75C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20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0FC2"/>
  </w:style>
  <w:style w:type="character" w:customStyle="1" w:styleId="desc-ttl-info-black">
    <w:name w:val="desc-ttl-info-black"/>
    <w:basedOn w:val="DefaultParagraphFont"/>
    <w:rsid w:val="009D4D52"/>
  </w:style>
  <w:style w:type="character" w:customStyle="1" w:styleId="BodyText2Char">
    <w:name w:val="Body Text 2 Char"/>
    <w:basedOn w:val="DefaultParagraphFont"/>
    <w:link w:val="BodyText2"/>
    <w:rsid w:val="008A6D46"/>
    <w:rPr>
      <w:rFonts w:ascii="Arial" w:hAnsi="Arial" w:cs="Arial"/>
      <w:i/>
      <w:iCs/>
    </w:rPr>
  </w:style>
  <w:style w:type="paragraph" w:customStyle="1" w:styleId="CogCVMainBullet">
    <w:name w:val="Cog CV Main Bullet"/>
    <w:basedOn w:val="Normal"/>
    <w:rsid w:val="00FF390D"/>
    <w:pPr>
      <w:overflowPunct w:val="0"/>
      <w:spacing w:before="40" w:after="40" w:line="260" w:lineRule="atLeast"/>
      <w:jc w:val="both"/>
    </w:pPr>
    <w:rPr>
      <w:rFonts w:ascii="Verdana" w:hAnsi="Verdana" w:cs="Arial"/>
      <w:bCs/>
      <w:lang w:val="en-GB" w:eastAsia="ar-SA"/>
    </w:rPr>
  </w:style>
  <w:style w:type="character" w:customStyle="1" w:styleId="RTFNum22">
    <w:name w:val="RTF_Num 2 2"/>
    <w:rsid w:val="00FF390D"/>
    <w:rPr>
      <w:rFonts w:ascii="Courier New" w:eastAsia="Courier New" w:hAnsi="Courier New" w:cs="Courier New"/>
    </w:rPr>
  </w:style>
  <w:style w:type="paragraph" w:customStyle="1" w:styleId="cogCVprojectheading">
    <w:name w:val="cog CV project heading"/>
    <w:basedOn w:val="Normal"/>
    <w:rsid w:val="00C44B6C"/>
    <w:pPr>
      <w:overflowPunct w:val="0"/>
      <w:autoSpaceDE w:val="0"/>
      <w:spacing w:line="300" w:lineRule="exact"/>
    </w:pPr>
    <w:rPr>
      <w:rFonts w:ascii="Verdana" w:hAnsi="Verdana" w:cs="Arial"/>
      <w:lang w:eastAsia="ar-SA"/>
    </w:rPr>
  </w:style>
  <w:style w:type="character" w:customStyle="1" w:styleId="RTFNum37">
    <w:name w:val="RTF_Num 3 7"/>
    <w:rsid w:val="00C00E70"/>
    <w:rPr>
      <w:rFonts w:ascii="Symbol" w:eastAsia="Symbol" w:hAnsi="Symbol" w:cs="Symbol"/>
    </w:rPr>
  </w:style>
  <w:style w:type="paragraph" w:customStyle="1" w:styleId="Normal12pt">
    <w:name w:val="Normal + 12 pt"/>
    <w:aliases w:val="Black,Justified"/>
    <w:basedOn w:val="Normal"/>
    <w:link w:val="Normal12ptChar"/>
    <w:rsid w:val="00A42D37"/>
    <w:pPr>
      <w:autoSpaceDE w:val="0"/>
      <w:autoSpaceDN w:val="0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Normal12ptChar">
    <w:name w:val="Normal + 12 pt Char"/>
    <w:aliases w:val="Black Char,Justified Char Char"/>
    <w:link w:val="Normal12pt"/>
    <w:rsid w:val="00A42D37"/>
    <w:rPr>
      <w:rFonts w:ascii="Arial" w:hAnsi="Arial" w:cs="Arial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A42D37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A42D37"/>
    <w:rPr>
      <w:rFonts w:ascii="Courier New" w:hAnsi="Courier New"/>
    </w:rPr>
  </w:style>
  <w:style w:type="character" w:customStyle="1" w:styleId="desc-ttl-info-black1">
    <w:name w:val="desc-ttl-info-black1"/>
    <w:basedOn w:val="DefaultParagraphFont"/>
    <w:rsid w:val="00475956"/>
    <w:rPr>
      <w:rFonts w:ascii="Arial" w:hAnsi="Arial" w:cs="Arial" w:hint="default"/>
      <w:color w:val="000000"/>
      <w:sz w:val="16"/>
      <w:szCs w:val="16"/>
    </w:rPr>
  </w:style>
  <w:style w:type="character" w:styleId="Hyperlink">
    <w:name w:val="Hyperlink"/>
    <w:basedOn w:val="DefaultParagraphFont"/>
    <w:unhideWhenUsed/>
    <w:rsid w:val="00E56D70"/>
    <w:rPr>
      <w:color w:val="0000FF" w:themeColor="hyperlink"/>
      <w:u w:val="single"/>
    </w:rPr>
  </w:style>
  <w:style w:type="character" w:customStyle="1" w:styleId="currenthithighlight">
    <w:name w:val="currenthithighlight"/>
    <w:basedOn w:val="DefaultParagraphFont"/>
    <w:rsid w:val="009044CB"/>
  </w:style>
  <w:style w:type="character" w:customStyle="1" w:styleId="apple-converted-space">
    <w:name w:val="apple-converted-space"/>
    <w:basedOn w:val="DefaultParagraphFont"/>
    <w:rsid w:val="009044CB"/>
  </w:style>
  <w:style w:type="character" w:customStyle="1" w:styleId="highlight">
    <w:name w:val="highlight"/>
    <w:basedOn w:val="DefaultParagraphFont"/>
    <w:rsid w:val="009044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776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149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422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176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695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015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786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juy3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LIANCE\Resumes%20In%20Progress\BIC%20Resource%20Proposal%20Resume%20Template%2008_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82961-51C3-4581-AE5A-8D5D7E4F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BIC Resource Proposal Resume Template 08_2007</Template>
  <TotalTime>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Accenture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>BET Agenda</dc:subject>
  <dc:creator>jonathan.g.mueller</dc:creator>
  <cp:lastModifiedBy>knoldus</cp:lastModifiedBy>
  <cp:revision>2</cp:revision>
  <cp:lastPrinted>2003-12-10T12:10:00Z</cp:lastPrinted>
  <dcterms:created xsi:type="dcterms:W3CDTF">2020-10-10T10:05:00Z</dcterms:created>
  <dcterms:modified xsi:type="dcterms:W3CDTF">2020-10-10T10:05:00Z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