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37" w:rsidRPr="00BD747E" w:rsidRDefault="005B6A28" w:rsidP="00A27437">
      <w:pPr>
        <w:spacing w:after="0" w:line="240" w:lineRule="auto"/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Sai Kiran Kadle</w:t>
      </w:r>
      <w:r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 w:rsidRPr="00DE11D8">
        <w:rPr>
          <w:rFonts w:cs="Calibri"/>
          <w:b/>
        </w:rPr>
        <w:t>Mobile:</w:t>
      </w:r>
      <w:r w:rsidR="00DE11D8">
        <w:rPr>
          <w:rFonts w:cs="Calibri"/>
          <w:b/>
        </w:rPr>
        <w:t xml:space="preserve"> +91-</w:t>
      </w:r>
      <w:r>
        <w:rPr>
          <w:rFonts w:cs="Calibri"/>
          <w:b/>
        </w:rPr>
        <w:t>9494231</w:t>
      </w:r>
      <w:r w:rsidR="007F2BF8">
        <w:rPr>
          <w:rFonts w:cs="Calibri"/>
          <w:b/>
        </w:rPr>
        <w:t>7</w:t>
      </w:r>
      <w:r>
        <w:rPr>
          <w:rFonts w:cs="Calibri"/>
          <w:b/>
        </w:rPr>
        <w:t>15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 w:rsidR="00F85935" w:rsidRPr="00C80C8E" w:rsidRDefault="00A654D0" w:rsidP="00DE11D8">
      <w:pPr>
        <w:spacing w:after="0" w:line="240" w:lineRule="auto"/>
        <w:rPr>
          <w:b/>
          <w:bCs/>
          <w:sz w:val="24"/>
          <w:szCs w:val="24"/>
        </w:rPr>
      </w:pPr>
      <w:r>
        <w:rPr>
          <w:rFonts w:cs="Calibri"/>
          <w:b/>
          <w:sz w:val="28"/>
          <w:szCs w:val="28"/>
        </w:rPr>
        <w:t>DevOps</w:t>
      </w:r>
      <w:r w:rsidR="00E7255E">
        <w:rPr>
          <w:rFonts w:cs="Calibri"/>
          <w:b/>
          <w:sz w:val="28"/>
          <w:szCs w:val="28"/>
        </w:rPr>
        <w:t xml:space="preserve"> Engineer</w:t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>
        <w:rPr>
          <w:rFonts w:cs="Calibri"/>
          <w:b/>
          <w:sz w:val="28"/>
          <w:szCs w:val="28"/>
        </w:rPr>
        <w:tab/>
      </w:r>
      <w:r w:rsidR="00DE11D8" w:rsidRPr="00DE11D8">
        <w:rPr>
          <w:rFonts w:cs="Calibri"/>
          <w:b/>
        </w:rPr>
        <w:t>E-Mail</w:t>
      </w:r>
      <w:r w:rsidR="00DE11D8">
        <w:rPr>
          <w:rFonts w:cs="Calibri"/>
          <w:b/>
        </w:rPr>
        <w:t>:</w:t>
      </w:r>
      <w:r w:rsidR="00DE11D8">
        <w:rPr>
          <w:rFonts w:cs="Calibri"/>
          <w:b/>
          <w:sz w:val="28"/>
          <w:szCs w:val="28"/>
        </w:rPr>
        <w:t xml:space="preserve"> </w:t>
      </w:r>
      <w:hyperlink r:id="rId8" w:history="1">
        <w:r w:rsidR="005B6A28" w:rsidRPr="00F844F9">
          <w:rPr>
            <w:rStyle w:val="Hyperlink"/>
            <w:rFonts w:ascii="Arial" w:hAnsi="Arial" w:cs="Arial"/>
            <w:b/>
            <w:bCs/>
            <w:spacing w:val="4"/>
            <w:sz w:val="18"/>
            <w:szCs w:val="18"/>
            <w:shd w:val="clear" w:color="auto" w:fill="FFFFFF"/>
          </w:rPr>
          <w:t>saikiran.kadle@gmail.com</w:t>
        </w:r>
      </w:hyperlink>
      <w:r w:rsidR="005B6A28">
        <w:rPr>
          <w:rFonts w:ascii="Arial" w:hAnsi="Arial" w:cs="Arial"/>
          <w:b/>
          <w:bCs/>
          <w:color w:val="3C4043"/>
          <w:spacing w:val="4"/>
          <w:sz w:val="18"/>
          <w:szCs w:val="18"/>
          <w:shd w:val="clear" w:color="auto" w:fill="FFFFFF"/>
        </w:rPr>
        <w:tab/>
      </w:r>
      <w:r w:rsidR="005B6A28">
        <w:rPr>
          <w:rFonts w:ascii="Arial" w:hAnsi="Arial" w:cs="Arial"/>
          <w:b/>
          <w:bCs/>
          <w:color w:val="3C4043"/>
          <w:spacing w:val="4"/>
          <w:sz w:val="18"/>
          <w:szCs w:val="18"/>
          <w:shd w:val="clear" w:color="auto" w:fill="FFFFFF"/>
        </w:rPr>
        <w:tab/>
      </w:r>
    </w:p>
    <w:p w:rsidR="00853C94" w:rsidRDefault="00853C94" w:rsidP="00AC2A24">
      <w:pPr>
        <w:spacing w:after="0" w:line="240" w:lineRule="auto"/>
        <w:jc w:val="both"/>
        <w:rPr>
          <w:rFonts w:ascii="Times New Roman" w:hAnsi="Times New Roman"/>
        </w:rPr>
      </w:pPr>
    </w:p>
    <w:p w:rsidR="00EA651D" w:rsidRPr="004173C5" w:rsidRDefault="00EA651D" w:rsidP="00AC2A24">
      <w:pPr>
        <w:spacing w:after="0" w:line="240" w:lineRule="auto"/>
        <w:jc w:val="both"/>
        <w:rPr>
          <w:rFonts w:ascii="Times New Roman" w:hAnsi="Times New Roman"/>
        </w:rPr>
      </w:pPr>
    </w:p>
    <w:p w:rsidR="009F2351" w:rsidRPr="00711134" w:rsidRDefault="009F2351" w:rsidP="00EC6270">
      <w:pPr>
        <w:shd w:val="clear" w:color="auto" w:fill="D9D9D9"/>
        <w:spacing w:after="0" w:line="240" w:lineRule="auto"/>
        <w:rPr>
          <w:rFonts w:cs="Calibri"/>
          <w:b/>
          <w:sz w:val="24"/>
          <w:szCs w:val="24"/>
        </w:rPr>
      </w:pPr>
      <w:r w:rsidRPr="00711134">
        <w:rPr>
          <w:rFonts w:cs="Calibri"/>
          <w:b/>
          <w:sz w:val="24"/>
          <w:szCs w:val="24"/>
        </w:rPr>
        <w:t>PROF</w:t>
      </w:r>
      <w:r w:rsidR="00E7255E" w:rsidRPr="00711134">
        <w:rPr>
          <w:rFonts w:cs="Calibri"/>
          <w:b/>
          <w:sz w:val="24"/>
          <w:szCs w:val="24"/>
        </w:rPr>
        <w:t>ESSIONAL</w:t>
      </w:r>
      <w:r w:rsidRPr="00711134">
        <w:rPr>
          <w:rFonts w:cs="Calibri"/>
          <w:b/>
          <w:sz w:val="24"/>
          <w:szCs w:val="24"/>
        </w:rPr>
        <w:t xml:space="preserve"> SUMMAR</w:t>
      </w:r>
      <w:r w:rsidR="00692922" w:rsidRPr="00711134">
        <w:rPr>
          <w:rFonts w:cs="Calibri"/>
          <w:b/>
          <w:sz w:val="24"/>
          <w:szCs w:val="24"/>
        </w:rPr>
        <w:t>Y</w:t>
      </w:r>
    </w:p>
    <w:p w:rsidR="0090703D" w:rsidRPr="004173C5" w:rsidRDefault="0090703D" w:rsidP="00AC2A24">
      <w:pPr>
        <w:pStyle w:val="NoSpacing"/>
        <w:ind w:left="360"/>
        <w:jc w:val="both"/>
        <w:rPr>
          <w:rFonts w:ascii="Cambria" w:hAnsi="Cambria" w:cs="Arial"/>
          <w:lang w:val="en-GB"/>
        </w:rPr>
      </w:pPr>
    </w:p>
    <w:p w:rsidR="00C60B94" w:rsidRDefault="00C60B94" w:rsidP="000317E0">
      <w:pPr>
        <w:pStyle w:val="Title"/>
        <w:numPr>
          <w:ilvl w:val="0"/>
          <w:numId w:val="4"/>
        </w:numPr>
        <w:suppressAutoHyphens w:val="0"/>
        <w:jc w:val="both"/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</w:pPr>
      <w:r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Over</w:t>
      </w:r>
      <w:r w:rsidR="005E3CD0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 3</w:t>
      </w:r>
      <w:r w:rsidR="00AC7B53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.5</w:t>
      </w:r>
      <w:r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 years of experience in setting up an End-to-End DevOps and Cloud platform for various applications includes Java </w:t>
      </w:r>
      <w:r w:rsidR="00BA53CE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microservices, GO</w:t>
      </w:r>
      <w:r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 </w:t>
      </w:r>
      <w:r w:rsidR="00B82F72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Language, .Net</w:t>
      </w:r>
      <w:r w:rsidR="00BA53CE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 and other </w:t>
      </w:r>
      <w:r w:rsidR="00B82F72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web-based</w:t>
      </w:r>
      <w:r w:rsidR="00BA53CE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 applications.</w:t>
      </w:r>
      <w:r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 </w:t>
      </w:r>
    </w:p>
    <w:p w:rsidR="000E2EA1" w:rsidRDefault="00E7255E" w:rsidP="000317E0">
      <w:pPr>
        <w:pStyle w:val="Title"/>
        <w:numPr>
          <w:ilvl w:val="0"/>
          <w:numId w:val="4"/>
        </w:numPr>
        <w:suppressAutoHyphens w:val="0"/>
        <w:jc w:val="both"/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</w:pPr>
      <w:r w:rsidRPr="002F3158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Expertise in DevOps Technol</w:t>
      </w:r>
      <w:r w:rsidR="00C60B94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ogy stack includes </w:t>
      </w:r>
      <w:r w:rsidR="00C60B94" w:rsidRPr="002F3158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Maven</w:t>
      </w:r>
      <w:r w:rsidRPr="002F3158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,</w:t>
      </w:r>
      <w:r w:rsidR="00582B58" w:rsidRPr="00582B58">
        <w:rPr>
          <w:rFonts w:ascii="Calibri" w:hAnsi="Calibri" w:cs="Calibri"/>
          <w:sz w:val="22"/>
          <w:szCs w:val="22"/>
          <w:lang w:val="en-US" w:eastAsia="ar-SA"/>
        </w:rPr>
        <w:t xml:space="preserve"> </w:t>
      </w:r>
      <w:r w:rsidR="00582B58" w:rsidRPr="00AC220A">
        <w:rPr>
          <w:rFonts w:ascii="Calibri" w:hAnsi="Calibri" w:cs="Calibri"/>
          <w:sz w:val="22"/>
          <w:szCs w:val="22"/>
          <w:lang w:val="en-US" w:eastAsia="ar-SA"/>
        </w:rPr>
        <w:t>Git,</w:t>
      </w:r>
      <w:r w:rsidR="00C60B94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 </w:t>
      </w:r>
      <w:r w:rsidRPr="002F3158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GitHub,</w:t>
      </w:r>
      <w:r w:rsidR="00C60B94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 </w:t>
      </w:r>
      <w:r w:rsidRPr="002F3158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Jenkins, Docker, Kubernetes, Pivotal Cloud Foundry,</w:t>
      </w:r>
      <w:r w:rsidR="00582B58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 </w:t>
      </w:r>
      <w:r w:rsidRPr="002F3158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Amazon Web Services. </w:t>
      </w:r>
    </w:p>
    <w:p w:rsidR="00AC220A" w:rsidRDefault="00AC220A" w:rsidP="000317E0">
      <w:pPr>
        <w:pStyle w:val="ListParagraph"/>
        <w:widowControl w:val="0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US" w:eastAsia="ar-SA"/>
        </w:rPr>
      </w:pPr>
      <w:r w:rsidRPr="00AC220A">
        <w:rPr>
          <w:rFonts w:ascii="Calibri" w:hAnsi="Calibri" w:cs="Calibri"/>
          <w:sz w:val="22"/>
          <w:szCs w:val="22"/>
          <w:lang w:val="en-US" w:eastAsia="ar-SA"/>
        </w:rPr>
        <w:t>Excellent skills in applying Continuous Integration, Continuous Deployment and Continuous Delivery</w:t>
      </w:r>
      <w:r w:rsidR="00582B58">
        <w:rPr>
          <w:rFonts w:ascii="Calibri" w:hAnsi="Calibri" w:cs="Calibri"/>
          <w:sz w:val="22"/>
          <w:szCs w:val="22"/>
          <w:lang w:val="en-US" w:eastAsia="ar-SA"/>
        </w:rPr>
        <w:t>.</w:t>
      </w:r>
    </w:p>
    <w:p w:rsidR="00582B58" w:rsidRDefault="00EA651D" w:rsidP="000317E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US" w:eastAsia="ar-SA"/>
        </w:rPr>
      </w:pPr>
      <w:r w:rsidRPr="00EA651D">
        <w:rPr>
          <w:rFonts w:ascii="Calibri" w:hAnsi="Calibri" w:cs="Calibri"/>
          <w:sz w:val="22"/>
          <w:szCs w:val="22"/>
          <w:lang w:val="en-US" w:eastAsia="ar-SA"/>
        </w:rPr>
        <w:t>Experience in branching, tagging and maintaining the version across the environments</w:t>
      </w:r>
      <w:r w:rsidR="00582B58">
        <w:rPr>
          <w:rFonts w:ascii="Calibri" w:hAnsi="Calibri" w:cs="Calibri"/>
          <w:sz w:val="22"/>
          <w:szCs w:val="22"/>
          <w:lang w:val="en-US" w:eastAsia="ar-SA"/>
        </w:rPr>
        <w:t>.</w:t>
      </w:r>
    </w:p>
    <w:p w:rsidR="00EA651D" w:rsidRDefault="00582B58" w:rsidP="000317E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>W</w:t>
      </w:r>
      <w:r w:rsidR="00EA651D" w:rsidRPr="00EA651D">
        <w:rPr>
          <w:rFonts w:ascii="Calibri" w:hAnsi="Calibri" w:cs="Calibri"/>
          <w:sz w:val="22"/>
          <w:szCs w:val="22"/>
          <w:lang w:val="en-US" w:eastAsia="ar-SA"/>
        </w:rPr>
        <w:t>ork</w:t>
      </w:r>
      <w:r>
        <w:rPr>
          <w:rFonts w:ascii="Calibri" w:hAnsi="Calibri" w:cs="Calibri"/>
          <w:sz w:val="22"/>
          <w:szCs w:val="22"/>
          <w:lang w:val="en-US" w:eastAsia="ar-SA"/>
        </w:rPr>
        <w:t>ed</w:t>
      </w:r>
      <w:r w:rsidR="00EA651D" w:rsidRPr="00EA651D">
        <w:rPr>
          <w:rFonts w:ascii="Calibri" w:hAnsi="Calibri" w:cs="Calibri"/>
          <w:sz w:val="22"/>
          <w:szCs w:val="22"/>
          <w:lang w:val="en-US" w:eastAsia="ar-SA"/>
        </w:rPr>
        <w:t xml:space="preserve"> on Software Configuration Management</w:t>
      </w:r>
      <w:r>
        <w:rPr>
          <w:rFonts w:ascii="Calibri" w:hAnsi="Calibri" w:cs="Calibri"/>
          <w:sz w:val="22"/>
          <w:szCs w:val="22"/>
          <w:lang w:val="en-US" w:eastAsia="ar-SA"/>
        </w:rPr>
        <w:t xml:space="preserve"> using </w:t>
      </w:r>
      <w:r w:rsidRPr="00AC220A">
        <w:rPr>
          <w:rFonts w:ascii="Calibri" w:hAnsi="Calibri" w:cs="Calibri"/>
          <w:sz w:val="22"/>
          <w:szCs w:val="22"/>
          <w:lang w:val="en-US" w:eastAsia="ar-SA"/>
        </w:rPr>
        <w:t>Ansible</w:t>
      </w:r>
      <w:r w:rsidR="00EA651D" w:rsidRPr="00EA651D">
        <w:rPr>
          <w:rFonts w:ascii="Calibri" w:hAnsi="Calibri" w:cs="Calibri"/>
          <w:sz w:val="22"/>
          <w:szCs w:val="22"/>
          <w:lang w:val="en-US" w:eastAsia="ar-SA"/>
        </w:rPr>
        <w:t>.</w:t>
      </w:r>
    </w:p>
    <w:p w:rsidR="0063724F" w:rsidRDefault="0063724F" w:rsidP="000317E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US" w:eastAsia="ar-SA"/>
        </w:rPr>
      </w:pPr>
      <w:r w:rsidRPr="002F3158">
        <w:rPr>
          <w:rFonts w:ascii="Calibri" w:hAnsi="Calibri" w:cs="Calibri"/>
          <w:sz w:val="22"/>
          <w:szCs w:val="22"/>
          <w:lang w:val="en-US" w:eastAsia="ar-SA"/>
        </w:rPr>
        <w:t>E</w:t>
      </w:r>
      <w:r>
        <w:rPr>
          <w:rFonts w:ascii="Calibri" w:hAnsi="Calibri" w:cs="Calibri"/>
          <w:sz w:val="22"/>
          <w:szCs w:val="22"/>
          <w:lang w:val="en-US" w:eastAsia="ar-SA"/>
        </w:rPr>
        <w:t>xtensively worked on</w:t>
      </w:r>
      <w:r w:rsidRPr="002F3158">
        <w:rPr>
          <w:rFonts w:ascii="Calibri" w:hAnsi="Calibri" w:cs="Calibri"/>
          <w:sz w:val="22"/>
          <w:szCs w:val="22"/>
          <w:lang w:val="en-US" w:eastAsia="ar-SA"/>
        </w:rPr>
        <w:t xml:space="preserve"> </w:t>
      </w:r>
      <w:r>
        <w:rPr>
          <w:rFonts w:ascii="Calibri" w:hAnsi="Calibri" w:cs="Calibri"/>
          <w:sz w:val="22"/>
          <w:szCs w:val="22"/>
          <w:lang w:val="en-US" w:eastAsia="ar-SA"/>
        </w:rPr>
        <w:t>creating and managing containerization by using Docker &amp; Kubernetes</w:t>
      </w:r>
      <w:r w:rsidRPr="002F3158">
        <w:rPr>
          <w:rFonts w:ascii="Calibri" w:hAnsi="Calibri" w:cs="Calibri"/>
          <w:sz w:val="22"/>
          <w:szCs w:val="22"/>
          <w:lang w:val="en-US" w:eastAsia="ar-SA"/>
        </w:rPr>
        <w:t>.</w:t>
      </w:r>
    </w:p>
    <w:p w:rsidR="00AC7B53" w:rsidRPr="00AC7B53" w:rsidRDefault="00531886" w:rsidP="00AC7B53">
      <w:pPr>
        <w:pStyle w:val="Title"/>
        <w:numPr>
          <w:ilvl w:val="0"/>
          <w:numId w:val="4"/>
        </w:numPr>
        <w:suppressAutoHyphens w:val="0"/>
        <w:jc w:val="both"/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</w:pPr>
      <w:r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W</w:t>
      </w:r>
      <w:r w:rsidRPr="002F3158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orked with AWS core services like VPC, EC2, S3, IAM, </w:t>
      </w:r>
      <w:r w:rsidR="00207725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 xml:space="preserve">Route 53, Auto Scaling, </w:t>
      </w:r>
      <w:r w:rsidRPr="002F3158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AWS EKS</w:t>
      </w:r>
      <w:r w:rsidR="00F81332">
        <w:rPr>
          <w:rFonts w:ascii="Calibri" w:hAnsi="Calibri" w:cs="Calibri"/>
          <w:b w:val="0"/>
          <w:bCs w:val="0"/>
          <w:sz w:val="22"/>
          <w:szCs w:val="22"/>
          <w:lang w:val="en-US" w:eastAsia="ar-SA"/>
        </w:rPr>
        <w:t>, AWS Code Pipelines.</w:t>
      </w:r>
    </w:p>
    <w:p w:rsidR="00E7255E" w:rsidRPr="00CE682F" w:rsidRDefault="00E7255E" w:rsidP="000317E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US" w:eastAsia="ar-SA"/>
        </w:rPr>
      </w:pPr>
      <w:r w:rsidRPr="00EA651D">
        <w:rPr>
          <w:rFonts w:ascii="Calibri" w:hAnsi="Calibri" w:cs="Calibri"/>
          <w:sz w:val="22"/>
          <w:szCs w:val="22"/>
          <w:lang w:val="en-US" w:eastAsia="ar-SA"/>
        </w:rPr>
        <w:t xml:space="preserve">Hands on experience in </w:t>
      </w:r>
      <w:r w:rsidRPr="00CE682F">
        <w:rPr>
          <w:rFonts w:ascii="Calibri" w:hAnsi="Calibri" w:cs="Calibri"/>
          <w:sz w:val="22"/>
          <w:szCs w:val="22"/>
          <w:lang w:val="en-US" w:eastAsia="ar-SA"/>
        </w:rPr>
        <w:t xml:space="preserve">Deploying the code to the target </w:t>
      </w:r>
      <w:r w:rsidR="00C54D1A" w:rsidRPr="00CE682F">
        <w:rPr>
          <w:rFonts w:ascii="Calibri" w:hAnsi="Calibri" w:cs="Calibri"/>
          <w:sz w:val="22"/>
          <w:szCs w:val="22"/>
          <w:lang w:val="en-US" w:eastAsia="ar-SA"/>
        </w:rPr>
        <w:t>containers</w:t>
      </w:r>
      <w:r w:rsidRPr="00CE682F">
        <w:rPr>
          <w:rFonts w:ascii="Calibri" w:hAnsi="Calibri" w:cs="Calibri"/>
          <w:sz w:val="22"/>
          <w:szCs w:val="22"/>
          <w:lang w:val="en-US" w:eastAsia="ar-SA"/>
        </w:rPr>
        <w:t xml:space="preserve"> </w:t>
      </w:r>
      <w:r w:rsidR="00C54D1A" w:rsidRPr="00CE682F">
        <w:rPr>
          <w:rFonts w:ascii="Calibri" w:hAnsi="Calibri" w:cs="Calibri"/>
          <w:sz w:val="22"/>
          <w:szCs w:val="22"/>
          <w:lang w:val="en-US" w:eastAsia="ar-SA"/>
        </w:rPr>
        <w:t>using Docker.</w:t>
      </w:r>
    </w:p>
    <w:p w:rsidR="00AC7B53" w:rsidRPr="002A0B91" w:rsidRDefault="00AC7B53" w:rsidP="000317E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US" w:eastAsia="ar-SA"/>
        </w:rPr>
      </w:pPr>
      <w:r w:rsidRPr="002A0B91">
        <w:rPr>
          <w:rFonts w:ascii="Calibri" w:hAnsi="Calibri" w:cs="Calibri"/>
          <w:sz w:val="22"/>
          <w:szCs w:val="22"/>
        </w:rPr>
        <w:t xml:space="preserve">Experience </w:t>
      </w:r>
      <w:r w:rsidR="00737B99">
        <w:rPr>
          <w:rFonts w:ascii="Calibri" w:hAnsi="Calibri" w:cs="Calibri"/>
          <w:sz w:val="22"/>
          <w:szCs w:val="22"/>
        </w:rPr>
        <w:t>i</w:t>
      </w:r>
      <w:r w:rsidRPr="002A0B91">
        <w:rPr>
          <w:rFonts w:ascii="Calibri" w:hAnsi="Calibri" w:cs="Calibri"/>
          <w:sz w:val="22"/>
          <w:szCs w:val="22"/>
        </w:rPr>
        <w:t>n Terraform for provisioning &amp; managing infrastructure for different environments.</w:t>
      </w:r>
    </w:p>
    <w:p w:rsidR="00F81332" w:rsidRPr="00CE682F" w:rsidRDefault="00F81332" w:rsidP="000317E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lang w:val="en-US" w:eastAsia="ar-SA"/>
        </w:rPr>
      </w:pPr>
      <w:r w:rsidRPr="00CE682F">
        <w:rPr>
          <w:rFonts w:ascii="Calibri" w:hAnsi="Calibri" w:cs="Calibri"/>
          <w:sz w:val="22"/>
          <w:szCs w:val="22"/>
          <w:lang w:val="en-US" w:eastAsia="ar-SA"/>
        </w:rPr>
        <w:t xml:space="preserve">Worked </w:t>
      </w:r>
      <w:r w:rsidR="00286A5B" w:rsidRPr="00CE682F">
        <w:rPr>
          <w:rFonts w:ascii="Calibri" w:hAnsi="Calibri" w:cs="Calibri"/>
          <w:sz w:val="22"/>
          <w:szCs w:val="22"/>
          <w:lang w:val="en-US" w:eastAsia="ar-SA"/>
        </w:rPr>
        <w:t>on application</w:t>
      </w:r>
      <w:r w:rsidRPr="00CE682F">
        <w:rPr>
          <w:rFonts w:ascii="Calibri" w:hAnsi="Calibri" w:cs="Calibri"/>
          <w:sz w:val="22"/>
          <w:szCs w:val="22"/>
          <w:lang w:val="en-US" w:eastAsia="ar-SA"/>
        </w:rPr>
        <w:t xml:space="preserve"> monitoring tools like Grafana &amp; Kibana.</w:t>
      </w:r>
    </w:p>
    <w:p w:rsidR="00E7255E" w:rsidRPr="002F3158" w:rsidRDefault="00E7255E" w:rsidP="000317E0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cs="Calibri"/>
          <w:lang w:eastAsia="ar-SA"/>
        </w:rPr>
      </w:pPr>
      <w:r w:rsidRPr="002F3158">
        <w:rPr>
          <w:rFonts w:cs="Calibri"/>
          <w:lang w:eastAsia="ar-SA"/>
        </w:rPr>
        <w:t xml:space="preserve">Responsible </w:t>
      </w:r>
      <w:r w:rsidR="00EC6270">
        <w:rPr>
          <w:rFonts w:cs="Calibri"/>
          <w:lang w:eastAsia="ar-SA"/>
        </w:rPr>
        <w:t>for</w:t>
      </w:r>
      <w:r w:rsidRPr="002F3158">
        <w:rPr>
          <w:rFonts w:cs="Calibri"/>
          <w:lang w:eastAsia="ar-SA"/>
        </w:rPr>
        <w:t xml:space="preserve"> deploying WARs/EARs in application servers &amp; troubleshoot any deployment issue.</w:t>
      </w:r>
    </w:p>
    <w:p w:rsidR="00E7255E" w:rsidRPr="001815C6" w:rsidRDefault="00E7255E" w:rsidP="000317E0">
      <w:pPr>
        <w:pStyle w:val="NormalWeb"/>
        <w:numPr>
          <w:ilvl w:val="0"/>
          <w:numId w:val="4"/>
        </w:numPr>
        <w:spacing w:after="0" w:afterAutospacing="0"/>
        <w:rPr>
          <w:rFonts w:ascii="Calibri" w:hAnsi="Calibri" w:cs="Calibri"/>
          <w:sz w:val="22"/>
          <w:szCs w:val="22"/>
          <w:lang w:eastAsia="ar-SA"/>
        </w:rPr>
      </w:pPr>
      <w:r w:rsidRPr="001815C6">
        <w:rPr>
          <w:rFonts w:ascii="Calibri" w:hAnsi="Calibri" w:cs="Calibri"/>
          <w:sz w:val="22"/>
          <w:szCs w:val="22"/>
          <w:lang w:eastAsia="ar-SA"/>
        </w:rPr>
        <w:t>Experience is setting up multiple environments from DEV to PROD to achieve the Agile Methodology.</w:t>
      </w:r>
    </w:p>
    <w:p w:rsidR="00E7255E" w:rsidRPr="002F3158" w:rsidRDefault="00E7255E" w:rsidP="000317E0">
      <w:pPr>
        <w:pStyle w:val="NormalWeb"/>
        <w:numPr>
          <w:ilvl w:val="0"/>
          <w:numId w:val="4"/>
        </w:numPr>
        <w:spacing w:after="0" w:afterAutospacing="0"/>
        <w:rPr>
          <w:rFonts w:ascii="Calibri" w:hAnsi="Calibri" w:cs="Calibri"/>
          <w:sz w:val="22"/>
          <w:szCs w:val="22"/>
          <w:lang w:eastAsia="ar-SA"/>
        </w:rPr>
      </w:pPr>
      <w:r w:rsidRPr="002F3158">
        <w:rPr>
          <w:rFonts w:ascii="Calibri" w:hAnsi="Calibri" w:cs="Calibri"/>
          <w:sz w:val="22"/>
          <w:szCs w:val="22"/>
          <w:lang w:eastAsia="ar-SA"/>
        </w:rPr>
        <w:t>Excellent interpersonal communication skills and efficient in working as a team member.</w:t>
      </w:r>
    </w:p>
    <w:p w:rsidR="00E7255E" w:rsidRPr="002F3158" w:rsidRDefault="00E7255E" w:rsidP="000317E0">
      <w:pPr>
        <w:pStyle w:val="NormalWeb"/>
        <w:numPr>
          <w:ilvl w:val="0"/>
          <w:numId w:val="4"/>
        </w:numPr>
        <w:spacing w:after="0" w:afterAutospacing="0"/>
        <w:rPr>
          <w:rFonts w:ascii="Calibri" w:hAnsi="Calibri" w:cs="Calibri"/>
          <w:sz w:val="22"/>
          <w:szCs w:val="22"/>
          <w:lang w:eastAsia="ar-SA"/>
        </w:rPr>
      </w:pPr>
      <w:r w:rsidRPr="002F3158">
        <w:rPr>
          <w:rFonts w:ascii="Calibri" w:hAnsi="Calibri" w:cs="Calibri"/>
          <w:sz w:val="22"/>
          <w:szCs w:val="22"/>
          <w:lang w:eastAsia="ar-SA"/>
        </w:rPr>
        <w:t>Strong ability to learn, absorb, use new technologies quickly and keep updating with them.</w:t>
      </w:r>
    </w:p>
    <w:p w:rsidR="00D90A0E" w:rsidRPr="004173C5" w:rsidRDefault="00D90A0E" w:rsidP="00D90A0E">
      <w:pPr>
        <w:pStyle w:val="NoSpacing"/>
        <w:jc w:val="both"/>
        <w:rPr>
          <w:rFonts w:ascii="Cambria" w:hAnsi="Cambria"/>
          <w:bCs/>
        </w:rPr>
      </w:pPr>
    </w:p>
    <w:p w:rsidR="00D90A0E" w:rsidRPr="00711134" w:rsidRDefault="00D90A0E" w:rsidP="00EC6270">
      <w:pPr>
        <w:shd w:val="clear" w:color="auto" w:fill="D9D9D9"/>
        <w:spacing w:after="0" w:line="240" w:lineRule="auto"/>
        <w:rPr>
          <w:rFonts w:cs="Calibri"/>
          <w:b/>
          <w:sz w:val="24"/>
          <w:szCs w:val="24"/>
        </w:rPr>
      </w:pPr>
      <w:r w:rsidRPr="00711134">
        <w:rPr>
          <w:rFonts w:cs="Calibri"/>
          <w:b/>
          <w:sz w:val="24"/>
          <w:szCs w:val="24"/>
        </w:rPr>
        <w:t>WORK EXPERIENCE</w:t>
      </w:r>
    </w:p>
    <w:p w:rsidR="007A492F" w:rsidRPr="00D90A0E" w:rsidRDefault="007A492F" w:rsidP="00D90A0E">
      <w:pPr>
        <w:spacing w:after="0" w:line="272" w:lineRule="auto"/>
      </w:pPr>
    </w:p>
    <w:p w:rsidR="00D90A0E" w:rsidRPr="00D90A0E" w:rsidRDefault="00D90A0E" w:rsidP="000317E0">
      <w:pPr>
        <w:numPr>
          <w:ilvl w:val="0"/>
          <w:numId w:val="5"/>
        </w:numPr>
        <w:spacing w:after="0" w:line="272" w:lineRule="auto"/>
      </w:pPr>
      <w:r w:rsidRPr="00D90A0E">
        <w:t xml:space="preserve">Working </w:t>
      </w:r>
      <w:r w:rsidR="00BA53CE">
        <w:t xml:space="preserve">as a </w:t>
      </w:r>
      <w:r w:rsidR="008C102D">
        <w:t>Dev</w:t>
      </w:r>
      <w:r w:rsidR="00BA53CE">
        <w:t>O</w:t>
      </w:r>
      <w:r w:rsidR="008C102D">
        <w:t>ps Engineer</w:t>
      </w:r>
      <w:r w:rsidR="00BA53CE">
        <w:t xml:space="preserve"> with </w:t>
      </w:r>
      <w:r w:rsidR="005E3CD0" w:rsidRPr="005E3CD0">
        <w:t>Smartried Software Technologies</w:t>
      </w:r>
      <w:r w:rsidR="00C60B1F" w:rsidRPr="00C60B1F">
        <w:t xml:space="preserve"> </w:t>
      </w:r>
      <w:r w:rsidRPr="00D90A0E">
        <w:t>from</w:t>
      </w:r>
      <w:r w:rsidR="006A76E9">
        <w:t xml:space="preserve"> </w:t>
      </w:r>
      <w:r w:rsidR="00305F39">
        <w:t>JAN</w:t>
      </w:r>
      <w:r w:rsidR="006A76E9">
        <w:t xml:space="preserve"> 2018</w:t>
      </w:r>
      <w:r w:rsidR="008C102D">
        <w:t xml:space="preserve"> to till date</w:t>
      </w:r>
      <w:r w:rsidRPr="00D90A0E">
        <w:t>.</w:t>
      </w:r>
    </w:p>
    <w:p w:rsidR="00D90A0E" w:rsidRPr="004173C5" w:rsidRDefault="00D90A0E" w:rsidP="00D90A0E">
      <w:pPr>
        <w:pStyle w:val="NoSpacing"/>
        <w:jc w:val="both"/>
        <w:rPr>
          <w:rFonts w:ascii="Cambria" w:hAnsi="Cambria"/>
          <w:bCs/>
        </w:rPr>
      </w:pPr>
    </w:p>
    <w:p w:rsidR="00D90A0E" w:rsidRPr="00711134" w:rsidRDefault="00D90A0E" w:rsidP="00EC6270">
      <w:pPr>
        <w:shd w:val="clear" w:color="auto" w:fill="D9D9D9"/>
        <w:spacing w:after="0" w:line="240" w:lineRule="auto"/>
        <w:rPr>
          <w:rFonts w:cs="Calibri"/>
          <w:b/>
          <w:sz w:val="24"/>
          <w:szCs w:val="24"/>
        </w:rPr>
      </w:pPr>
      <w:r w:rsidRPr="00711134">
        <w:rPr>
          <w:rFonts w:cs="Calibri"/>
          <w:b/>
          <w:sz w:val="24"/>
          <w:szCs w:val="24"/>
        </w:rPr>
        <w:t>EDUCATIONAL SUMMARY</w:t>
      </w:r>
    </w:p>
    <w:p w:rsidR="00D90A0E" w:rsidRDefault="00D90A0E" w:rsidP="00AC2A24">
      <w:pPr>
        <w:pStyle w:val="NoSpacing"/>
        <w:jc w:val="both"/>
        <w:rPr>
          <w:rFonts w:ascii="Cambria" w:hAnsi="Cambria"/>
          <w:bCs/>
        </w:rPr>
      </w:pPr>
    </w:p>
    <w:p w:rsidR="00D90A0E" w:rsidRDefault="00D90A0E" w:rsidP="000317E0">
      <w:pPr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7F6070">
        <w:rPr>
          <w:rFonts w:cs="Arial"/>
        </w:rPr>
        <w:t>Bachelor of Engineering degree in Mechanical, Af</w:t>
      </w:r>
      <w:r>
        <w:rPr>
          <w:rFonts w:cs="Arial"/>
        </w:rPr>
        <w:t>filiated to JNT University</w:t>
      </w:r>
      <w:r w:rsidRPr="00A51809">
        <w:rPr>
          <w:rFonts w:cs="Arial"/>
        </w:rPr>
        <w:t>.</w:t>
      </w:r>
    </w:p>
    <w:p w:rsidR="00C56D8A" w:rsidRPr="00923CED" w:rsidRDefault="00C56D8A" w:rsidP="009F68DF">
      <w:pPr>
        <w:spacing w:after="0" w:line="240" w:lineRule="auto"/>
        <w:jc w:val="both"/>
        <w:rPr>
          <w:rFonts w:cs="Calibri"/>
          <w:b/>
          <w:bCs/>
        </w:rPr>
      </w:pPr>
    </w:p>
    <w:p w:rsidR="009C4F39" w:rsidRPr="00711134" w:rsidRDefault="00F812F5" w:rsidP="00EC6270">
      <w:pPr>
        <w:shd w:val="clear" w:color="auto" w:fill="D9D9D9"/>
        <w:spacing w:after="0" w:line="240" w:lineRule="auto"/>
        <w:rPr>
          <w:rFonts w:cs="Calibri"/>
          <w:b/>
          <w:sz w:val="24"/>
          <w:szCs w:val="24"/>
        </w:rPr>
      </w:pPr>
      <w:r w:rsidRPr="00711134">
        <w:rPr>
          <w:rFonts w:cs="Calibri"/>
          <w:b/>
          <w:sz w:val="24"/>
          <w:szCs w:val="24"/>
        </w:rPr>
        <w:t>TECHNICAL</w:t>
      </w:r>
      <w:r w:rsidR="006C4EC2" w:rsidRPr="00711134">
        <w:rPr>
          <w:rFonts w:cs="Calibri"/>
          <w:b/>
          <w:sz w:val="24"/>
          <w:szCs w:val="24"/>
        </w:rPr>
        <w:t xml:space="preserve"> SKILLS</w:t>
      </w:r>
    </w:p>
    <w:p w:rsidR="008B59A9" w:rsidRDefault="008B59A9" w:rsidP="003B2597">
      <w:pPr>
        <w:pStyle w:val="ListParagraph"/>
        <w:ind w:left="360" w:hanging="360"/>
        <w:jc w:val="both"/>
        <w:rPr>
          <w:rFonts w:ascii="Cambria" w:hAnsi="Cambria"/>
          <w:sz w:val="22"/>
          <w:szCs w:val="22"/>
          <w:lang w:val="en-US"/>
        </w:rPr>
      </w:pPr>
    </w:p>
    <w:p w:rsidR="00FE66AE" w:rsidRDefault="008B1FEF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8F6C9B">
        <w:rPr>
          <w:rFonts w:cs="Arial"/>
          <w:b/>
        </w:rPr>
        <w:t>Build Tools</w:t>
      </w:r>
      <w:r w:rsidR="00FE66AE" w:rsidRPr="008F6C9B">
        <w:rPr>
          <w:rFonts w:cs="Arial"/>
        </w:rPr>
        <w:tab/>
      </w:r>
      <w:r w:rsidR="00633A35">
        <w:rPr>
          <w:rFonts w:cs="Arial"/>
        </w:rPr>
        <w:tab/>
      </w:r>
      <w:r w:rsidR="00FE66AE" w:rsidRPr="008F6C9B">
        <w:rPr>
          <w:rFonts w:cs="Arial"/>
        </w:rPr>
        <w:t>:</w:t>
      </w:r>
      <w:r w:rsidR="007044A3">
        <w:rPr>
          <w:rFonts w:cs="Arial"/>
        </w:rPr>
        <w:tab/>
      </w:r>
      <w:r w:rsidRPr="008F6C9B">
        <w:rPr>
          <w:rFonts w:cs="Arial"/>
        </w:rPr>
        <w:t>Ant &amp; Maven</w:t>
      </w:r>
    </w:p>
    <w:p w:rsidR="001463B5" w:rsidRDefault="001463B5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1A3539">
        <w:rPr>
          <w:rFonts w:cs="Arial"/>
          <w:b/>
        </w:rPr>
        <w:t>Versioning Tools</w:t>
      </w:r>
      <w:r w:rsidR="008F40B8">
        <w:rPr>
          <w:rFonts w:cs="Arial"/>
          <w:b/>
        </w:rPr>
        <w:tab/>
      </w:r>
      <w:r w:rsidR="008F40B8" w:rsidRPr="001A3539">
        <w:rPr>
          <w:rFonts w:cs="Arial"/>
          <w:b/>
        </w:rPr>
        <w:t>:</w:t>
      </w:r>
      <w:r w:rsidR="007044A3">
        <w:rPr>
          <w:rFonts w:cs="Arial"/>
        </w:rPr>
        <w:tab/>
      </w:r>
      <w:r w:rsidRPr="001A3539">
        <w:rPr>
          <w:rFonts w:cs="Arial"/>
        </w:rPr>
        <w:t>SVN, GIT, GitHub</w:t>
      </w:r>
    </w:p>
    <w:p w:rsidR="001463B5" w:rsidRDefault="001463B5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1A3539">
        <w:rPr>
          <w:rFonts w:cs="Arial"/>
          <w:b/>
        </w:rPr>
        <w:t>DevOps Tools</w:t>
      </w:r>
      <w:r w:rsidRPr="001A3539">
        <w:rPr>
          <w:rFonts w:cs="Arial"/>
        </w:rPr>
        <w:t xml:space="preserve">      </w:t>
      </w:r>
      <w:r w:rsidR="004F1597">
        <w:rPr>
          <w:rFonts w:cs="Arial"/>
        </w:rPr>
        <w:tab/>
      </w:r>
      <w:r w:rsidRPr="001A3539">
        <w:rPr>
          <w:rFonts w:cs="Arial"/>
        </w:rPr>
        <w:t>:</w:t>
      </w:r>
      <w:r w:rsidR="007044A3">
        <w:rPr>
          <w:rFonts w:cs="Arial"/>
        </w:rPr>
        <w:tab/>
      </w:r>
      <w:r w:rsidRPr="001A3539">
        <w:rPr>
          <w:rFonts w:cs="Arial"/>
        </w:rPr>
        <w:t xml:space="preserve">Jenkins, Docker, </w:t>
      </w:r>
      <w:r w:rsidR="007044A3">
        <w:rPr>
          <w:rFonts w:cs="Arial"/>
        </w:rPr>
        <w:t>Kubernetes</w:t>
      </w:r>
    </w:p>
    <w:p w:rsidR="007044A3" w:rsidRDefault="007044A3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>
        <w:rPr>
          <w:rFonts w:cs="Arial"/>
          <w:b/>
        </w:rPr>
        <w:t>I</w:t>
      </w:r>
      <w:r w:rsidR="0059492C">
        <w:rPr>
          <w:rFonts w:cs="Arial"/>
          <w:b/>
        </w:rPr>
        <w:t>a</w:t>
      </w:r>
      <w:r>
        <w:rPr>
          <w:rFonts w:cs="Arial"/>
          <w:b/>
        </w:rPr>
        <w:t>C tools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7044A3">
        <w:rPr>
          <w:rFonts w:cs="Arial"/>
        </w:rPr>
        <w:t>:</w:t>
      </w:r>
      <w:r>
        <w:rPr>
          <w:rFonts w:cs="Arial"/>
        </w:rPr>
        <w:tab/>
        <w:t>Terraform</w:t>
      </w:r>
    </w:p>
    <w:p w:rsidR="001463B5" w:rsidRPr="00611EB1" w:rsidRDefault="00611EB1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8F6C9B">
        <w:rPr>
          <w:rFonts w:cs="Arial"/>
          <w:b/>
        </w:rPr>
        <w:t>Cloud Technology</w:t>
      </w:r>
      <w:r w:rsidRPr="008F6C9B">
        <w:rPr>
          <w:rFonts w:cs="Arial"/>
        </w:rPr>
        <w:tab/>
        <w:t>:</w:t>
      </w:r>
      <w:r w:rsidR="007044A3">
        <w:rPr>
          <w:rFonts w:cs="Arial"/>
        </w:rPr>
        <w:tab/>
      </w:r>
      <w:r w:rsidRPr="008F6C9B">
        <w:rPr>
          <w:rFonts w:cs="Arial"/>
        </w:rPr>
        <w:t>Pivotal Cloud</w:t>
      </w:r>
      <w:r w:rsidR="008C102D">
        <w:rPr>
          <w:rFonts w:cs="Arial"/>
        </w:rPr>
        <w:t xml:space="preserve"> Foundry &amp;</w:t>
      </w:r>
      <w:r w:rsidRPr="008F6C9B">
        <w:rPr>
          <w:rFonts w:cs="Arial"/>
        </w:rPr>
        <w:t xml:space="preserve"> AWS</w:t>
      </w:r>
    </w:p>
    <w:p w:rsidR="008B1FEF" w:rsidRPr="008F6C9B" w:rsidRDefault="008B1FEF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8F6C9B">
        <w:rPr>
          <w:rFonts w:cs="Arial"/>
          <w:b/>
        </w:rPr>
        <w:t xml:space="preserve">Monitoring Tools   </w:t>
      </w:r>
      <w:r w:rsidR="008F6C9B" w:rsidRPr="008F6C9B">
        <w:rPr>
          <w:rFonts w:cs="Arial"/>
        </w:rPr>
        <w:tab/>
      </w:r>
      <w:r w:rsidRPr="008F6C9B">
        <w:rPr>
          <w:rFonts w:cs="Arial"/>
        </w:rPr>
        <w:t>:</w:t>
      </w:r>
      <w:r w:rsidR="007044A3">
        <w:rPr>
          <w:rFonts w:cs="Arial"/>
        </w:rPr>
        <w:tab/>
      </w:r>
      <w:r w:rsidR="00FF5D98">
        <w:rPr>
          <w:rFonts w:cs="Arial"/>
        </w:rPr>
        <w:t>G</w:t>
      </w:r>
      <w:r w:rsidRPr="008F6C9B">
        <w:rPr>
          <w:rFonts w:cs="Arial"/>
        </w:rPr>
        <w:t>rafana</w:t>
      </w:r>
      <w:r w:rsidR="00FF5D98">
        <w:rPr>
          <w:rFonts w:cs="Arial"/>
        </w:rPr>
        <w:t xml:space="preserve"> &amp; ELK</w:t>
      </w:r>
    </w:p>
    <w:p w:rsidR="001A3539" w:rsidRPr="00421CEF" w:rsidRDefault="008B1FEF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  <w:b/>
        </w:rPr>
      </w:pPr>
      <w:r w:rsidRPr="00421CEF">
        <w:rPr>
          <w:rFonts w:cs="Arial"/>
          <w:b/>
        </w:rPr>
        <w:t xml:space="preserve">Domain </w:t>
      </w:r>
      <w:r w:rsidR="00316043" w:rsidRPr="00421CEF">
        <w:rPr>
          <w:rFonts w:cs="Arial"/>
          <w:b/>
        </w:rPr>
        <w:t>Knowledge</w:t>
      </w:r>
      <w:r w:rsidR="00316043" w:rsidRPr="00421CEF">
        <w:rPr>
          <w:rFonts w:cs="Arial"/>
          <w:b/>
        </w:rPr>
        <w:tab/>
      </w:r>
      <w:r w:rsidR="00316043" w:rsidRPr="00421CEF">
        <w:rPr>
          <w:rFonts w:cs="Arial"/>
          <w:bCs/>
        </w:rPr>
        <w:t>:</w:t>
      </w:r>
      <w:r w:rsidR="007044A3">
        <w:rPr>
          <w:rFonts w:cs="Arial"/>
          <w:bCs/>
        </w:rPr>
        <w:tab/>
      </w:r>
      <w:r w:rsidR="00C60B1F" w:rsidRPr="00421CEF">
        <w:rPr>
          <w:rFonts w:cs="Arial"/>
          <w:bCs/>
        </w:rPr>
        <w:t>Insurance Domain</w:t>
      </w:r>
    </w:p>
    <w:p w:rsidR="00236BC5" w:rsidRPr="00421CEF" w:rsidRDefault="00FE66AE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421CEF">
        <w:rPr>
          <w:rFonts w:cs="Arial"/>
          <w:b/>
        </w:rPr>
        <w:t>D</w:t>
      </w:r>
      <w:r w:rsidR="007044A3">
        <w:rPr>
          <w:rFonts w:cs="Arial"/>
          <w:b/>
        </w:rPr>
        <w:t>atabase</w:t>
      </w:r>
      <w:r w:rsidRPr="00421CEF">
        <w:rPr>
          <w:rFonts w:cs="Arial"/>
        </w:rPr>
        <w:tab/>
      </w:r>
      <w:r w:rsidR="00633A35" w:rsidRPr="00421CEF">
        <w:rPr>
          <w:rFonts w:cs="Arial"/>
        </w:rPr>
        <w:tab/>
      </w:r>
      <w:r w:rsidRPr="00421CEF">
        <w:rPr>
          <w:rFonts w:cs="Arial"/>
        </w:rPr>
        <w:t>:</w:t>
      </w:r>
      <w:r w:rsidR="007044A3">
        <w:rPr>
          <w:rFonts w:cs="Arial"/>
        </w:rPr>
        <w:tab/>
      </w:r>
      <w:r w:rsidRPr="00421CEF">
        <w:rPr>
          <w:rFonts w:cs="Arial"/>
        </w:rPr>
        <w:t>SQL Server</w:t>
      </w:r>
      <w:r w:rsidR="00C504FB" w:rsidRPr="00421CEF">
        <w:rPr>
          <w:rFonts w:cs="Arial"/>
        </w:rPr>
        <w:t xml:space="preserve"> &amp;</w:t>
      </w:r>
      <w:r w:rsidR="00711134" w:rsidRPr="00421CEF">
        <w:rPr>
          <w:rFonts w:cs="Arial"/>
        </w:rPr>
        <w:t xml:space="preserve"> </w:t>
      </w:r>
      <w:r w:rsidRPr="00421CEF">
        <w:rPr>
          <w:rFonts w:cs="Arial"/>
        </w:rPr>
        <w:t>ORACLE</w:t>
      </w:r>
    </w:p>
    <w:p w:rsidR="00FE66AE" w:rsidRPr="00421CEF" w:rsidRDefault="00FE66AE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421CEF">
        <w:rPr>
          <w:rFonts w:cs="Arial"/>
          <w:b/>
        </w:rPr>
        <w:t>Project Tools</w:t>
      </w:r>
      <w:r w:rsidRPr="00421CEF">
        <w:rPr>
          <w:rFonts w:cs="Arial"/>
        </w:rPr>
        <w:tab/>
      </w:r>
      <w:r w:rsidR="00633A35" w:rsidRPr="00421CEF">
        <w:rPr>
          <w:rFonts w:cs="Arial"/>
        </w:rPr>
        <w:tab/>
      </w:r>
      <w:r w:rsidRPr="00421CEF">
        <w:rPr>
          <w:rFonts w:cs="Arial"/>
        </w:rPr>
        <w:t>:</w:t>
      </w:r>
      <w:r w:rsidR="007044A3">
        <w:rPr>
          <w:rFonts w:cs="Arial"/>
        </w:rPr>
        <w:tab/>
      </w:r>
      <w:r w:rsidRPr="00421CEF">
        <w:rPr>
          <w:rFonts w:cs="Arial"/>
        </w:rPr>
        <w:t>Putty, Win</w:t>
      </w:r>
      <w:r w:rsidR="008B1FEF" w:rsidRPr="00421CEF">
        <w:rPr>
          <w:rFonts w:cs="Arial"/>
        </w:rPr>
        <w:t>SCP</w:t>
      </w:r>
    </w:p>
    <w:p w:rsidR="00FE66AE" w:rsidRPr="008F6C9B" w:rsidRDefault="00611EB1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421CEF">
        <w:rPr>
          <w:rFonts w:cs="Arial"/>
          <w:b/>
        </w:rPr>
        <w:t>Containerization</w:t>
      </w:r>
      <w:r w:rsidR="00FE66AE" w:rsidRPr="00421CEF">
        <w:rPr>
          <w:rFonts w:cs="Arial"/>
        </w:rPr>
        <w:tab/>
        <w:t>:</w:t>
      </w:r>
      <w:r w:rsidR="007044A3">
        <w:rPr>
          <w:rFonts w:cs="Arial"/>
        </w:rPr>
        <w:tab/>
      </w:r>
      <w:r w:rsidR="00FE66AE" w:rsidRPr="00421CEF">
        <w:rPr>
          <w:rFonts w:cs="Arial"/>
        </w:rPr>
        <w:t>Docker</w:t>
      </w:r>
      <w:r w:rsidR="00D4635A">
        <w:rPr>
          <w:rFonts w:cs="Arial"/>
        </w:rPr>
        <w:t xml:space="preserve"> </w:t>
      </w:r>
      <w:r>
        <w:rPr>
          <w:rFonts w:cs="Arial"/>
        </w:rPr>
        <w:t>&amp; Kubernetes</w:t>
      </w:r>
    </w:p>
    <w:p w:rsidR="00FE66AE" w:rsidRPr="008F6C9B" w:rsidRDefault="008B1FEF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8F6C9B">
        <w:rPr>
          <w:rFonts w:cs="Arial"/>
          <w:b/>
        </w:rPr>
        <w:t>Operating System</w:t>
      </w:r>
      <w:r w:rsidR="00FE66AE" w:rsidRPr="008F6C9B">
        <w:rPr>
          <w:rFonts w:cs="Arial"/>
        </w:rPr>
        <w:tab/>
        <w:t>:</w:t>
      </w:r>
      <w:r w:rsidR="007044A3">
        <w:rPr>
          <w:rFonts w:cs="Arial"/>
        </w:rPr>
        <w:tab/>
      </w:r>
      <w:r w:rsidR="00AB2E15">
        <w:rPr>
          <w:rFonts w:cs="Arial"/>
        </w:rPr>
        <w:t>Windows</w:t>
      </w:r>
      <w:r w:rsidR="00FE66AE" w:rsidRPr="008F6C9B">
        <w:rPr>
          <w:rFonts w:cs="Arial"/>
        </w:rPr>
        <w:t xml:space="preserve">, </w:t>
      </w:r>
      <w:r w:rsidR="00AB2E15">
        <w:rPr>
          <w:rFonts w:cs="Arial"/>
        </w:rPr>
        <w:t>Linux &amp; Unix</w:t>
      </w:r>
    </w:p>
    <w:p w:rsidR="0045176E" w:rsidRDefault="008B1FEF" w:rsidP="000317E0">
      <w:pPr>
        <w:numPr>
          <w:ilvl w:val="0"/>
          <w:numId w:val="5"/>
        </w:numPr>
        <w:spacing w:after="0" w:line="240" w:lineRule="auto"/>
        <w:ind w:right="-45"/>
        <w:jc w:val="both"/>
        <w:rPr>
          <w:rFonts w:cs="Arial"/>
        </w:rPr>
      </w:pPr>
      <w:r w:rsidRPr="00A447A6">
        <w:rPr>
          <w:rFonts w:cs="Arial"/>
          <w:b/>
        </w:rPr>
        <w:t xml:space="preserve">Software </w:t>
      </w:r>
      <w:r w:rsidR="00C613E0" w:rsidRPr="00A447A6">
        <w:rPr>
          <w:rFonts w:cs="Arial"/>
          <w:b/>
        </w:rPr>
        <w:t>Method</w:t>
      </w:r>
      <w:r w:rsidR="00C613E0">
        <w:rPr>
          <w:rFonts w:cs="Arial"/>
          <w:b/>
        </w:rPr>
        <w:t>ology</w:t>
      </w:r>
      <w:r w:rsidR="008F40B8">
        <w:rPr>
          <w:rFonts w:cs="Arial"/>
          <w:b/>
        </w:rPr>
        <w:tab/>
      </w:r>
      <w:r w:rsidR="00C613E0" w:rsidRPr="00A447A6">
        <w:rPr>
          <w:rFonts w:cs="Arial"/>
        </w:rPr>
        <w:t>:</w:t>
      </w:r>
      <w:r w:rsidR="007044A3">
        <w:rPr>
          <w:rFonts w:cs="Arial"/>
        </w:rPr>
        <w:tab/>
      </w:r>
      <w:r w:rsidR="00611EB1">
        <w:rPr>
          <w:rFonts w:cs="Arial"/>
        </w:rPr>
        <w:t>Agile</w:t>
      </w:r>
    </w:p>
    <w:p w:rsidR="00421CEF" w:rsidRDefault="00421CEF" w:rsidP="00421CEF">
      <w:pPr>
        <w:spacing w:after="0" w:line="240" w:lineRule="auto"/>
        <w:ind w:right="-45"/>
        <w:jc w:val="both"/>
        <w:rPr>
          <w:rFonts w:cs="Arial"/>
        </w:rPr>
      </w:pPr>
    </w:p>
    <w:p w:rsidR="00421CEF" w:rsidRDefault="00421CEF" w:rsidP="00421CEF">
      <w:pPr>
        <w:spacing w:after="0" w:line="240" w:lineRule="auto"/>
        <w:ind w:right="-45"/>
        <w:jc w:val="both"/>
        <w:rPr>
          <w:rFonts w:cs="Arial"/>
        </w:rPr>
      </w:pPr>
    </w:p>
    <w:p w:rsidR="00BA53CE" w:rsidRDefault="00BA53CE" w:rsidP="00421CEF">
      <w:pPr>
        <w:spacing w:after="0" w:line="240" w:lineRule="auto"/>
        <w:ind w:right="-45"/>
        <w:jc w:val="both"/>
        <w:rPr>
          <w:rFonts w:cs="Arial"/>
        </w:rPr>
      </w:pPr>
    </w:p>
    <w:p w:rsidR="00BA53CE" w:rsidRDefault="00BA53CE" w:rsidP="00421CEF">
      <w:pPr>
        <w:spacing w:after="0" w:line="240" w:lineRule="auto"/>
        <w:ind w:right="-45"/>
        <w:jc w:val="both"/>
        <w:rPr>
          <w:rFonts w:cs="Arial"/>
        </w:rPr>
      </w:pPr>
    </w:p>
    <w:p w:rsidR="00BA53CE" w:rsidRDefault="00BA53CE" w:rsidP="00421CEF">
      <w:pPr>
        <w:spacing w:after="0" w:line="240" w:lineRule="auto"/>
        <w:ind w:right="-45"/>
        <w:jc w:val="both"/>
        <w:rPr>
          <w:rFonts w:cs="Arial"/>
        </w:rPr>
      </w:pPr>
    </w:p>
    <w:p w:rsidR="00BA53CE" w:rsidRDefault="00BA53CE" w:rsidP="00421CEF">
      <w:pPr>
        <w:spacing w:after="0" w:line="240" w:lineRule="auto"/>
        <w:ind w:right="-45"/>
        <w:jc w:val="both"/>
        <w:rPr>
          <w:rFonts w:cs="Arial"/>
        </w:rPr>
      </w:pPr>
    </w:p>
    <w:p w:rsidR="00335A94" w:rsidRDefault="00335A94" w:rsidP="00335A94">
      <w:pPr>
        <w:spacing w:after="0" w:line="240" w:lineRule="auto"/>
        <w:ind w:right="-45"/>
        <w:jc w:val="both"/>
        <w:rPr>
          <w:rFonts w:cs="Arial"/>
        </w:rPr>
      </w:pPr>
    </w:p>
    <w:p w:rsidR="00AF2A62" w:rsidRPr="00FA4631" w:rsidRDefault="00BA53CE" w:rsidP="00404D05">
      <w:pPr>
        <w:shd w:val="clear" w:color="auto" w:fill="D9D9D9"/>
        <w:spacing w:after="0" w:line="240" w:lineRule="auto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Project</w:t>
      </w:r>
      <w:r w:rsidR="00101D59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Experience</w:t>
      </w:r>
    </w:p>
    <w:p w:rsidR="00101D59" w:rsidRPr="004173C5" w:rsidRDefault="00101D59" w:rsidP="00101D59">
      <w:pPr>
        <w:pStyle w:val="NoSpacing"/>
        <w:jc w:val="both"/>
        <w:rPr>
          <w:rFonts w:ascii="Cambria" w:hAnsi="Cambria"/>
          <w:bCs/>
        </w:rPr>
      </w:pPr>
    </w:p>
    <w:p w:rsidR="00101D59" w:rsidRPr="00711134" w:rsidRDefault="00101D59" w:rsidP="00ED174F">
      <w:pPr>
        <w:shd w:val="clear" w:color="auto" w:fill="D9D9D9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</w:t>
      </w:r>
      <w:r w:rsidR="00BA53CE">
        <w:rPr>
          <w:rFonts w:cs="Calibri"/>
          <w:b/>
          <w:sz w:val="24"/>
          <w:szCs w:val="24"/>
        </w:rPr>
        <w:t>roject</w:t>
      </w:r>
      <w:r w:rsidR="00ED174F">
        <w:rPr>
          <w:rFonts w:cs="Calibri"/>
          <w:b/>
          <w:sz w:val="24"/>
          <w:szCs w:val="24"/>
        </w:rPr>
        <w:t xml:space="preserve"> #1</w:t>
      </w:r>
    </w:p>
    <w:p w:rsidR="00101D59" w:rsidRDefault="00101D59" w:rsidP="00502FDA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Arial"/>
          <w:b/>
          <w:bCs/>
          <w:lang w:val="fr-FR"/>
        </w:rPr>
      </w:pPr>
    </w:p>
    <w:tbl>
      <w:tblPr>
        <w:tblW w:w="10700" w:type="dxa"/>
        <w:tblInd w:w="101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628"/>
        <w:gridCol w:w="9072"/>
      </w:tblGrid>
      <w:tr w:rsidR="00000000" w:rsidTr="00FF5D98">
        <w:trPr>
          <w:trHeight w:val="263"/>
        </w:trPr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B14BE5" w:rsidRDefault="00192228" w:rsidP="00192228">
            <w:pPr>
              <w:spacing w:line="252" w:lineRule="auto"/>
              <w:rPr>
                <w:rFonts w:eastAsia="SimSun"/>
              </w:rPr>
            </w:pPr>
            <w:r w:rsidRPr="00540B87">
              <w:rPr>
                <w:rFonts w:cs="Calibri"/>
                <w:b/>
                <w:bCs/>
                <w:color w:val="333333"/>
              </w:rPr>
              <w:t>Client</w:t>
            </w:r>
          </w:p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2123D8" w:rsidRDefault="00192228" w:rsidP="00192228">
            <w:pPr>
              <w:spacing w:line="252" w:lineRule="auto"/>
              <w:rPr>
                <w:rFonts w:eastAsia="SimSun"/>
              </w:rPr>
            </w:pPr>
            <w:r w:rsidRPr="002123D8">
              <w:t>Travelers Insurance (USA)</w:t>
            </w:r>
          </w:p>
        </w:tc>
      </w:tr>
      <w:tr w:rsidR="00000000" w:rsidTr="00FF5D98">
        <w:trPr>
          <w:trHeight w:val="257"/>
        </w:trPr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B14BE5" w:rsidRDefault="00192228" w:rsidP="00192228">
            <w:pPr>
              <w:spacing w:line="252" w:lineRule="auto"/>
              <w:rPr>
                <w:rFonts w:eastAsia="SimSun"/>
              </w:rPr>
            </w:pPr>
            <w:r w:rsidRPr="00540B87">
              <w:rPr>
                <w:rFonts w:cs="Calibri"/>
                <w:b/>
                <w:bCs/>
                <w:color w:val="333333"/>
              </w:rPr>
              <w:t>Project</w:t>
            </w:r>
          </w:p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2123D8" w:rsidRDefault="00192228" w:rsidP="00192228">
            <w:pPr>
              <w:spacing w:line="228" w:lineRule="auto"/>
              <w:rPr>
                <w:rFonts w:eastAsia="SimSun"/>
              </w:rPr>
            </w:pPr>
            <w:r w:rsidRPr="002123D8">
              <w:t xml:space="preserve">Travelers (Personal Insurance LOB) </w:t>
            </w:r>
          </w:p>
        </w:tc>
      </w:tr>
      <w:tr w:rsidR="00000000" w:rsidTr="00FF5D98">
        <w:trPr>
          <w:trHeight w:val="263"/>
        </w:trPr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B14BE5" w:rsidRDefault="00192228" w:rsidP="00192228">
            <w:pPr>
              <w:spacing w:line="252" w:lineRule="auto"/>
              <w:rPr>
                <w:rFonts w:eastAsia="SimSun"/>
              </w:rPr>
            </w:pPr>
            <w:r w:rsidRPr="00540B87">
              <w:rPr>
                <w:rFonts w:cs="Calibri"/>
                <w:b/>
              </w:rPr>
              <w:t>Tools used</w:t>
            </w:r>
          </w:p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B14BE5" w:rsidRDefault="000107EC" w:rsidP="00192228">
            <w:pPr>
              <w:spacing w:line="252" w:lineRule="auto"/>
              <w:rPr>
                <w:rFonts w:eastAsia="SimSun"/>
              </w:rPr>
            </w:pPr>
            <w:r>
              <w:rPr>
                <w:rFonts w:cs="Calibri"/>
              </w:rPr>
              <w:t xml:space="preserve">AWS, </w:t>
            </w:r>
            <w:r w:rsidR="00192228" w:rsidRPr="00540B87">
              <w:rPr>
                <w:rFonts w:cs="Calibri"/>
              </w:rPr>
              <w:t>Maven,</w:t>
            </w:r>
            <w:r w:rsidR="003B075A">
              <w:rPr>
                <w:rFonts w:cs="Calibri"/>
              </w:rPr>
              <w:t xml:space="preserve"> </w:t>
            </w:r>
            <w:r w:rsidR="00192228" w:rsidRPr="00F4006D">
              <w:rPr>
                <w:rFonts w:cs="Calibri"/>
              </w:rPr>
              <w:t>Cloud</w:t>
            </w:r>
            <w:r w:rsidR="00BA53CE">
              <w:rPr>
                <w:rFonts w:cs="Calibri"/>
              </w:rPr>
              <w:t xml:space="preserve"> </w:t>
            </w:r>
            <w:r w:rsidR="00192228" w:rsidRPr="00F4006D">
              <w:rPr>
                <w:rFonts w:cs="Calibri"/>
              </w:rPr>
              <w:t>Bees</w:t>
            </w:r>
            <w:r w:rsidR="00192228" w:rsidRPr="00540B87">
              <w:rPr>
                <w:rFonts w:cs="Calibri"/>
              </w:rPr>
              <w:t xml:space="preserve"> Jenkins, SVN,</w:t>
            </w:r>
            <w:r w:rsidR="00192228">
              <w:rPr>
                <w:rFonts w:cs="Calibri"/>
              </w:rPr>
              <w:t xml:space="preserve"> Git, Linux/</w:t>
            </w:r>
            <w:r w:rsidR="00192228">
              <w:rPr>
                <w:rFonts w:cs="Cambria"/>
                <w:lang w:val="en-AU"/>
              </w:rPr>
              <w:t>CentOS</w:t>
            </w:r>
            <w:r w:rsidR="00192228">
              <w:rPr>
                <w:rFonts w:cs="Calibri"/>
              </w:rPr>
              <w:t xml:space="preserve"> environment,</w:t>
            </w:r>
            <w:r w:rsidR="003B075A">
              <w:rPr>
                <w:rFonts w:cs="Calibri"/>
              </w:rPr>
              <w:t xml:space="preserve"> </w:t>
            </w:r>
            <w:r w:rsidR="00192228">
              <w:rPr>
                <w:rFonts w:cs="Calibri"/>
              </w:rPr>
              <w:t>SQL DB,</w:t>
            </w:r>
            <w:r w:rsidR="003B075A">
              <w:rPr>
                <w:rFonts w:cs="Calibri"/>
              </w:rPr>
              <w:t xml:space="preserve"> </w:t>
            </w:r>
            <w:r w:rsidR="00192228">
              <w:rPr>
                <w:rFonts w:cs="Calibri"/>
              </w:rPr>
              <w:t>Windows 2008/2016</w:t>
            </w:r>
            <w:r w:rsidR="00192228" w:rsidRPr="00421CEF">
              <w:rPr>
                <w:rFonts w:cs="Calibri"/>
              </w:rPr>
              <w:t>,</w:t>
            </w:r>
            <w:r w:rsidR="003B075A" w:rsidRPr="00421CEF">
              <w:rPr>
                <w:rFonts w:cs="Calibri"/>
              </w:rPr>
              <w:t xml:space="preserve"> </w:t>
            </w:r>
            <w:r w:rsidR="00192228" w:rsidRPr="00421CEF">
              <w:rPr>
                <w:rFonts w:cs="Calibri"/>
              </w:rPr>
              <w:t>BMC Remedy,</w:t>
            </w:r>
            <w:r w:rsidR="00421CEF" w:rsidRPr="00421CEF">
              <w:rPr>
                <w:rFonts w:cs="Calibri"/>
              </w:rPr>
              <w:t xml:space="preserve"> </w:t>
            </w:r>
            <w:r w:rsidR="00192228" w:rsidRPr="00421CEF">
              <w:rPr>
                <w:rFonts w:cs="Calibri"/>
              </w:rPr>
              <w:t>Fiddler,</w:t>
            </w:r>
            <w:r w:rsidR="00421CEF" w:rsidRPr="00421CEF">
              <w:rPr>
                <w:rFonts w:cs="Calibri"/>
              </w:rPr>
              <w:t xml:space="preserve"> </w:t>
            </w:r>
            <w:r w:rsidR="00192228" w:rsidRPr="00421CEF">
              <w:rPr>
                <w:rFonts w:cs="Calibri"/>
              </w:rPr>
              <w:t>IBM Urban,</w:t>
            </w:r>
            <w:r w:rsidR="00421CEF" w:rsidRPr="00421CEF">
              <w:rPr>
                <w:rFonts w:cs="Calibri"/>
              </w:rPr>
              <w:t xml:space="preserve"> </w:t>
            </w:r>
            <w:r w:rsidR="00192228" w:rsidRPr="00421CEF">
              <w:rPr>
                <w:rFonts w:cs="Calibri"/>
              </w:rPr>
              <w:t>ANT,</w:t>
            </w:r>
            <w:r w:rsidR="00421CEF" w:rsidRPr="00421CEF">
              <w:rPr>
                <w:rFonts w:cs="Calibri"/>
              </w:rPr>
              <w:t xml:space="preserve"> </w:t>
            </w:r>
            <w:r w:rsidR="00192228" w:rsidRPr="00421CEF">
              <w:rPr>
                <w:rFonts w:cs="Calibri"/>
              </w:rPr>
              <w:t>NAnt,</w:t>
            </w:r>
            <w:r w:rsidR="00421CEF" w:rsidRPr="00421CEF">
              <w:rPr>
                <w:rFonts w:cs="Calibri"/>
              </w:rPr>
              <w:t xml:space="preserve"> </w:t>
            </w:r>
            <w:r w:rsidR="00192228" w:rsidRPr="00421CEF">
              <w:rPr>
                <w:rFonts w:cs="Calibri"/>
              </w:rPr>
              <w:t>PCF,</w:t>
            </w:r>
            <w:r w:rsidR="00421CEF" w:rsidRPr="00421CEF">
              <w:rPr>
                <w:rFonts w:cs="Calibri"/>
              </w:rPr>
              <w:t xml:space="preserve"> </w:t>
            </w:r>
            <w:r w:rsidR="00192228" w:rsidRPr="00421CEF">
              <w:rPr>
                <w:rFonts w:cs="Calibri"/>
              </w:rPr>
              <w:t>Autosys.</w:t>
            </w:r>
          </w:p>
        </w:tc>
      </w:tr>
      <w:tr w:rsidR="00000000" w:rsidTr="00FF5D98">
        <w:trPr>
          <w:trHeight w:val="178"/>
        </w:trPr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F125DE" w:rsidRDefault="00192228" w:rsidP="00192228">
            <w:pPr>
              <w:spacing w:line="252" w:lineRule="auto"/>
              <w:rPr>
                <w:rFonts w:eastAsia="SimSun"/>
                <w:b/>
                <w:bCs/>
              </w:rPr>
            </w:pPr>
            <w:r w:rsidRPr="00540B87">
              <w:rPr>
                <w:rFonts w:cs="Calibri"/>
                <w:b/>
                <w:bCs/>
                <w:color w:val="333333"/>
              </w:rPr>
              <w:t>Role</w:t>
            </w:r>
          </w:p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B14BE5" w:rsidRDefault="00192228" w:rsidP="00192228">
            <w:pPr>
              <w:spacing w:line="252" w:lineRule="auto"/>
              <w:rPr>
                <w:rFonts w:eastAsia="SimSun"/>
              </w:rPr>
            </w:pPr>
            <w:r>
              <w:rPr>
                <w:rFonts w:cs="Calibri"/>
                <w:bCs/>
              </w:rPr>
              <w:t>Dev</w:t>
            </w:r>
            <w:r w:rsidR="00BA53CE">
              <w:rPr>
                <w:rFonts w:cs="Calibri"/>
                <w:bCs/>
              </w:rPr>
              <w:t>O</w:t>
            </w:r>
            <w:r>
              <w:rPr>
                <w:rFonts w:cs="Calibri"/>
                <w:bCs/>
              </w:rPr>
              <w:t>ps</w:t>
            </w:r>
            <w:r w:rsidRPr="00540B87">
              <w:rPr>
                <w:rFonts w:cs="Calibri"/>
                <w:bCs/>
              </w:rPr>
              <w:t xml:space="preserve"> Engineer</w:t>
            </w:r>
          </w:p>
        </w:tc>
      </w:tr>
      <w:tr w:rsidR="00000000" w:rsidTr="00FF5D98">
        <w:trPr>
          <w:trHeight w:val="178"/>
        </w:trPr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F125DE" w:rsidRDefault="00192228" w:rsidP="00192228">
            <w:pPr>
              <w:spacing w:line="252" w:lineRule="auto"/>
              <w:rPr>
                <w:rFonts w:eastAsia="SimSun"/>
                <w:b/>
                <w:bCs/>
              </w:rPr>
            </w:pPr>
            <w:r w:rsidRPr="00540B87">
              <w:rPr>
                <w:rFonts w:cs="Calibri"/>
                <w:b/>
                <w:bCs/>
                <w:color w:val="333333"/>
              </w:rPr>
              <w:t>Team Size</w:t>
            </w:r>
          </w:p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B14BE5" w:rsidRDefault="00192228" w:rsidP="00192228">
            <w:pPr>
              <w:spacing w:line="252" w:lineRule="auto"/>
              <w:rPr>
                <w:rFonts w:eastAsia="SimSun"/>
              </w:rPr>
            </w:pPr>
            <w:r>
              <w:rPr>
                <w:rFonts w:cs="Calibri"/>
              </w:rPr>
              <w:t xml:space="preserve">30 </w:t>
            </w:r>
            <w:r w:rsidRPr="00540B87">
              <w:rPr>
                <w:rFonts w:cs="Calibri"/>
              </w:rPr>
              <w:t>Members.</w:t>
            </w:r>
          </w:p>
        </w:tc>
      </w:tr>
      <w:tr w:rsidR="00000000" w:rsidTr="00FF5D98">
        <w:trPr>
          <w:trHeight w:val="178"/>
        </w:trPr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F125DE" w:rsidRDefault="00192228" w:rsidP="00192228">
            <w:pPr>
              <w:spacing w:line="252" w:lineRule="auto"/>
              <w:rPr>
                <w:rFonts w:eastAsia="SimSun"/>
                <w:b/>
                <w:bCs/>
              </w:rPr>
            </w:pPr>
            <w:r w:rsidRPr="00540B87">
              <w:rPr>
                <w:rFonts w:cs="Calibri"/>
                <w:b/>
                <w:bCs/>
                <w:color w:val="333333"/>
              </w:rPr>
              <w:t>Duration</w:t>
            </w:r>
          </w:p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Pr="00B14BE5" w:rsidRDefault="002521AE" w:rsidP="00192228">
            <w:pPr>
              <w:spacing w:line="252" w:lineRule="auto"/>
              <w:rPr>
                <w:rFonts w:eastAsia="SimSun"/>
              </w:rPr>
            </w:pPr>
            <w:r>
              <w:rPr>
                <w:rFonts w:cs="Calibri"/>
              </w:rPr>
              <w:t>JAN</w:t>
            </w:r>
            <w:r w:rsidR="00192228" w:rsidRPr="00540B87">
              <w:rPr>
                <w:rFonts w:cs="Calibri"/>
              </w:rPr>
              <w:t xml:space="preserve"> 201</w:t>
            </w:r>
            <w:r w:rsidR="00192228">
              <w:rPr>
                <w:rFonts w:cs="Calibri"/>
              </w:rPr>
              <w:t>8</w:t>
            </w:r>
            <w:r w:rsidR="00192228" w:rsidRPr="00540B87">
              <w:rPr>
                <w:rFonts w:cs="Calibri"/>
              </w:rPr>
              <w:t xml:space="preserve"> to </w:t>
            </w:r>
            <w:r w:rsidR="00BA53CE" w:rsidRPr="00540B87">
              <w:rPr>
                <w:rFonts w:cs="Calibri"/>
              </w:rPr>
              <w:t>till</w:t>
            </w:r>
            <w:r w:rsidR="00192228" w:rsidRPr="00540B87">
              <w:rPr>
                <w:rFonts w:cs="Calibri"/>
              </w:rPr>
              <w:t xml:space="preserve"> date.</w:t>
            </w:r>
          </w:p>
        </w:tc>
      </w:tr>
      <w:tr w:rsidR="00000000" w:rsidTr="00C32189">
        <w:trPr>
          <w:trHeight w:val="1545"/>
        </w:trPr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562" w:rsidRPr="00B14BE5" w:rsidRDefault="00681562" w:rsidP="000317E0">
            <w:r w:rsidRPr="00B14BE5">
              <w:rPr>
                <w:rFonts w:eastAsia="SimSun"/>
                <w:b/>
                <w:bCs/>
              </w:rPr>
              <w:t>Responsibilities</w:t>
            </w:r>
          </w:p>
          <w:p w:rsidR="00681562" w:rsidRPr="00B14BE5" w:rsidRDefault="00681562" w:rsidP="000317E0"/>
          <w:p w:rsidR="00681562" w:rsidRPr="00B14BE5" w:rsidRDefault="00681562" w:rsidP="000317E0"/>
          <w:p w:rsidR="00681562" w:rsidRPr="00B14BE5" w:rsidRDefault="00681562" w:rsidP="000317E0"/>
          <w:p w:rsidR="00681562" w:rsidRPr="00B14BE5" w:rsidRDefault="00681562" w:rsidP="000317E0"/>
          <w:p w:rsidR="00681562" w:rsidRPr="00B14BE5" w:rsidRDefault="00681562" w:rsidP="000317E0"/>
          <w:p w:rsidR="00681562" w:rsidRPr="00B14BE5" w:rsidRDefault="00681562" w:rsidP="000317E0"/>
          <w:p w:rsidR="00681562" w:rsidRPr="00B14BE5" w:rsidRDefault="00681562" w:rsidP="000317E0"/>
          <w:p w:rsidR="00681562" w:rsidRPr="00B14BE5" w:rsidRDefault="00681562" w:rsidP="000317E0"/>
          <w:p w:rsidR="00681562" w:rsidRPr="00B14BE5" w:rsidRDefault="00681562" w:rsidP="000317E0"/>
          <w:p w:rsidR="00681562" w:rsidRPr="00B14BE5" w:rsidRDefault="00681562" w:rsidP="000317E0"/>
          <w:p w:rsidR="00681562" w:rsidRPr="00B14BE5" w:rsidRDefault="00681562" w:rsidP="000317E0"/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228" w:rsidRDefault="00192228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>
              <w:rPr>
                <w:rFonts w:cs="Arial"/>
              </w:rPr>
              <w:t>As a Dev</w:t>
            </w:r>
            <w:r w:rsidR="00BA53CE">
              <w:rPr>
                <w:rFonts w:cs="Arial"/>
              </w:rPr>
              <w:t>O</w:t>
            </w:r>
            <w:r>
              <w:rPr>
                <w:rFonts w:cs="Arial"/>
              </w:rPr>
              <w:t>ps engineer responsible for Build, Deployment</w:t>
            </w:r>
            <w:r w:rsidR="00826D05">
              <w:rPr>
                <w:rFonts w:cs="Arial"/>
              </w:rPr>
              <w:t xml:space="preserve"> and Release</w:t>
            </w:r>
            <w:r>
              <w:rPr>
                <w:rFonts w:cs="Arial"/>
              </w:rPr>
              <w:t xml:space="preserve"> of the code to the target servers. </w:t>
            </w:r>
          </w:p>
          <w:p w:rsidR="00192228" w:rsidRDefault="00A16095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>
              <w:rPr>
                <w:rFonts w:cs="Arial"/>
              </w:rPr>
              <w:t xml:space="preserve">Created </w:t>
            </w:r>
            <w:r w:rsidR="00192228">
              <w:rPr>
                <w:rFonts w:cs="Arial"/>
              </w:rPr>
              <w:t>Build processes</w:t>
            </w:r>
            <w:r w:rsidR="0098343E">
              <w:rPr>
                <w:rFonts w:cs="Arial"/>
              </w:rPr>
              <w:t xml:space="preserve"> for</w:t>
            </w:r>
            <w:r w:rsidR="00192228" w:rsidRPr="002C4891">
              <w:rPr>
                <w:rFonts w:cs="Arial"/>
              </w:rPr>
              <w:t xml:space="preserve"> releases/deployments </w:t>
            </w:r>
            <w:r w:rsidR="00A13826">
              <w:rPr>
                <w:rFonts w:cs="Arial"/>
              </w:rPr>
              <w:t xml:space="preserve">in </w:t>
            </w:r>
            <w:r w:rsidR="00A13826" w:rsidRPr="0064299F">
              <w:rPr>
                <w:rFonts w:cs="Arial"/>
              </w:rPr>
              <w:t>CloudBees</w:t>
            </w:r>
            <w:r w:rsidR="00A13826" w:rsidRPr="002C4891">
              <w:rPr>
                <w:rFonts w:cs="Arial"/>
              </w:rPr>
              <w:t xml:space="preserve"> </w:t>
            </w:r>
            <w:r w:rsidR="00A13826" w:rsidRPr="008374D6">
              <w:rPr>
                <w:rFonts w:cs="Arial"/>
              </w:rPr>
              <w:t>Jenkins</w:t>
            </w:r>
            <w:r w:rsidR="00A13826" w:rsidRPr="002C4891">
              <w:rPr>
                <w:rFonts w:cs="Arial"/>
              </w:rPr>
              <w:t xml:space="preserve"> </w:t>
            </w:r>
            <w:r w:rsidR="00192228" w:rsidRPr="002C4891">
              <w:rPr>
                <w:rFonts w:cs="Arial"/>
              </w:rPr>
              <w:t xml:space="preserve">using </w:t>
            </w:r>
            <w:r w:rsidR="00192228">
              <w:rPr>
                <w:rFonts w:cs="Arial"/>
              </w:rPr>
              <w:t>the</w:t>
            </w:r>
            <w:r w:rsidR="00192228" w:rsidRPr="002C4891">
              <w:rPr>
                <w:rFonts w:cs="Arial"/>
              </w:rPr>
              <w:t xml:space="preserve"> tools </w:t>
            </w:r>
            <w:r w:rsidR="00A13826">
              <w:rPr>
                <w:rFonts w:cs="Arial"/>
              </w:rPr>
              <w:t xml:space="preserve">SVN/GIT, </w:t>
            </w:r>
            <w:r w:rsidR="00192228" w:rsidRPr="002C4891">
              <w:rPr>
                <w:rFonts w:cs="Arial"/>
              </w:rPr>
              <w:t xml:space="preserve">Maven/Ant, </w:t>
            </w:r>
            <w:r w:rsidR="00192228">
              <w:rPr>
                <w:rFonts w:cs="Arial"/>
              </w:rPr>
              <w:t xml:space="preserve">and </w:t>
            </w:r>
            <w:r>
              <w:rPr>
                <w:rFonts w:cs="Arial"/>
              </w:rPr>
              <w:t xml:space="preserve">in the </w:t>
            </w:r>
            <w:r w:rsidRPr="00642251">
              <w:rPr>
                <w:rFonts w:cs="Arial"/>
              </w:rPr>
              <w:t>DEV</w:t>
            </w:r>
            <w:r w:rsidRPr="00642251">
              <w:rPr>
                <w:rFonts w:cs="Cambria"/>
                <w:lang w:val="en-AU"/>
              </w:rPr>
              <w:t>, UAT, PERF, MO</w:t>
            </w:r>
            <w:r>
              <w:rPr>
                <w:rFonts w:cs="Cambria"/>
                <w:lang w:val="en-AU"/>
              </w:rPr>
              <w:t xml:space="preserve"> and </w:t>
            </w:r>
            <w:r w:rsidRPr="00642251">
              <w:rPr>
                <w:rFonts w:cs="Cambria"/>
                <w:lang w:val="en-AU"/>
              </w:rPr>
              <w:t>PROD</w:t>
            </w:r>
            <w:r>
              <w:rPr>
                <w:rFonts w:cs="Cambria"/>
                <w:lang w:val="en-AU"/>
              </w:rPr>
              <w:t xml:space="preserve"> environments.</w:t>
            </w:r>
          </w:p>
          <w:p w:rsidR="00A16095" w:rsidRDefault="00A16095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>
              <w:rPr>
                <w:rFonts w:cs="Arial"/>
              </w:rPr>
              <w:t>Created and maintained user access, Segregation of duties (SOD)and server administration in Git, Jenkins and Jenkins jobs.</w:t>
            </w:r>
          </w:p>
          <w:p w:rsidR="00B22A92" w:rsidRPr="006C2E6C" w:rsidRDefault="00B22A92" w:rsidP="00B22A92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 w:rsidRPr="000254F4">
              <w:rPr>
                <w:rFonts w:cs="Calibri"/>
                <w:color w:val="000000"/>
                <w:shd w:val="clear" w:color="auto" w:fill="FFFFFF"/>
              </w:rPr>
              <w:t xml:space="preserve">Architected and secured the Infrastructure on </w:t>
            </w:r>
            <w:r w:rsidRPr="000254F4">
              <w:rPr>
                <w:rStyle w:val="il"/>
                <w:rFonts w:cs="Calibri"/>
                <w:color w:val="000000"/>
                <w:shd w:val="clear" w:color="auto" w:fill="FFFFFF"/>
              </w:rPr>
              <w:t>AWS</w:t>
            </w:r>
            <w:r w:rsidRPr="000254F4">
              <w:rPr>
                <w:rFonts w:cs="Calibri"/>
                <w:color w:val="000000"/>
                <w:shd w:val="clear" w:color="auto" w:fill="FFFFFF"/>
              </w:rPr>
              <w:t xml:space="preserve"> using IAM,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NAT </w:t>
            </w:r>
            <w:r w:rsidRPr="000254F4">
              <w:rPr>
                <w:rFonts w:cs="Calibri"/>
                <w:color w:val="000000"/>
                <w:shd w:val="clear" w:color="auto" w:fill="FFFFFF"/>
              </w:rPr>
              <w:t>Gateway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, </w:t>
            </w:r>
            <w:r w:rsidRPr="000254F4">
              <w:rPr>
                <w:rFonts w:cs="Calibri"/>
                <w:color w:val="000000"/>
                <w:shd w:val="clear" w:color="auto" w:fill="FFFFFF"/>
              </w:rPr>
              <w:t>Cloud </w:t>
            </w:r>
            <w:r w:rsidR="004D190B" w:rsidRPr="000254F4">
              <w:rPr>
                <w:rFonts w:cs="Calibri"/>
                <w:color w:val="000000"/>
                <w:shd w:val="clear" w:color="auto" w:fill="FFFFFF"/>
              </w:rPr>
              <w:t>Watch, Security</w:t>
            </w:r>
            <w:r w:rsidRPr="000254F4">
              <w:rPr>
                <w:rFonts w:cs="Calibri"/>
                <w:color w:val="000000"/>
                <w:shd w:val="clear" w:color="auto" w:fill="FFFFFF"/>
              </w:rPr>
              <w:t xml:space="preserve"> Groups</w:t>
            </w:r>
            <w:r w:rsidR="001E3D2A">
              <w:rPr>
                <w:rFonts w:cs="Calibri"/>
                <w:color w:val="000000"/>
                <w:shd w:val="clear" w:color="auto" w:fill="FFFFFF"/>
              </w:rPr>
              <w:t>, &amp; Network ACLs</w:t>
            </w:r>
            <w:r w:rsidRPr="000254F4">
              <w:rPr>
                <w:rFonts w:cs="Calibri"/>
                <w:color w:val="000000"/>
                <w:shd w:val="clear" w:color="auto" w:fill="FFFFFF"/>
              </w:rPr>
              <w:t>.</w:t>
            </w:r>
          </w:p>
          <w:p w:rsidR="006C2E6C" w:rsidRPr="006C2E6C" w:rsidRDefault="006C2E6C" w:rsidP="006C2E6C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 w:rsidRPr="000254F4">
              <w:rPr>
                <w:rFonts w:cs="Arial"/>
              </w:rPr>
              <w:t>Created container</w:t>
            </w:r>
            <w:r w:rsidR="00410AC2">
              <w:rPr>
                <w:rFonts w:cs="Arial"/>
              </w:rPr>
              <w:t xml:space="preserve"> images</w:t>
            </w:r>
            <w:r w:rsidRPr="000254F4">
              <w:rPr>
                <w:rFonts w:cs="Arial"/>
              </w:rPr>
              <w:t xml:space="preserve"> and deployed in to cloud (AWS</w:t>
            </w:r>
            <w:r w:rsidR="00410AC2">
              <w:rPr>
                <w:rFonts w:cs="Arial"/>
              </w:rPr>
              <w:t>-ECS</w:t>
            </w:r>
            <w:r w:rsidRPr="000254F4">
              <w:rPr>
                <w:rFonts w:cs="Arial"/>
              </w:rPr>
              <w:t>) environments successfully.</w:t>
            </w:r>
          </w:p>
          <w:p w:rsidR="004D190B" w:rsidRPr="00B22A92" w:rsidRDefault="004D190B" w:rsidP="00B22A92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 w:rsidRPr="000254F4">
              <w:rPr>
                <w:rFonts w:cs="Calibri"/>
                <w:color w:val="222222"/>
                <w:shd w:val="clear" w:color="auto" w:fill="FFFFFF"/>
              </w:rPr>
              <w:t xml:space="preserve">Created </w:t>
            </w:r>
            <w:r w:rsidR="007C0BE3">
              <w:rPr>
                <w:rFonts w:cs="Calibri"/>
                <w:color w:val="222222"/>
                <w:shd w:val="clear" w:color="auto" w:fill="FFFFFF"/>
              </w:rPr>
              <w:t>S</w:t>
            </w:r>
            <w:r w:rsidRPr="000254F4">
              <w:rPr>
                <w:rFonts w:cs="Calibri"/>
                <w:color w:val="222222"/>
                <w:shd w:val="clear" w:color="auto" w:fill="FFFFFF"/>
              </w:rPr>
              <w:t>3 buckets, security groups for Infrastructure provisioning.</w:t>
            </w:r>
          </w:p>
          <w:p w:rsidR="00192228" w:rsidRPr="00F8728A" w:rsidRDefault="00D66A95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>
              <w:rPr>
                <w:rFonts w:cs="Arial"/>
              </w:rPr>
              <w:t xml:space="preserve">Worked closely with Developers and testers to resolve </w:t>
            </w:r>
            <w:r w:rsidR="00192228" w:rsidRPr="00F8728A">
              <w:rPr>
                <w:rFonts w:cs="Arial"/>
              </w:rPr>
              <w:t xml:space="preserve">build issues and fixes </w:t>
            </w:r>
            <w:r>
              <w:rPr>
                <w:rFonts w:cs="Arial"/>
              </w:rPr>
              <w:t xml:space="preserve">in Dev, QA and </w:t>
            </w:r>
            <w:r w:rsidRPr="00F8728A">
              <w:rPr>
                <w:rFonts w:cs="Arial"/>
              </w:rPr>
              <w:t>PROD</w:t>
            </w:r>
            <w:r w:rsidR="00192228" w:rsidRPr="00F8728A">
              <w:rPr>
                <w:rFonts w:cs="Arial"/>
              </w:rPr>
              <w:t xml:space="preserve"> deployments</w:t>
            </w:r>
            <w:r>
              <w:rPr>
                <w:rFonts w:cs="Arial"/>
              </w:rPr>
              <w:t>.</w:t>
            </w:r>
          </w:p>
          <w:p w:rsidR="00192228" w:rsidRPr="00642251" w:rsidRDefault="00642251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 w:rsidRPr="00642251">
              <w:rPr>
                <w:rFonts w:cs="Arial"/>
              </w:rPr>
              <w:t>Deployed build</w:t>
            </w:r>
            <w:r w:rsidR="00192228" w:rsidRPr="00642251">
              <w:rPr>
                <w:rFonts w:cs="Arial"/>
              </w:rPr>
              <w:t xml:space="preserve"> applications to Windows 2008/</w:t>
            </w:r>
            <w:r w:rsidRPr="00642251">
              <w:rPr>
                <w:rFonts w:cs="Arial"/>
              </w:rPr>
              <w:t>2016 and</w:t>
            </w:r>
            <w:r w:rsidR="00192228" w:rsidRPr="00642251">
              <w:rPr>
                <w:rFonts w:cs="Arial"/>
              </w:rPr>
              <w:t xml:space="preserve"> </w:t>
            </w:r>
            <w:r w:rsidRPr="00642251">
              <w:rPr>
                <w:rFonts w:cs="Arial"/>
              </w:rPr>
              <w:t>PCF for</w:t>
            </w:r>
            <w:r w:rsidR="00192228" w:rsidRPr="00642251">
              <w:rPr>
                <w:rFonts w:cs="Arial"/>
              </w:rPr>
              <w:t xml:space="preserve"> Dev to Post </w:t>
            </w:r>
            <w:r w:rsidRPr="00642251">
              <w:rPr>
                <w:rFonts w:cs="Arial"/>
              </w:rPr>
              <w:t>Prod (</w:t>
            </w:r>
            <w:r w:rsidR="00192228" w:rsidRPr="00642251">
              <w:rPr>
                <w:rFonts w:cs="Arial"/>
              </w:rPr>
              <w:t>food chain) servers using IBM Urb</w:t>
            </w:r>
            <w:r w:rsidR="003B075A" w:rsidRPr="00642251">
              <w:rPr>
                <w:rFonts w:cs="Arial"/>
              </w:rPr>
              <w:t>a</w:t>
            </w:r>
            <w:r w:rsidR="00192228" w:rsidRPr="00642251">
              <w:rPr>
                <w:rFonts w:cs="Arial"/>
              </w:rPr>
              <w:t>n Code Deploy tool.</w:t>
            </w:r>
          </w:p>
          <w:p w:rsidR="00192228" w:rsidRPr="001949E7" w:rsidRDefault="00D66A95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>
              <w:rPr>
                <w:rFonts w:cs="Arial"/>
              </w:rPr>
              <w:t>Coordinated with all the teams during the deployment and Release cycle.</w:t>
            </w:r>
          </w:p>
          <w:p w:rsidR="00192228" w:rsidRDefault="00192228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>
              <w:rPr>
                <w:rFonts w:cs="Arial"/>
              </w:rPr>
              <w:t xml:space="preserve">Pushed the artifacts such as jars, wars, and other artifacts into the </w:t>
            </w:r>
            <w:r w:rsidR="00D66A95">
              <w:rPr>
                <w:rFonts w:cs="Arial"/>
              </w:rPr>
              <w:t xml:space="preserve">nexus </w:t>
            </w:r>
            <w:r>
              <w:rPr>
                <w:rFonts w:cs="Arial"/>
              </w:rPr>
              <w:t>Artifactory</w:t>
            </w:r>
            <w:r w:rsidR="00642251">
              <w:rPr>
                <w:rFonts w:cs="Arial"/>
              </w:rPr>
              <w:t>.</w:t>
            </w:r>
          </w:p>
          <w:p w:rsidR="00192228" w:rsidRPr="0051642D" w:rsidRDefault="00192228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 w:rsidRPr="0051642D">
              <w:rPr>
                <w:rFonts w:cs="Arial"/>
              </w:rPr>
              <w:t xml:space="preserve">Build and deployment scripts according to </w:t>
            </w:r>
            <w:r w:rsidRPr="00642251">
              <w:rPr>
                <w:rFonts w:cs="Arial"/>
              </w:rPr>
              <w:t>SCM</w:t>
            </w:r>
            <w:r w:rsidRPr="0051642D">
              <w:rPr>
                <w:rFonts w:cs="Arial"/>
              </w:rPr>
              <w:t xml:space="preserve"> team standards and processes to Performance</w:t>
            </w:r>
            <w:r>
              <w:rPr>
                <w:rFonts w:cs="Arial"/>
              </w:rPr>
              <w:t>,</w:t>
            </w:r>
            <w:r w:rsidRPr="001A3F42">
              <w:rPr>
                <w:rFonts w:cs="Arial"/>
              </w:rPr>
              <w:t xml:space="preserve"> </w:t>
            </w:r>
            <w:r w:rsidR="004B57D5">
              <w:rPr>
                <w:rFonts w:cs="Arial"/>
              </w:rPr>
              <w:t>Pre-Production</w:t>
            </w:r>
            <w:r w:rsidRPr="0051642D">
              <w:rPr>
                <w:rFonts w:cs="Arial"/>
              </w:rPr>
              <w:t xml:space="preserve"> </w:t>
            </w:r>
            <w:r w:rsidR="004B57D5" w:rsidRPr="0051642D">
              <w:rPr>
                <w:rFonts w:cs="Arial"/>
              </w:rPr>
              <w:t xml:space="preserve">and </w:t>
            </w:r>
            <w:r w:rsidR="004B57D5">
              <w:rPr>
                <w:rFonts w:cs="Arial"/>
              </w:rPr>
              <w:t>Production</w:t>
            </w:r>
            <w:r w:rsidRPr="0051642D">
              <w:rPr>
                <w:rFonts w:cs="Arial"/>
              </w:rPr>
              <w:t xml:space="preserve"> Environments</w:t>
            </w:r>
          </w:p>
          <w:p w:rsidR="00192228" w:rsidRPr="006E5B7C" w:rsidRDefault="006E5B7C" w:rsidP="006E5B7C">
            <w:pPr>
              <w:numPr>
                <w:ilvl w:val="0"/>
                <w:numId w:val="6"/>
              </w:numPr>
              <w:spacing w:after="0" w:line="260" w:lineRule="atLeast"/>
              <w:rPr>
                <w:rFonts w:cs="Arial"/>
              </w:rPr>
            </w:pPr>
            <w:r w:rsidRPr="006E5B7C">
              <w:rPr>
                <w:rFonts w:cs="Arial"/>
              </w:rPr>
              <w:t>C</w:t>
            </w:r>
            <w:r w:rsidR="00192228" w:rsidRPr="006E5B7C">
              <w:rPr>
                <w:rFonts w:cs="Arial"/>
              </w:rPr>
              <w:t>reated branches to implement parallel development in agile environment</w:t>
            </w:r>
            <w:r w:rsidRPr="006E5B7C">
              <w:rPr>
                <w:rFonts w:cs="Arial"/>
              </w:rPr>
              <w:t xml:space="preserve"> by using best branching strategies.</w:t>
            </w:r>
          </w:p>
          <w:p w:rsidR="00192228" w:rsidRPr="006E5B7C" w:rsidRDefault="00192228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 w:rsidRPr="006E5B7C">
              <w:rPr>
                <w:rFonts w:cs="Arial"/>
              </w:rPr>
              <w:t>Updated the Maven POMs to automate the build process for the projects and integrated them with Jenkins</w:t>
            </w:r>
            <w:r w:rsidR="006E5B7C">
              <w:rPr>
                <w:rFonts w:cs="Arial"/>
              </w:rPr>
              <w:t>.</w:t>
            </w:r>
          </w:p>
          <w:p w:rsidR="00192228" w:rsidRPr="00540B87" w:rsidRDefault="00192228" w:rsidP="00192228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 w:rsidRPr="006E5B7C">
              <w:rPr>
                <w:rFonts w:cs="Arial"/>
              </w:rPr>
              <w:t>Downloaded the necessary</w:t>
            </w:r>
            <w:r>
              <w:rPr>
                <w:rFonts w:cs="Arial"/>
              </w:rPr>
              <w:t xml:space="preserve"> dependencies and plugins </w:t>
            </w:r>
            <w:r w:rsidRPr="00540B87">
              <w:rPr>
                <w:rFonts w:cs="Arial"/>
              </w:rPr>
              <w:t>during the build process</w:t>
            </w:r>
            <w:r w:rsidR="006E5B7C">
              <w:rPr>
                <w:rFonts w:cs="Arial"/>
              </w:rPr>
              <w:t>.</w:t>
            </w:r>
          </w:p>
          <w:p w:rsidR="003D69B2" w:rsidRDefault="00192228" w:rsidP="003D69B2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 w:rsidRPr="00540B87">
              <w:rPr>
                <w:rFonts w:cs="Arial"/>
              </w:rPr>
              <w:t>Responsible in deploying the application WARs</w:t>
            </w:r>
            <w:r>
              <w:rPr>
                <w:rFonts w:cs="Arial"/>
              </w:rPr>
              <w:t>/</w:t>
            </w:r>
            <w:r w:rsidR="004B57D5">
              <w:rPr>
                <w:rFonts w:cs="Arial"/>
              </w:rPr>
              <w:t xml:space="preserve">EARs </w:t>
            </w:r>
            <w:r w:rsidR="004B57D5" w:rsidRPr="00540B87">
              <w:rPr>
                <w:rFonts w:cs="Arial"/>
              </w:rPr>
              <w:t>in</w:t>
            </w:r>
            <w:r w:rsidRPr="00540B87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application servers &amp; </w:t>
            </w:r>
            <w:r w:rsidRPr="00540B87">
              <w:rPr>
                <w:rFonts w:cs="Arial"/>
              </w:rPr>
              <w:t>troubleshoot any deployment issue</w:t>
            </w:r>
            <w:r>
              <w:rPr>
                <w:rFonts w:cs="Arial"/>
              </w:rPr>
              <w:t>.</w:t>
            </w:r>
          </w:p>
          <w:p w:rsidR="00192228" w:rsidRPr="003D69B2" w:rsidRDefault="00192228" w:rsidP="003D69B2">
            <w:pPr>
              <w:numPr>
                <w:ilvl w:val="0"/>
                <w:numId w:val="6"/>
              </w:numPr>
              <w:shd w:val="clear" w:color="auto" w:fill="FFFFFF"/>
              <w:spacing w:after="0" w:line="260" w:lineRule="atLeast"/>
              <w:rPr>
                <w:rFonts w:cs="Arial"/>
              </w:rPr>
            </w:pPr>
            <w:r w:rsidRPr="003D69B2">
              <w:rPr>
                <w:rFonts w:cs="Arial"/>
              </w:rPr>
              <w:t>Involved in client calls and interacted with Onshore/Offshore teams in terms of functional and technical specifications</w:t>
            </w:r>
            <w:r w:rsidR="004B57D5" w:rsidRPr="003D69B2">
              <w:rPr>
                <w:rFonts w:cs="Arial"/>
              </w:rPr>
              <w:t>.</w:t>
            </w:r>
          </w:p>
          <w:p w:rsidR="006A6926" w:rsidRDefault="00192228" w:rsidP="00192228">
            <w:pPr>
              <w:pStyle w:val="NormalWeb"/>
              <w:numPr>
                <w:ilvl w:val="0"/>
                <w:numId w:val="6"/>
              </w:numPr>
              <w:spacing w:after="0" w:afterAutospacing="0"/>
              <w:rPr>
                <w:rFonts w:ascii="Calibri" w:hAnsi="Calibri" w:cs="Cambria"/>
                <w:sz w:val="22"/>
                <w:szCs w:val="22"/>
                <w:lang w:val="en-AU"/>
              </w:rPr>
            </w:pPr>
            <w:r w:rsidRPr="004B57D5">
              <w:rPr>
                <w:rFonts w:ascii="Calibri" w:hAnsi="Calibri" w:cs="Cambria"/>
                <w:sz w:val="22"/>
                <w:szCs w:val="22"/>
                <w:lang w:val="en-AU"/>
              </w:rPr>
              <w:t xml:space="preserve">Worked in </w:t>
            </w:r>
            <w:r w:rsidRPr="00C32189">
              <w:rPr>
                <w:rFonts w:ascii="Calibri" w:hAnsi="Calibri" w:cs="Cambria"/>
                <w:b/>
                <w:sz w:val="22"/>
                <w:szCs w:val="22"/>
                <w:lang w:val="en-AU"/>
              </w:rPr>
              <w:t>Incident management</w:t>
            </w:r>
            <w:r w:rsidRPr="004B57D5">
              <w:rPr>
                <w:rFonts w:ascii="Calibri" w:hAnsi="Calibri" w:cs="Cambria"/>
                <w:sz w:val="22"/>
                <w:szCs w:val="22"/>
                <w:lang w:val="en-AU"/>
              </w:rPr>
              <w:t xml:space="preserve"> team in fixing the application </w:t>
            </w:r>
            <w:r w:rsidR="006A6926" w:rsidRPr="004B57D5">
              <w:rPr>
                <w:rFonts w:ascii="Calibri" w:hAnsi="Calibri" w:cs="Cambria"/>
                <w:sz w:val="22"/>
                <w:szCs w:val="22"/>
                <w:lang w:val="en-AU"/>
              </w:rPr>
              <w:t>issues</w:t>
            </w:r>
            <w:r w:rsidRPr="004B57D5">
              <w:rPr>
                <w:rFonts w:ascii="Calibri" w:hAnsi="Calibri" w:cs="Cambria"/>
                <w:sz w:val="22"/>
                <w:szCs w:val="22"/>
                <w:lang w:val="en-AU"/>
              </w:rPr>
              <w:t xml:space="preserve"> and make the environment stable for QA </w:t>
            </w:r>
            <w:r w:rsidR="004B57D5" w:rsidRPr="004B57D5">
              <w:rPr>
                <w:rFonts w:ascii="Calibri" w:hAnsi="Calibri" w:cs="Cambria"/>
                <w:sz w:val="22"/>
                <w:szCs w:val="22"/>
                <w:lang w:val="en-AU"/>
              </w:rPr>
              <w:t xml:space="preserve">testing. </w:t>
            </w:r>
          </w:p>
          <w:p w:rsidR="00DD3383" w:rsidRPr="00C32189" w:rsidRDefault="004B57D5" w:rsidP="00C32189">
            <w:pPr>
              <w:pStyle w:val="NormalWeb"/>
              <w:numPr>
                <w:ilvl w:val="0"/>
                <w:numId w:val="6"/>
              </w:numPr>
              <w:spacing w:after="0" w:afterAutospacing="0"/>
              <w:rPr>
                <w:rFonts w:ascii="Calibri" w:hAnsi="Calibri" w:cs="Cambria"/>
                <w:sz w:val="22"/>
                <w:szCs w:val="22"/>
                <w:lang w:val="en-AU"/>
              </w:rPr>
            </w:pPr>
            <w:r w:rsidRPr="00ED42D6">
              <w:rPr>
                <w:rFonts w:ascii="Calibri" w:hAnsi="Calibri" w:cs="Cambria"/>
                <w:sz w:val="22"/>
                <w:szCs w:val="22"/>
                <w:lang w:val="en-AU"/>
              </w:rPr>
              <w:t>Worked</w:t>
            </w:r>
            <w:r w:rsidR="00192228" w:rsidRPr="00ED42D6">
              <w:rPr>
                <w:rFonts w:ascii="Calibri" w:hAnsi="Calibri" w:cs="Cambria"/>
                <w:sz w:val="22"/>
                <w:szCs w:val="22"/>
                <w:lang w:val="en-AU"/>
              </w:rPr>
              <w:t xml:space="preserve"> in </w:t>
            </w:r>
            <w:r w:rsidR="00192228" w:rsidRPr="00ED42D6">
              <w:rPr>
                <w:rFonts w:ascii="Calibri" w:hAnsi="Calibri" w:cs="Cambria"/>
                <w:b/>
                <w:sz w:val="22"/>
                <w:szCs w:val="22"/>
                <w:lang w:val="en-AU"/>
              </w:rPr>
              <w:t>Change management</w:t>
            </w:r>
            <w:r w:rsidR="00192228" w:rsidRPr="00ED42D6">
              <w:rPr>
                <w:rFonts w:ascii="Calibri" w:hAnsi="Calibri" w:cs="Cambria"/>
                <w:sz w:val="22"/>
                <w:szCs w:val="22"/>
                <w:lang w:val="en-AU"/>
              </w:rPr>
              <w:t xml:space="preserve"> for creating the change tickets to deploy the code to higher regions like Pre-Production, Production and Post Production regions using </w:t>
            </w:r>
            <w:r w:rsidR="00192228" w:rsidRPr="00ED42D6">
              <w:rPr>
                <w:rFonts w:ascii="Calibri" w:hAnsi="Calibri" w:cs="Cambria"/>
                <w:b/>
                <w:sz w:val="22"/>
                <w:szCs w:val="22"/>
                <w:lang w:val="en-AU"/>
              </w:rPr>
              <w:t>BMC Remedy tool</w:t>
            </w:r>
            <w:r w:rsidR="00192228" w:rsidRPr="00ED42D6">
              <w:rPr>
                <w:rFonts w:ascii="Calibri" w:hAnsi="Calibri" w:cs="Cambria"/>
                <w:sz w:val="22"/>
                <w:szCs w:val="22"/>
                <w:lang w:val="en-AU"/>
              </w:rPr>
              <w:t>.</w:t>
            </w:r>
          </w:p>
        </w:tc>
      </w:tr>
    </w:tbl>
    <w:p w:rsidR="00D64A0E" w:rsidRPr="000E0542" w:rsidRDefault="00912284" w:rsidP="00BA53C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9d3328137c086d6aa422ac16da8f4061134f530e18705c4458440321091b5b581109120412445b5b0f4356014b4450530401195c1333471b1b111940505b0a58580f1b425c4c01090340281e0103150b164851581543124a4b485d4637071f1b5b58170a10014042595858564d465d4507144359090f59431209175144410c595f5049100a1105035d4a1e500558191b150612415c540f504e12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9d3328137c086d6aa422ac16da8f4061134f530e18705c4458440321091b5b581109120412445b5b0f4356014b4450530401195c1333471b1b111940505b0a58580f1b425c4c01090340281e0103150b164851581543124a4b485d4637071f1b5b58170a10014042595858564d465d4507144359090f59431209175144410c595f5049100a1105035d4a1e500558191b150612415c540f504e121b5c6&amp;docType=doc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64A0E" w:rsidRPr="000E0542" w:rsidSect="00F4256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C3C" w:rsidRDefault="00AC2C3C" w:rsidP="0018686D">
      <w:pPr>
        <w:spacing w:after="0" w:line="240" w:lineRule="auto"/>
      </w:pPr>
      <w:r>
        <w:separator/>
      </w:r>
    </w:p>
  </w:endnote>
  <w:endnote w:type="continuationSeparator" w:id="1">
    <w:p w:rsidR="00AC2C3C" w:rsidRDefault="00AC2C3C" w:rsidP="0018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C3C" w:rsidRDefault="00AC2C3C" w:rsidP="0018686D">
      <w:pPr>
        <w:spacing w:after="0" w:line="240" w:lineRule="auto"/>
      </w:pPr>
      <w:r>
        <w:separator/>
      </w:r>
    </w:p>
  </w:footnote>
  <w:footnote w:type="continuationSeparator" w:id="1">
    <w:p w:rsidR="00AC2C3C" w:rsidRDefault="00AC2C3C" w:rsidP="00186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1512FEF"/>
    <w:multiLevelType w:val="hybridMultilevel"/>
    <w:tmpl w:val="CED45620"/>
    <w:lvl w:ilvl="0">
      <w:start w:val="21"/>
      <w:numFmt w:val="bullet"/>
      <w:pStyle w:val="Normal14p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B33EC6"/>
    <w:multiLevelType w:val="hybridMultilevel"/>
    <w:tmpl w:val="F2C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2565E"/>
    <w:multiLevelType w:val="hybridMultilevel"/>
    <w:tmpl w:val="FA482550"/>
    <w:lvl w:ilvl="0">
      <w:start w:val="1"/>
      <w:numFmt w:val="decimal"/>
      <w:pStyle w:val="NormalJustified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5">
    <w:nsid w:val="6AE10593"/>
    <w:multiLevelType w:val="hybridMultilevel"/>
    <w:tmpl w:val="EBA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E80704"/>
    <w:multiLevelType w:val="hybridMultilevel"/>
    <w:tmpl w:val="676038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75581495"/>
    <w:multiLevelType w:val="hybridMultilevel"/>
    <w:tmpl w:val="A8D0D5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TI0NTYyNzcyNzQyMzNV0lEKTi0uzszPAykwrAUAZIpcASwAAAA="/>
  </w:docVars>
  <w:rsids>
    <w:rsidRoot w:val="00E616C8"/>
    <w:rsid w:val="000014A5"/>
    <w:rsid w:val="00006BD5"/>
    <w:rsid w:val="000107EC"/>
    <w:rsid w:val="00010907"/>
    <w:rsid w:val="00011AFF"/>
    <w:rsid w:val="00013BF2"/>
    <w:rsid w:val="0001571F"/>
    <w:rsid w:val="00020604"/>
    <w:rsid w:val="00021B5D"/>
    <w:rsid w:val="00021E25"/>
    <w:rsid w:val="00024248"/>
    <w:rsid w:val="000248B3"/>
    <w:rsid w:val="000254F4"/>
    <w:rsid w:val="00025B26"/>
    <w:rsid w:val="000317E0"/>
    <w:rsid w:val="000327CC"/>
    <w:rsid w:val="0003362E"/>
    <w:rsid w:val="00034539"/>
    <w:rsid w:val="00034606"/>
    <w:rsid w:val="00040494"/>
    <w:rsid w:val="00040509"/>
    <w:rsid w:val="00040AA4"/>
    <w:rsid w:val="00040ECF"/>
    <w:rsid w:val="00043AE2"/>
    <w:rsid w:val="00044B17"/>
    <w:rsid w:val="00051CE1"/>
    <w:rsid w:val="0005324C"/>
    <w:rsid w:val="00055CB9"/>
    <w:rsid w:val="00055EA5"/>
    <w:rsid w:val="00056031"/>
    <w:rsid w:val="00057A1A"/>
    <w:rsid w:val="000620D9"/>
    <w:rsid w:val="000640C5"/>
    <w:rsid w:val="000664B7"/>
    <w:rsid w:val="0006697B"/>
    <w:rsid w:val="00070192"/>
    <w:rsid w:val="000715BC"/>
    <w:rsid w:val="00071AF7"/>
    <w:rsid w:val="000816F6"/>
    <w:rsid w:val="00094AD6"/>
    <w:rsid w:val="00094AED"/>
    <w:rsid w:val="000978D6"/>
    <w:rsid w:val="000A4868"/>
    <w:rsid w:val="000A49B1"/>
    <w:rsid w:val="000A5BE8"/>
    <w:rsid w:val="000A5DB7"/>
    <w:rsid w:val="000A7B8D"/>
    <w:rsid w:val="000A7BDB"/>
    <w:rsid w:val="000B4A96"/>
    <w:rsid w:val="000C22C1"/>
    <w:rsid w:val="000C248A"/>
    <w:rsid w:val="000C24A2"/>
    <w:rsid w:val="000C44C6"/>
    <w:rsid w:val="000C44EE"/>
    <w:rsid w:val="000C507B"/>
    <w:rsid w:val="000C58CC"/>
    <w:rsid w:val="000C6B00"/>
    <w:rsid w:val="000C7CB1"/>
    <w:rsid w:val="000D05E3"/>
    <w:rsid w:val="000D07FF"/>
    <w:rsid w:val="000D65F2"/>
    <w:rsid w:val="000D7BAF"/>
    <w:rsid w:val="000E0542"/>
    <w:rsid w:val="000E2475"/>
    <w:rsid w:val="000E24F1"/>
    <w:rsid w:val="000E258C"/>
    <w:rsid w:val="000E2EA1"/>
    <w:rsid w:val="000E58C8"/>
    <w:rsid w:val="000E69BC"/>
    <w:rsid w:val="000F02BA"/>
    <w:rsid w:val="000F036F"/>
    <w:rsid w:val="000F0AE9"/>
    <w:rsid w:val="000F0FF2"/>
    <w:rsid w:val="000F11CE"/>
    <w:rsid w:val="000F1801"/>
    <w:rsid w:val="000F3824"/>
    <w:rsid w:val="000F4539"/>
    <w:rsid w:val="000F6ADB"/>
    <w:rsid w:val="00100640"/>
    <w:rsid w:val="00101D59"/>
    <w:rsid w:val="00102B5B"/>
    <w:rsid w:val="0010455F"/>
    <w:rsid w:val="001073BB"/>
    <w:rsid w:val="00107CB6"/>
    <w:rsid w:val="001112F7"/>
    <w:rsid w:val="00111B99"/>
    <w:rsid w:val="00117CEE"/>
    <w:rsid w:val="00120319"/>
    <w:rsid w:val="0012043F"/>
    <w:rsid w:val="001252B8"/>
    <w:rsid w:val="001316B2"/>
    <w:rsid w:val="00131E9A"/>
    <w:rsid w:val="001366D6"/>
    <w:rsid w:val="001368D3"/>
    <w:rsid w:val="00137289"/>
    <w:rsid w:val="00137980"/>
    <w:rsid w:val="00140C33"/>
    <w:rsid w:val="0014220B"/>
    <w:rsid w:val="0014268A"/>
    <w:rsid w:val="001446B0"/>
    <w:rsid w:val="001463B5"/>
    <w:rsid w:val="00150A30"/>
    <w:rsid w:val="00152363"/>
    <w:rsid w:val="00152CA3"/>
    <w:rsid w:val="00155652"/>
    <w:rsid w:val="00161DD5"/>
    <w:rsid w:val="00164B27"/>
    <w:rsid w:val="001653C1"/>
    <w:rsid w:val="00165DE3"/>
    <w:rsid w:val="00166847"/>
    <w:rsid w:val="0017054F"/>
    <w:rsid w:val="0017185F"/>
    <w:rsid w:val="00172876"/>
    <w:rsid w:val="00173988"/>
    <w:rsid w:val="001815C6"/>
    <w:rsid w:val="00185796"/>
    <w:rsid w:val="0018686D"/>
    <w:rsid w:val="00187AD1"/>
    <w:rsid w:val="001901EE"/>
    <w:rsid w:val="001921E6"/>
    <w:rsid w:val="00192228"/>
    <w:rsid w:val="001949E7"/>
    <w:rsid w:val="00196A01"/>
    <w:rsid w:val="001A1763"/>
    <w:rsid w:val="001A1953"/>
    <w:rsid w:val="001A3539"/>
    <w:rsid w:val="001A3D60"/>
    <w:rsid w:val="001A3F42"/>
    <w:rsid w:val="001A47DA"/>
    <w:rsid w:val="001A6572"/>
    <w:rsid w:val="001B3BEC"/>
    <w:rsid w:val="001B46DB"/>
    <w:rsid w:val="001B61AC"/>
    <w:rsid w:val="001C0821"/>
    <w:rsid w:val="001C3804"/>
    <w:rsid w:val="001C3805"/>
    <w:rsid w:val="001C7054"/>
    <w:rsid w:val="001C7FA9"/>
    <w:rsid w:val="001D02FC"/>
    <w:rsid w:val="001D2ED3"/>
    <w:rsid w:val="001D41EE"/>
    <w:rsid w:val="001D580A"/>
    <w:rsid w:val="001D5AD4"/>
    <w:rsid w:val="001D7D45"/>
    <w:rsid w:val="001E12B5"/>
    <w:rsid w:val="001E2524"/>
    <w:rsid w:val="001E3D2A"/>
    <w:rsid w:val="001E4419"/>
    <w:rsid w:val="001E47C9"/>
    <w:rsid w:val="001E633D"/>
    <w:rsid w:val="001E7F0D"/>
    <w:rsid w:val="001E7F5D"/>
    <w:rsid w:val="001F02AE"/>
    <w:rsid w:val="001F09A3"/>
    <w:rsid w:val="001F2094"/>
    <w:rsid w:val="001F22FE"/>
    <w:rsid w:val="001F4B23"/>
    <w:rsid w:val="001F4CA2"/>
    <w:rsid w:val="00200E22"/>
    <w:rsid w:val="00201121"/>
    <w:rsid w:val="00201DB5"/>
    <w:rsid w:val="00202240"/>
    <w:rsid w:val="00204F9C"/>
    <w:rsid w:val="00205FBB"/>
    <w:rsid w:val="00206DAC"/>
    <w:rsid w:val="00207725"/>
    <w:rsid w:val="00211414"/>
    <w:rsid w:val="00211D6D"/>
    <w:rsid w:val="002123D8"/>
    <w:rsid w:val="00212D97"/>
    <w:rsid w:val="002157B1"/>
    <w:rsid w:val="002160EF"/>
    <w:rsid w:val="0021641D"/>
    <w:rsid w:val="0022228F"/>
    <w:rsid w:val="00222AC6"/>
    <w:rsid w:val="0022313A"/>
    <w:rsid w:val="002266D3"/>
    <w:rsid w:val="002269B2"/>
    <w:rsid w:val="00231C79"/>
    <w:rsid w:val="00234F87"/>
    <w:rsid w:val="00235570"/>
    <w:rsid w:val="00236BC5"/>
    <w:rsid w:val="00237827"/>
    <w:rsid w:val="00242BB5"/>
    <w:rsid w:val="00243399"/>
    <w:rsid w:val="00244AE1"/>
    <w:rsid w:val="002463DB"/>
    <w:rsid w:val="00246DB0"/>
    <w:rsid w:val="002521AE"/>
    <w:rsid w:val="002526FB"/>
    <w:rsid w:val="00252B0F"/>
    <w:rsid w:val="00252E5F"/>
    <w:rsid w:val="00254D33"/>
    <w:rsid w:val="00255463"/>
    <w:rsid w:val="00255CB3"/>
    <w:rsid w:val="00260819"/>
    <w:rsid w:val="0026320E"/>
    <w:rsid w:val="00264012"/>
    <w:rsid w:val="0026404C"/>
    <w:rsid w:val="00264409"/>
    <w:rsid w:val="0026447C"/>
    <w:rsid w:val="00264611"/>
    <w:rsid w:val="002675AB"/>
    <w:rsid w:val="00270D09"/>
    <w:rsid w:val="00272E95"/>
    <w:rsid w:val="002747FB"/>
    <w:rsid w:val="00274EAD"/>
    <w:rsid w:val="00277A62"/>
    <w:rsid w:val="00280AAF"/>
    <w:rsid w:val="00283061"/>
    <w:rsid w:val="00285C21"/>
    <w:rsid w:val="00285FEC"/>
    <w:rsid w:val="002868DC"/>
    <w:rsid w:val="00286A5B"/>
    <w:rsid w:val="00286EA4"/>
    <w:rsid w:val="002871D6"/>
    <w:rsid w:val="00291821"/>
    <w:rsid w:val="0029286C"/>
    <w:rsid w:val="00292D52"/>
    <w:rsid w:val="00292D99"/>
    <w:rsid w:val="00294584"/>
    <w:rsid w:val="00296AA0"/>
    <w:rsid w:val="00297597"/>
    <w:rsid w:val="0029766F"/>
    <w:rsid w:val="002A0704"/>
    <w:rsid w:val="002A0A07"/>
    <w:rsid w:val="002A0B91"/>
    <w:rsid w:val="002B46DD"/>
    <w:rsid w:val="002B4F7D"/>
    <w:rsid w:val="002B56F5"/>
    <w:rsid w:val="002B73C3"/>
    <w:rsid w:val="002C0D3E"/>
    <w:rsid w:val="002C0D93"/>
    <w:rsid w:val="002C25B5"/>
    <w:rsid w:val="002C4891"/>
    <w:rsid w:val="002C6AED"/>
    <w:rsid w:val="002C71D9"/>
    <w:rsid w:val="002D18FD"/>
    <w:rsid w:val="002D1F11"/>
    <w:rsid w:val="002D33F2"/>
    <w:rsid w:val="002D39CC"/>
    <w:rsid w:val="002D41E5"/>
    <w:rsid w:val="002D4655"/>
    <w:rsid w:val="002E0AEF"/>
    <w:rsid w:val="002E1331"/>
    <w:rsid w:val="002F3158"/>
    <w:rsid w:val="002F5161"/>
    <w:rsid w:val="002F7543"/>
    <w:rsid w:val="002F7B6D"/>
    <w:rsid w:val="00303D46"/>
    <w:rsid w:val="00304CE7"/>
    <w:rsid w:val="00305F39"/>
    <w:rsid w:val="00306DA6"/>
    <w:rsid w:val="003075A9"/>
    <w:rsid w:val="0031028C"/>
    <w:rsid w:val="00310988"/>
    <w:rsid w:val="00312404"/>
    <w:rsid w:val="0031275F"/>
    <w:rsid w:val="00313BC8"/>
    <w:rsid w:val="00316043"/>
    <w:rsid w:val="00316CC5"/>
    <w:rsid w:val="003201CE"/>
    <w:rsid w:val="0032160F"/>
    <w:rsid w:val="00321BF8"/>
    <w:rsid w:val="00322D51"/>
    <w:rsid w:val="00323589"/>
    <w:rsid w:val="00324C67"/>
    <w:rsid w:val="00325684"/>
    <w:rsid w:val="003313F6"/>
    <w:rsid w:val="0033296C"/>
    <w:rsid w:val="0033465E"/>
    <w:rsid w:val="003350EE"/>
    <w:rsid w:val="00335A94"/>
    <w:rsid w:val="00335F1E"/>
    <w:rsid w:val="003363FF"/>
    <w:rsid w:val="003364E3"/>
    <w:rsid w:val="00336EBD"/>
    <w:rsid w:val="00337437"/>
    <w:rsid w:val="00337C5A"/>
    <w:rsid w:val="00337F8C"/>
    <w:rsid w:val="00340060"/>
    <w:rsid w:val="0034069F"/>
    <w:rsid w:val="0034142A"/>
    <w:rsid w:val="00343FEC"/>
    <w:rsid w:val="003451FE"/>
    <w:rsid w:val="003524E3"/>
    <w:rsid w:val="00352CE2"/>
    <w:rsid w:val="0035363B"/>
    <w:rsid w:val="003555B1"/>
    <w:rsid w:val="00360335"/>
    <w:rsid w:val="003603F9"/>
    <w:rsid w:val="00360D76"/>
    <w:rsid w:val="0036322D"/>
    <w:rsid w:val="00363BC9"/>
    <w:rsid w:val="0036433B"/>
    <w:rsid w:val="00364BA4"/>
    <w:rsid w:val="0036569D"/>
    <w:rsid w:val="00367A76"/>
    <w:rsid w:val="00372938"/>
    <w:rsid w:val="00377ADC"/>
    <w:rsid w:val="00383515"/>
    <w:rsid w:val="003842C7"/>
    <w:rsid w:val="003876DA"/>
    <w:rsid w:val="00390511"/>
    <w:rsid w:val="003908CE"/>
    <w:rsid w:val="0039175D"/>
    <w:rsid w:val="00392137"/>
    <w:rsid w:val="00393153"/>
    <w:rsid w:val="003934A9"/>
    <w:rsid w:val="0039411B"/>
    <w:rsid w:val="00396C6F"/>
    <w:rsid w:val="00397D89"/>
    <w:rsid w:val="003A05BE"/>
    <w:rsid w:val="003A07E2"/>
    <w:rsid w:val="003A2252"/>
    <w:rsid w:val="003A4717"/>
    <w:rsid w:val="003A5576"/>
    <w:rsid w:val="003A67ED"/>
    <w:rsid w:val="003A74CE"/>
    <w:rsid w:val="003B06B7"/>
    <w:rsid w:val="003B075A"/>
    <w:rsid w:val="003B2597"/>
    <w:rsid w:val="003B281E"/>
    <w:rsid w:val="003B2B07"/>
    <w:rsid w:val="003B701D"/>
    <w:rsid w:val="003B715C"/>
    <w:rsid w:val="003B7890"/>
    <w:rsid w:val="003C0E7C"/>
    <w:rsid w:val="003C130B"/>
    <w:rsid w:val="003C2283"/>
    <w:rsid w:val="003C31A5"/>
    <w:rsid w:val="003D0094"/>
    <w:rsid w:val="003D0654"/>
    <w:rsid w:val="003D1AED"/>
    <w:rsid w:val="003D38B5"/>
    <w:rsid w:val="003D53C5"/>
    <w:rsid w:val="003D5F91"/>
    <w:rsid w:val="003D69B2"/>
    <w:rsid w:val="003E223B"/>
    <w:rsid w:val="003E642D"/>
    <w:rsid w:val="003E65D0"/>
    <w:rsid w:val="003E7455"/>
    <w:rsid w:val="003F3964"/>
    <w:rsid w:val="003F3E2C"/>
    <w:rsid w:val="003F436F"/>
    <w:rsid w:val="003F503A"/>
    <w:rsid w:val="003F6B4D"/>
    <w:rsid w:val="003F6EDD"/>
    <w:rsid w:val="003F7803"/>
    <w:rsid w:val="00400BE6"/>
    <w:rsid w:val="00401E56"/>
    <w:rsid w:val="0040223E"/>
    <w:rsid w:val="00404BC0"/>
    <w:rsid w:val="00404D05"/>
    <w:rsid w:val="00407467"/>
    <w:rsid w:val="00410AC2"/>
    <w:rsid w:val="00413C3A"/>
    <w:rsid w:val="00413F80"/>
    <w:rsid w:val="00414145"/>
    <w:rsid w:val="00416EE1"/>
    <w:rsid w:val="004173C5"/>
    <w:rsid w:val="004201FA"/>
    <w:rsid w:val="00421CEF"/>
    <w:rsid w:val="00422956"/>
    <w:rsid w:val="00422BBD"/>
    <w:rsid w:val="004267C2"/>
    <w:rsid w:val="00430631"/>
    <w:rsid w:val="00433F6C"/>
    <w:rsid w:val="00435338"/>
    <w:rsid w:val="00442074"/>
    <w:rsid w:val="00442CEA"/>
    <w:rsid w:val="00444380"/>
    <w:rsid w:val="00444812"/>
    <w:rsid w:val="00445C22"/>
    <w:rsid w:val="0045012D"/>
    <w:rsid w:val="00450939"/>
    <w:rsid w:val="0045103F"/>
    <w:rsid w:val="004513FA"/>
    <w:rsid w:val="0045176E"/>
    <w:rsid w:val="004522E7"/>
    <w:rsid w:val="00453A05"/>
    <w:rsid w:val="00455923"/>
    <w:rsid w:val="00456332"/>
    <w:rsid w:val="00457EFD"/>
    <w:rsid w:val="00460B63"/>
    <w:rsid w:val="00460C8A"/>
    <w:rsid w:val="00461EE0"/>
    <w:rsid w:val="00463EC4"/>
    <w:rsid w:val="004648CA"/>
    <w:rsid w:val="00466E25"/>
    <w:rsid w:val="00466F32"/>
    <w:rsid w:val="004716BD"/>
    <w:rsid w:val="004718A1"/>
    <w:rsid w:val="00475BB3"/>
    <w:rsid w:val="00475BFC"/>
    <w:rsid w:val="00476149"/>
    <w:rsid w:val="00476679"/>
    <w:rsid w:val="0048009C"/>
    <w:rsid w:val="004812E9"/>
    <w:rsid w:val="00481CB5"/>
    <w:rsid w:val="004822C8"/>
    <w:rsid w:val="004825D3"/>
    <w:rsid w:val="004842D0"/>
    <w:rsid w:val="00484416"/>
    <w:rsid w:val="00484679"/>
    <w:rsid w:val="00485518"/>
    <w:rsid w:val="00486451"/>
    <w:rsid w:val="0048782A"/>
    <w:rsid w:val="00490A68"/>
    <w:rsid w:val="004930B4"/>
    <w:rsid w:val="00493AEA"/>
    <w:rsid w:val="004940DF"/>
    <w:rsid w:val="004941C2"/>
    <w:rsid w:val="00494CCA"/>
    <w:rsid w:val="00495B40"/>
    <w:rsid w:val="004A2FFF"/>
    <w:rsid w:val="004A3AAF"/>
    <w:rsid w:val="004A6497"/>
    <w:rsid w:val="004A66D3"/>
    <w:rsid w:val="004B17F6"/>
    <w:rsid w:val="004B2EFB"/>
    <w:rsid w:val="004B3EC6"/>
    <w:rsid w:val="004B40A0"/>
    <w:rsid w:val="004B4A69"/>
    <w:rsid w:val="004B4D1A"/>
    <w:rsid w:val="004B57D5"/>
    <w:rsid w:val="004C11B5"/>
    <w:rsid w:val="004C2004"/>
    <w:rsid w:val="004C2060"/>
    <w:rsid w:val="004C2337"/>
    <w:rsid w:val="004C37A4"/>
    <w:rsid w:val="004C580F"/>
    <w:rsid w:val="004C67B5"/>
    <w:rsid w:val="004C7B3A"/>
    <w:rsid w:val="004C7DB2"/>
    <w:rsid w:val="004D190B"/>
    <w:rsid w:val="004D1C6B"/>
    <w:rsid w:val="004D53B1"/>
    <w:rsid w:val="004D610E"/>
    <w:rsid w:val="004E05D7"/>
    <w:rsid w:val="004E146E"/>
    <w:rsid w:val="004E27F6"/>
    <w:rsid w:val="004E39A7"/>
    <w:rsid w:val="004E50A5"/>
    <w:rsid w:val="004E640F"/>
    <w:rsid w:val="004E6906"/>
    <w:rsid w:val="004E6B08"/>
    <w:rsid w:val="004F0065"/>
    <w:rsid w:val="004F02C8"/>
    <w:rsid w:val="004F0AD3"/>
    <w:rsid w:val="004F1597"/>
    <w:rsid w:val="004F297A"/>
    <w:rsid w:val="004F33F2"/>
    <w:rsid w:val="004F396A"/>
    <w:rsid w:val="004F7CB7"/>
    <w:rsid w:val="0050050C"/>
    <w:rsid w:val="005013B2"/>
    <w:rsid w:val="00502FDA"/>
    <w:rsid w:val="00503BA1"/>
    <w:rsid w:val="00503F4B"/>
    <w:rsid w:val="00505FD2"/>
    <w:rsid w:val="00506EDD"/>
    <w:rsid w:val="00507290"/>
    <w:rsid w:val="00510BFA"/>
    <w:rsid w:val="00512CDF"/>
    <w:rsid w:val="00513B6A"/>
    <w:rsid w:val="00515B1D"/>
    <w:rsid w:val="005163DD"/>
    <w:rsid w:val="0051642D"/>
    <w:rsid w:val="0051787F"/>
    <w:rsid w:val="00522958"/>
    <w:rsid w:val="005229DD"/>
    <w:rsid w:val="00525EAB"/>
    <w:rsid w:val="00526F25"/>
    <w:rsid w:val="00530058"/>
    <w:rsid w:val="00531886"/>
    <w:rsid w:val="005329AF"/>
    <w:rsid w:val="00535B7A"/>
    <w:rsid w:val="00535C60"/>
    <w:rsid w:val="00536167"/>
    <w:rsid w:val="00536236"/>
    <w:rsid w:val="005364C0"/>
    <w:rsid w:val="00536ABD"/>
    <w:rsid w:val="00540B87"/>
    <w:rsid w:val="00542387"/>
    <w:rsid w:val="00542EE9"/>
    <w:rsid w:val="00542FD5"/>
    <w:rsid w:val="00543805"/>
    <w:rsid w:val="00543DF7"/>
    <w:rsid w:val="005441F0"/>
    <w:rsid w:val="00544962"/>
    <w:rsid w:val="00544FE3"/>
    <w:rsid w:val="00550CF5"/>
    <w:rsid w:val="00552A49"/>
    <w:rsid w:val="00554E7B"/>
    <w:rsid w:val="00554ED9"/>
    <w:rsid w:val="00555592"/>
    <w:rsid w:val="005561EF"/>
    <w:rsid w:val="005579D0"/>
    <w:rsid w:val="0056050B"/>
    <w:rsid w:val="00565757"/>
    <w:rsid w:val="00566610"/>
    <w:rsid w:val="00571DBB"/>
    <w:rsid w:val="005722AE"/>
    <w:rsid w:val="005737EE"/>
    <w:rsid w:val="00574EAD"/>
    <w:rsid w:val="0057552C"/>
    <w:rsid w:val="00576009"/>
    <w:rsid w:val="005764B6"/>
    <w:rsid w:val="00576794"/>
    <w:rsid w:val="00577145"/>
    <w:rsid w:val="005807CD"/>
    <w:rsid w:val="00582B58"/>
    <w:rsid w:val="0058405D"/>
    <w:rsid w:val="00585835"/>
    <w:rsid w:val="00587F09"/>
    <w:rsid w:val="00592A51"/>
    <w:rsid w:val="0059365A"/>
    <w:rsid w:val="005940DC"/>
    <w:rsid w:val="0059492C"/>
    <w:rsid w:val="005955E3"/>
    <w:rsid w:val="00597456"/>
    <w:rsid w:val="00597E45"/>
    <w:rsid w:val="005A19F4"/>
    <w:rsid w:val="005A2612"/>
    <w:rsid w:val="005A2DF6"/>
    <w:rsid w:val="005A2E13"/>
    <w:rsid w:val="005A31B4"/>
    <w:rsid w:val="005A45D6"/>
    <w:rsid w:val="005A5E8B"/>
    <w:rsid w:val="005A6446"/>
    <w:rsid w:val="005A74A6"/>
    <w:rsid w:val="005B0402"/>
    <w:rsid w:val="005B3858"/>
    <w:rsid w:val="005B419B"/>
    <w:rsid w:val="005B4EE1"/>
    <w:rsid w:val="005B5567"/>
    <w:rsid w:val="005B5BE6"/>
    <w:rsid w:val="005B6A28"/>
    <w:rsid w:val="005B799F"/>
    <w:rsid w:val="005B7F4D"/>
    <w:rsid w:val="005C095C"/>
    <w:rsid w:val="005C1499"/>
    <w:rsid w:val="005C1589"/>
    <w:rsid w:val="005C51AB"/>
    <w:rsid w:val="005C6130"/>
    <w:rsid w:val="005C63DE"/>
    <w:rsid w:val="005C6A56"/>
    <w:rsid w:val="005D2406"/>
    <w:rsid w:val="005D3313"/>
    <w:rsid w:val="005D3583"/>
    <w:rsid w:val="005D3F46"/>
    <w:rsid w:val="005D44A1"/>
    <w:rsid w:val="005D46BC"/>
    <w:rsid w:val="005D4804"/>
    <w:rsid w:val="005D5F91"/>
    <w:rsid w:val="005D76B5"/>
    <w:rsid w:val="005E0D70"/>
    <w:rsid w:val="005E10BF"/>
    <w:rsid w:val="005E1BAC"/>
    <w:rsid w:val="005E3B39"/>
    <w:rsid w:val="005E3CD0"/>
    <w:rsid w:val="005E66BC"/>
    <w:rsid w:val="005E7094"/>
    <w:rsid w:val="005F048D"/>
    <w:rsid w:val="005F0A33"/>
    <w:rsid w:val="005F27CF"/>
    <w:rsid w:val="005F283D"/>
    <w:rsid w:val="005F2F4C"/>
    <w:rsid w:val="005F487C"/>
    <w:rsid w:val="005F5B88"/>
    <w:rsid w:val="005F5CE0"/>
    <w:rsid w:val="005F6DFB"/>
    <w:rsid w:val="005F7375"/>
    <w:rsid w:val="00601E37"/>
    <w:rsid w:val="00607B48"/>
    <w:rsid w:val="00611192"/>
    <w:rsid w:val="00611D41"/>
    <w:rsid w:val="00611EB1"/>
    <w:rsid w:val="0061284A"/>
    <w:rsid w:val="0061459D"/>
    <w:rsid w:val="00617DC9"/>
    <w:rsid w:val="00617F8A"/>
    <w:rsid w:val="0062556A"/>
    <w:rsid w:val="00630C9D"/>
    <w:rsid w:val="0063274C"/>
    <w:rsid w:val="006330DE"/>
    <w:rsid w:val="00633576"/>
    <w:rsid w:val="00633A35"/>
    <w:rsid w:val="00633B27"/>
    <w:rsid w:val="006345F3"/>
    <w:rsid w:val="00636135"/>
    <w:rsid w:val="0063724F"/>
    <w:rsid w:val="00637B9E"/>
    <w:rsid w:val="006405F3"/>
    <w:rsid w:val="00641F94"/>
    <w:rsid w:val="00642251"/>
    <w:rsid w:val="0064299F"/>
    <w:rsid w:val="0064416D"/>
    <w:rsid w:val="00645FE1"/>
    <w:rsid w:val="006465B2"/>
    <w:rsid w:val="00647F5D"/>
    <w:rsid w:val="006523F1"/>
    <w:rsid w:val="00652CA6"/>
    <w:rsid w:val="0065375B"/>
    <w:rsid w:val="0065486B"/>
    <w:rsid w:val="00655D22"/>
    <w:rsid w:val="00657333"/>
    <w:rsid w:val="00657F6E"/>
    <w:rsid w:val="00657FCD"/>
    <w:rsid w:val="00660A4E"/>
    <w:rsid w:val="00664B9B"/>
    <w:rsid w:val="00664FBF"/>
    <w:rsid w:val="00665214"/>
    <w:rsid w:val="00670189"/>
    <w:rsid w:val="00670553"/>
    <w:rsid w:val="00671E12"/>
    <w:rsid w:val="006736E2"/>
    <w:rsid w:val="00673A71"/>
    <w:rsid w:val="00674E47"/>
    <w:rsid w:val="006760BC"/>
    <w:rsid w:val="00676A9A"/>
    <w:rsid w:val="00676B73"/>
    <w:rsid w:val="006808BA"/>
    <w:rsid w:val="0068099A"/>
    <w:rsid w:val="00681036"/>
    <w:rsid w:val="00681562"/>
    <w:rsid w:val="0068198B"/>
    <w:rsid w:val="00682323"/>
    <w:rsid w:val="006827EF"/>
    <w:rsid w:val="00682BA1"/>
    <w:rsid w:val="0068527B"/>
    <w:rsid w:val="006874C7"/>
    <w:rsid w:val="00690148"/>
    <w:rsid w:val="00691FF1"/>
    <w:rsid w:val="0069249F"/>
    <w:rsid w:val="00692922"/>
    <w:rsid w:val="00692CE1"/>
    <w:rsid w:val="00692D3E"/>
    <w:rsid w:val="00692EED"/>
    <w:rsid w:val="00693E21"/>
    <w:rsid w:val="00694FA7"/>
    <w:rsid w:val="00696079"/>
    <w:rsid w:val="00696A06"/>
    <w:rsid w:val="00697A59"/>
    <w:rsid w:val="006A18A4"/>
    <w:rsid w:val="006A1B42"/>
    <w:rsid w:val="006A5C28"/>
    <w:rsid w:val="006A6926"/>
    <w:rsid w:val="006A76E9"/>
    <w:rsid w:val="006B07C9"/>
    <w:rsid w:val="006B3D30"/>
    <w:rsid w:val="006B57C9"/>
    <w:rsid w:val="006B6934"/>
    <w:rsid w:val="006B7077"/>
    <w:rsid w:val="006B7196"/>
    <w:rsid w:val="006B788F"/>
    <w:rsid w:val="006C2E6C"/>
    <w:rsid w:val="006C31F3"/>
    <w:rsid w:val="006C4EC2"/>
    <w:rsid w:val="006C58E9"/>
    <w:rsid w:val="006C70BB"/>
    <w:rsid w:val="006D1415"/>
    <w:rsid w:val="006E2554"/>
    <w:rsid w:val="006E3E17"/>
    <w:rsid w:val="006E439A"/>
    <w:rsid w:val="006E5B7C"/>
    <w:rsid w:val="006E6FF9"/>
    <w:rsid w:val="006E7DD2"/>
    <w:rsid w:val="006F2D8E"/>
    <w:rsid w:val="006F4DEC"/>
    <w:rsid w:val="006F78C1"/>
    <w:rsid w:val="00700A5D"/>
    <w:rsid w:val="007017DB"/>
    <w:rsid w:val="00702466"/>
    <w:rsid w:val="007044A3"/>
    <w:rsid w:val="00704B1C"/>
    <w:rsid w:val="00704E96"/>
    <w:rsid w:val="0070584B"/>
    <w:rsid w:val="00705B06"/>
    <w:rsid w:val="00710DEB"/>
    <w:rsid w:val="00711134"/>
    <w:rsid w:val="0071147B"/>
    <w:rsid w:val="00711DE4"/>
    <w:rsid w:val="0071285C"/>
    <w:rsid w:val="00713597"/>
    <w:rsid w:val="00713F40"/>
    <w:rsid w:val="00713FBA"/>
    <w:rsid w:val="00716B25"/>
    <w:rsid w:val="00721C88"/>
    <w:rsid w:val="00723FF7"/>
    <w:rsid w:val="00730C0E"/>
    <w:rsid w:val="00731797"/>
    <w:rsid w:val="00732745"/>
    <w:rsid w:val="0073300A"/>
    <w:rsid w:val="00733DD2"/>
    <w:rsid w:val="00735413"/>
    <w:rsid w:val="00736E3F"/>
    <w:rsid w:val="00737B99"/>
    <w:rsid w:val="007423F8"/>
    <w:rsid w:val="007457B8"/>
    <w:rsid w:val="00750F2A"/>
    <w:rsid w:val="00754BEF"/>
    <w:rsid w:val="007554F9"/>
    <w:rsid w:val="007571D1"/>
    <w:rsid w:val="007622F8"/>
    <w:rsid w:val="007638D6"/>
    <w:rsid w:val="00765ADF"/>
    <w:rsid w:val="00770F82"/>
    <w:rsid w:val="0077155F"/>
    <w:rsid w:val="00772BE4"/>
    <w:rsid w:val="00773702"/>
    <w:rsid w:val="007743C9"/>
    <w:rsid w:val="00777BB4"/>
    <w:rsid w:val="00777EE1"/>
    <w:rsid w:val="00785F84"/>
    <w:rsid w:val="007864F6"/>
    <w:rsid w:val="00787211"/>
    <w:rsid w:val="007933BC"/>
    <w:rsid w:val="007945B6"/>
    <w:rsid w:val="00795470"/>
    <w:rsid w:val="0079701F"/>
    <w:rsid w:val="00797445"/>
    <w:rsid w:val="007A10E9"/>
    <w:rsid w:val="007A17BA"/>
    <w:rsid w:val="007A240C"/>
    <w:rsid w:val="007A492F"/>
    <w:rsid w:val="007A53EF"/>
    <w:rsid w:val="007B0661"/>
    <w:rsid w:val="007B23C5"/>
    <w:rsid w:val="007B4D28"/>
    <w:rsid w:val="007B5073"/>
    <w:rsid w:val="007B5C1C"/>
    <w:rsid w:val="007B7150"/>
    <w:rsid w:val="007B72BA"/>
    <w:rsid w:val="007B779F"/>
    <w:rsid w:val="007C0BE3"/>
    <w:rsid w:val="007C4482"/>
    <w:rsid w:val="007C489F"/>
    <w:rsid w:val="007C4AD3"/>
    <w:rsid w:val="007C55A2"/>
    <w:rsid w:val="007C79FA"/>
    <w:rsid w:val="007D0023"/>
    <w:rsid w:val="007D0F0B"/>
    <w:rsid w:val="007D1CB5"/>
    <w:rsid w:val="007D4024"/>
    <w:rsid w:val="007D7009"/>
    <w:rsid w:val="007E0906"/>
    <w:rsid w:val="007E344C"/>
    <w:rsid w:val="007E3743"/>
    <w:rsid w:val="007E4E5B"/>
    <w:rsid w:val="007E5724"/>
    <w:rsid w:val="007E7611"/>
    <w:rsid w:val="007F2BF8"/>
    <w:rsid w:val="007F336B"/>
    <w:rsid w:val="007F455F"/>
    <w:rsid w:val="007F6070"/>
    <w:rsid w:val="007F713D"/>
    <w:rsid w:val="00803386"/>
    <w:rsid w:val="00804309"/>
    <w:rsid w:val="0081111A"/>
    <w:rsid w:val="008127FE"/>
    <w:rsid w:val="00815A12"/>
    <w:rsid w:val="0081676C"/>
    <w:rsid w:val="00821F7D"/>
    <w:rsid w:val="008222BE"/>
    <w:rsid w:val="00822DAA"/>
    <w:rsid w:val="0082585B"/>
    <w:rsid w:val="00826D05"/>
    <w:rsid w:val="00833CFB"/>
    <w:rsid w:val="00834366"/>
    <w:rsid w:val="008374D6"/>
    <w:rsid w:val="008401A2"/>
    <w:rsid w:val="00842988"/>
    <w:rsid w:val="00842A8C"/>
    <w:rsid w:val="00842C5B"/>
    <w:rsid w:val="008446CD"/>
    <w:rsid w:val="00844EFF"/>
    <w:rsid w:val="00845111"/>
    <w:rsid w:val="008461C0"/>
    <w:rsid w:val="00846221"/>
    <w:rsid w:val="00852728"/>
    <w:rsid w:val="00853C94"/>
    <w:rsid w:val="00854AF5"/>
    <w:rsid w:val="00856520"/>
    <w:rsid w:val="00857E0E"/>
    <w:rsid w:val="00861941"/>
    <w:rsid w:val="00861AD9"/>
    <w:rsid w:val="00863770"/>
    <w:rsid w:val="00863847"/>
    <w:rsid w:val="00865227"/>
    <w:rsid w:val="0086732F"/>
    <w:rsid w:val="008675CD"/>
    <w:rsid w:val="008677E4"/>
    <w:rsid w:val="008712A6"/>
    <w:rsid w:val="0087168D"/>
    <w:rsid w:val="00872382"/>
    <w:rsid w:val="00872556"/>
    <w:rsid w:val="00874E5D"/>
    <w:rsid w:val="008760A6"/>
    <w:rsid w:val="00877598"/>
    <w:rsid w:val="00880AD0"/>
    <w:rsid w:val="00881BFA"/>
    <w:rsid w:val="00885185"/>
    <w:rsid w:val="00886D09"/>
    <w:rsid w:val="0089105B"/>
    <w:rsid w:val="00892F34"/>
    <w:rsid w:val="008934C2"/>
    <w:rsid w:val="008935B1"/>
    <w:rsid w:val="00893FEA"/>
    <w:rsid w:val="0089452B"/>
    <w:rsid w:val="008A0E9D"/>
    <w:rsid w:val="008A0FAC"/>
    <w:rsid w:val="008A2500"/>
    <w:rsid w:val="008A4C82"/>
    <w:rsid w:val="008A5A4C"/>
    <w:rsid w:val="008A7FC5"/>
    <w:rsid w:val="008B0269"/>
    <w:rsid w:val="008B0E92"/>
    <w:rsid w:val="008B1589"/>
    <w:rsid w:val="008B1FEF"/>
    <w:rsid w:val="008B4438"/>
    <w:rsid w:val="008B4841"/>
    <w:rsid w:val="008B59A9"/>
    <w:rsid w:val="008B7591"/>
    <w:rsid w:val="008B7D0B"/>
    <w:rsid w:val="008C097D"/>
    <w:rsid w:val="008C102D"/>
    <w:rsid w:val="008C1389"/>
    <w:rsid w:val="008C1F45"/>
    <w:rsid w:val="008C4D2F"/>
    <w:rsid w:val="008C5975"/>
    <w:rsid w:val="008C6274"/>
    <w:rsid w:val="008C63D8"/>
    <w:rsid w:val="008C6956"/>
    <w:rsid w:val="008C7DFD"/>
    <w:rsid w:val="008D1F85"/>
    <w:rsid w:val="008D5849"/>
    <w:rsid w:val="008E10DD"/>
    <w:rsid w:val="008E3DB2"/>
    <w:rsid w:val="008E4458"/>
    <w:rsid w:val="008E53D4"/>
    <w:rsid w:val="008E67BE"/>
    <w:rsid w:val="008F1244"/>
    <w:rsid w:val="008F16CE"/>
    <w:rsid w:val="008F3CC0"/>
    <w:rsid w:val="008F40B8"/>
    <w:rsid w:val="008F5189"/>
    <w:rsid w:val="008F5BFE"/>
    <w:rsid w:val="008F6C9B"/>
    <w:rsid w:val="008F7B1A"/>
    <w:rsid w:val="00901068"/>
    <w:rsid w:val="00901485"/>
    <w:rsid w:val="0090151F"/>
    <w:rsid w:val="0090361A"/>
    <w:rsid w:val="00905EE2"/>
    <w:rsid w:val="00906C8E"/>
    <w:rsid w:val="0090703D"/>
    <w:rsid w:val="009072A6"/>
    <w:rsid w:val="009100A7"/>
    <w:rsid w:val="009104B6"/>
    <w:rsid w:val="00910FB5"/>
    <w:rsid w:val="00911EA7"/>
    <w:rsid w:val="00912284"/>
    <w:rsid w:val="00912AEC"/>
    <w:rsid w:val="009136CA"/>
    <w:rsid w:val="0091428F"/>
    <w:rsid w:val="00916864"/>
    <w:rsid w:val="009174D8"/>
    <w:rsid w:val="00917FEB"/>
    <w:rsid w:val="0092061F"/>
    <w:rsid w:val="00923477"/>
    <w:rsid w:val="00923CED"/>
    <w:rsid w:val="00926085"/>
    <w:rsid w:val="00931A59"/>
    <w:rsid w:val="0093287A"/>
    <w:rsid w:val="00934479"/>
    <w:rsid w:val="0093452C"/>
    <w:rsid w:val="00935B4A"/>
    <w:rsid w:val="0093758B"/>
    <w:rsid w:val="00940A38"/>
    <w:rsid w:val="00941CF4"/>
    <w:rsid w:val="00941E94"/>
    <w:rsid w:val="009435B2"/>
    <w:rsid w:val="009450C5"/>
    <w:rsid w:val="00946665"/>
    <w:rsid w:val="00947D42"/>
    <w:rsid w:val="00951654"/>
    <w:rsid w:val="00953B3B"/>
    <w:rsid w:val="0095453E"/>
    <w:rsid w:val="009548F2"/>
    <w:rsid w:val="009565B0"/>
    <w:rsid w:val="00957FC0"/>
    <w:rsid w:val="0096151B"/>
    <w:rsid w:val="00964200"/>
    <w:rsid w:val="00965935"/>
    <w:rsid w:val="00965A7E"/>
    <w:rsid w:val="00965A89"/>
    <w:rsid w:val="0096679E"/>
    <w:rsid w:val="00967187"/>
    <w:rsid w:val="00967CF3"/>
    <w:rsid w:val="00970B26"/>
    <w:rsid w:val="0097186A"/>
    <w:rsid w:val="00971930"/>
    <w:rsid w:val="00972CE0"/>
    <w:rsid w:val="00974779"/>
    <w:rsid w:val="009752CE"/>
    <w:rsid w:val="00975A35"/>
    <w:rsid w:val="009779F2"/>
    <w:rsid w:val="0098343E"/>
    <w:rsid w:val="009850DD"/>
    <w:rsid w:val="0099108E"/>
    <w:rsid w:val="009919D5"/>
    <w:rsid w:val="009935A1"/>
    <w:rsid w:val="00993718"/>
    <w:rsid w:val="00995405"/>
    <w:rsid w:val="0099547D"/>
    <w:rsid w:val="009956EC"/>
    <w:rsid w:val="0099778C"/>
    <w:rsid w:val="009A2C3B"/>
    <w:rsid w:val="009A5712"/>
    <w:rsid w:val="009B267D"/>
    <w:rsid w:val="009B296D"/>
    <w:rsid w:val="009B4A58"/>
    <w:rsid w:val="009B5AD8"/>
    <w:rsid w:val="009B75B3"/>
    <w:rsid w:val="009C0F62"/>
    <w:rsid w:val="009C2FC2"/>
    <w:rsid w:val="009C3605"/>
    <w:rsid w:val="009C400E"/>
    <w:rsid w:val="009C4250"/>
    <w:rsid w:val="009C4F39"/>
    <w:rsid w:val="009C6E52"/>
    <w:rsid w:val="009C71A5"/>
    <w:rsid w:val="009C7513"/>
    <w:rsid w:val="009D097E"/>
    <w:rsid w:val="009D2109"/>
    <w:rsid w:val="009D556A"/>
    <w:rsid w:val="009D615C"/>
    <w:rsid w:val="009E1028"/>
    <w:rsid w:val="009E2D83"/>
    <w:rsid w:val="009E52E6"/>
    <w:rsid w:val="009E6105"/>
    <w:rsid w:val="009E70A7"/>
    <w:rsid w:val="009F2351"/>
    <w:rsid w:val="009F4972"/>
    <w:rsid w:val="009F5B02"/>
    <w:rsid w:val="009F6779"/>
    <w:rsid w:val="009F68DF"/>
    <w:rsid w:val="00A04A3A"/>
    <w:rsid w:val="00A06436"/>
    <w:rsid w:val="00A068D4"/>
    <w:rsid w:val="00A07E92"/>
    <w:rsid w:val="00A10120"/>
    <w:rsid w:val="00A11CDC"/>
    <w:rsid w:val="00A13826"/>
    <w:rsid w:val="00A16095"/>
    <w:rsid w:val="00A17E43"/>
    <w:rsid w:val="00A20FAE"/>
    <w:rsid w:val="00A27437"/>
    <w:rsid w:val="00A30EAD"/>
    <w:rsid w:val="00A32542"/>
    <w:rsid w:val="00A33BA3"/>
    <w:rsid w:val="00A366F7"/>
    <w:rsid w:val="00A40F7D"/>
    <w:rsid w:val="00A41507"/>
    <w:rsid w:val="00A43823"/>
    <w:rsid w:val="00A43924"/>
    <w:rsid w:val="00A43E5A"/>
    <w:rsid w:val="00A43E7B"/>
    <w:rsid w:val="00A4415C"/>
    <w:rsid w:val="00A447A6"/>
    <w:rsid w:val="00A44D26"/>
    <w:rsid w:val="00A463CB"/>
    <w:rsid w:val="00A46FA1"/>
    <w:rsid w:val="00A47C8D"/>
    <w:rsid w:val="00A50917"/>
    <w:rsid w:val="00A51809"/>
    <w:rsid w:val="00A51A62"/>
    <w:rsid w:val="00A53F95"/>
    <w:rsid w:val="00A540EE"/>
    <w:rsid w:val="00A60610"/>
    <w:rsid w:val="00A60988"/>
    <w:rsid w:val="00A62B82"/>
    <w:rsid w:val="00A6437A"/>
    <w:rsid w:val="00A645AD"/>
    <w:rsid w:val="00A64AF9"/>
    <w:rsid w:val="00A654D0"/>
    <w:rsid w:val="00A65C01"/>
    <w:rsid w:val="00A66AD4"/>
    <w:rsid w:val="00A67C16"/>
    <w:rsid w:val="00A708DD"/>
    <w:rsid w:val="00A76AA2"/>
    <w:rsid w:val="00A76BCA"/>
    <w:rsid w:val="00A808F6"/>
    <w:rsid w:val="00A826D4"/>
    <w:rsid w:val="00A828F6"/>
    <w:rsid w:val="00A859F0"/>
    <w:rsid w:val="00A91606"/>
    <w:rsid w:val="00A9176F"/>
    <w:rsid w:val="00A95896"/>
    <w:rsid w:val="00A97625"/>
    <w:rsid w:val="00AA010A"/>
    <w:rsid w:val="00AA03F6"/>
    <w:rsid w:val="00AA163A"/>
    <w:rsid w:val="00AA1925"/>
    <w:rsid w:val="00AA286B"/>
    <w:rsid w:val="00AA4908"/>
    <w:rsid w:val="00AA758E"/>
    <w:rsid w:val="00AB2E15"/>
    <w:rsid w:val="00AC220A"/>
    <w:rsid w:val="00AC25C9"/>
    <w:rsid w:val="00AC2A24"/>
    <w:rsid w:val="00AC2C3C"/>
    <w:rsid w:val="00AC32BF"/>
    <w:rsid w:val="00AC450C"/>
    <w:rsid w:val="00AC48FD"/>
    <w:rsid w:val="00AC53D1"/>
    <w:rsid w:val="00AC6854"/>
    <w:rsid w:val="00AC7056"/>
    <w:rsid w:val="00AC77BE"/>
    <w:rsid w:val="00AC7B53"/>
    <w:rsid w:val="00AD0986"/>
    <w:rsid w:val="00AD16E2"/>
    <w:rsid w:val="00AD207B"/>
    <w:rsid w:val="00AD3084"/>
    <w:rsid w:val="00AD40B5"/>
    <w:rsid w:val="00AD4268"/>
    <w:rsid w:val="00AE0D69"/>
    <w:rsid w:val="00AE1731"/>
    <w:rsid w:val="00AE36A0"/>
    <w:rsid w:val="00AE395A"/>
    <w:rsid w:val="00AE4D00"/>
    <w:rsid w:val="00AE7C42"/>
    <w:rsid w:val="00AF1569"/>
    <w:rsid w:val="00AF2827"/>
    <w:rsid w:val="00AF29F9"/>
    <w:rsid w:val="00AF2A62"/>
    <w:rsid w:val="00AF39EB"/>
    <w:rsid w:val="00AF4E15"/>
    <w:rsid w:val="00AF67A2"/>
    <w:rsid w:val="00AF7314"/>
    <w:rsid w:val="00B023FA"/>
    <w:rsid w:val="00B02F8D"/>
    <w:rsid w:val="00B06DF4"/>
    <w:rsid w:val="00B11D9C"/>
    <w:rsid w:val="00B120C7"/>
    <w:rsid w:val="00B125C1"/>
    <w:rsid w:val="00B13C37"/>
    <w:rsid w:val="00B1403B"/>
    <w:rsid w:val="00B14A2D"/>
    <w:rsid w:val="00B14BE5"/>
    <w:rsid w:val="00B15797"/>
    <w:rsid w:val="00B2004E"/>
    <w:rsid w:val="00B22A92"/>
    <w:rsid w:val="00B24D9C"/>
    <w:rsid w:val="00B24F9B"/>
    <w:rsid w:val="00B305A7"/>
    <w:rsid w:val="00B31346"/>
    <w:rsid w:val="00B318A2"/>
    <w:rsid w:val="00B3198D"/>
    <w:rsid w:val="00B31D59"/>
    <w:rsid w:val="00B3285F"/>
    <w:rsid w:val="00B32957"/>
    <w:rsid w:val="00B32D59"/>
    <w:rsid w:val="00B33354"/>
    <w:rsid w:val="00B34622"/>
    <w:rsid w:val="00B34DF9"/>
    <w:rsid w:val="00B36694"/>
    <w:rsid w:val="00B366C0"/>
    <w:rsid w:val="00B37DC2"/>
    <w:rsid w:val="00B40034"/>
    <w:rsid w:val="00B400AB"/>
    <w:rsid w:val="00B4137D"/>
    <w:rsid w:val="00B42156"/>
    <w:rsid w:val="00B506A4"/>
    <w:rsid w:val="00B54CB0"/>
    <w:rsid w:val="00B55B6D"/>
    <w:rsid w:val="00B564BA"/>
    <w:rsid w:val="00B575BB"/>
    <w:rsid w:val="00B57F37"/>
    <w:rsid w:val="00B61695"/>
    <w:rsid w:val="00B67CA9"/>
    <w:rsid w:val="00B70BF7"/>
    <w:rsid w:val="00B713DC"/>
    <w:rsid w:val="00B74E7B"/>
    <w:rsid w:val="00B76BB1"/>
    <w:rsid w:val="00B8135B"/>
    <w:rsid w:val="00B82F72"/>
    <w:rsid w:val="00B835CD"/>
    <w:rsid w:val="00B87E17"/>
    <w:rsid w:val="00B92D7D"/>
    <w:rsid w:val="00B934A2"/>
    <w:rsid w:val="00B93980"/>
    <w:rsid w:val="00B94F03"/>
    <w:rsid w:val="00B96EE5"/>
    <w:rsid w:val="00BA2040"/>
    <w:rsid w:val="00BA3739"/>
    <w:rsid w:val="00BA53CE"/>
    <w:rsid w:val="00BA71FA"/>
    <w:rsid w:val="00BB0AA7"/>
    <w:rsid w:val="00BB18A4"/>
    <w:rsid w:val="00BB205A"/>
    <w:rsid w:val="00BB4AEC"/>
    <w:rsid w:val="00BB53B3"/>
    <w:rsid w:val="00BB67E7"/>
    <w:rsid w:val="00BB6A20"/>
    <w:rsid w:val="00BB7344"/>
    <w:rsid w:val="00BC141B"/>
    <w:rsid w:val="00BC2C8C"/>
    <w:rsid w:val="00BC300F"/>
    <w:rsid w:val="00BC3DEA"/>
    <w:rsid w:val="00BC3E9B"/>
    <w:rsid w:val="00BC537A"/>
    <w:rsid w:val="00BC7A91"/>
    <w:rsid w:val="00BD49C9"/>
    <w:rsid w:val="00BD4FC6"/>
    <w:rsid w:val="00BD5D71"/>
    <w:rsid w:val="00BD73E9"/>
    <w:rsid w:val="00BD747E"/>
    <w:rsid w:val="00BE046C"/>
    <w:rsid w:val="00BE45E6"/>
    <w:rsid w:val="00BF0019"/>
    <w:rsid w:val="00BF0831"/>
    <w:rsid w:val="00BF227C"/>
    <w:rsid w:val="00BF587C"/>
    <w:rsid w:val="00C007B3"/>
    <w:rsid w:val="00C00832"/>
    <w:rsid w:val="00C00949"/>
    <w:rsid w:val="00C02D5D"/>
    <w:rsid w:val="00C07F45"/>
    <w:rsid w:val="00C108F5"/>
    <w:rsid w:val="00C13A7A"/>
    <w:rsid w:val="00C1448D"/>
    <w:rsid w:val="00C151E6"/>
    <w:rsid w:val="00C16535"/>
    <w:rsid w:val="00C1727B"/>
    <w:rsid w:val="00C173A7"/>
    <w:rsid w:val="00C202EB"/>
    <w:rsid w:val="00C2033F"/>
    <w:rsid w:val="00C2207B"/>
    <w:rsid w:val="00C23166"/>
    <w:rsid w:val="00C231BE"/>
    <w:rsid w:val="00C27B89"/>
    <w:rsid w:val="00C30C93"/>
    <w:rsid w:val="00C32097"/>
    <w:rsid w:val="00C32189"/>
    <w:rsid w:val="00C32AC7"/>
    <w:rsid w:val="00C3449D"/>
    <w:rsid w:val="00C3766A"/>
    <w:rsid w:val="00C418A2"/>
    <w:rsid w:val="00C42634"/>
    <w:rsid w:val="00C45A33"/>
    <w:rsid w:val="00C45BC7"/>
    <w:rsid w:val="00C45DE9"/>
    <w:rsid w:val="00C504FB"/>
    <w:rsid w:val="00C52531"/>
    <w:rsid w:val="00C527E8"/>
    <w:rsid w:val="00C528E4"/>
    <w:rsid w:val="00C54D1A"/>
    <w:rsid w:val="00C5513E"/>
    <w:rsid w:val="00C5560A"/>
    <w:rsid w:val="00C56607"/>
    <w:rsid w:val="00C56D8A"/>
    <w:rsid w:val="00C572A7"/>
    <w:rsid w:val="00C60B1F"/>
    <w:rsid w:val="00C60B94"/>
    <w:rsid w:val="00C613E0"/>
    <w:rsid w:val="00C63B6A"/>
    <w:rsid w:val="00C63F21"/>
    <w:rsid w:val="00C657A7"/>
    <w:rsid w:val="00C6707D"/>
    <w:rsid w:val="00C67130"/>
    <w:rsid w:val="00C675A9"/>
    <w:rsid w:val="00C71077"/>
    <w:rsid w:val="00C7160A"/>
    <w:rsid w:val="00C734A7"/>
    <w:rsid w:val="00C75537"/>
    <w:rsid w:val="00C756AE"/>
    <w:rsid w:val="00C763BB"/>
    <w:rsid w:val="00C80C8E"/>
    <w:rsid w:val="00C80F65"/>
    <w:rsid w:val="00C81B67"/>
    <w:rsid w:val="00C86E61"/>
    <w:rsid w:val="00C87F50"/>
    <w:rsid w:val="00C91EB8"/>
    <w:rsid w:val="00C92E9F"/>
    <w:rsid w:val="00C93C74"/>
    <w:rsid w:val="00C9707E"/>
    <w:rsid w:val="00C976E2"/>
    <w:rsid w:val="00C97EC1"/>
    <w:rsid w:val="00CA1D82"/>
    <w:rsid w:val="00CA2170"/>
    <w:rsid w:val="00CA3912"/>
    <w:rsid w:val="00CA6564"/>
    <w:rsid w:val="00CB033B"/>
    <w:rsid w:val="00CB464F"/>
    <w:rsid w:val="00CB5D2F"/>
    <w:rsid w:val="00CC54C5"/>
    <w:rsid w:val="00CC54EC"/>
    <w:rsid w:val="00CC594C"/>
    <w:rsid w:val="00CC7BCC"/>
    <w:rsid w:val="00CD1D75"/>
    <w:rsid w:val="00CD3962"/>
    <w:rsid w:val="00CD4CC4"/>
    <w:rsid w:val="00CD798A"/>
    <w:rsid w:val="00CE12A7"/>
    <w:rsid w:val="00CE1832"/>
    <w:rsid w:val="00CE1E1F"/>
    <w:rsid w:val="00CE537F"/>
    <w:rsid w:val="00CE5A2D"/>
    <w:rsid w:val="00CE682F"/>
    <w:rsid w:val="00CE6B2A"/>
    <w:rsid w:val="00CE7055"/>
    <w:rsid w:val="00CE7AF5"/>
    <w:rsid w:val="00CF0704"/>
    <w:rsid w:val="00CF55D3"/>
    <w:rsid w:val="00D01560"/>
    <w:rsid w:val="00D01794"/>
    <w:rsid w:val="00D028BF"/>
    <w:rsid w:val="00D055F1"/>
    <w:rsid w:val="00D07F70"/>
    <w:rsid w:val="00D1020B"/>
    <w:rsid w:val="00D10CF9"/>
    <w:rsid w:val="00D11DD0"/>
    <w:rsid w:val="00D16A57"/>
    <w:rsid w:val="00D2067D"/>
    <w:rsid w:val="00D2223A"/>
    <w:rsid w:val="00D27048"/>
    <w:rsid w:val="00D32669"/>
    <w:rsid w:val="00D33141"/>
    <w:rsid w:val="00D345A5"/>
    <w:rsid w:val="00D346AD"/>
    <w:rsid w:val="00D35A9C"/>
    <w:rsid w:val="00D375F9"/>
    <w:rsid w:val="00D37B8D"/>
    <w:rsid w:val="00D414AB"/>
    <w:rsid w:val="00D426F0"/>
    <w:rsid w:val="00D428DE"/>
    <w:rsid w:val="00D4547E"/>
    <w:rsid w:val="00D4635A"/>
    <w:rsid w:val="00D4685E"/>
    <w:rsid w:val="00D47991"/>
    <w:rsid w:val="00D512CD"/>
    <w:rsid w:val="00D51474"/>
    <w:rsid w:val="00D5247A"/>
    <w:rsid w:val="00D54DA2"/>
    <w:rsid w:val="00D57398"/>
    <w:rsid w:val="00D64A0E"/>
    <w:rsid w:val="00D66A95"/>
    <w:rsid w:val="00D66B6A"/>
    <w:rsid w:val="00D67319"/>
    <w:rsid w:val="00D678E8"/>
    <w:rsid w:val="00D70653"/>
    <w:rsid w:val="00D73262"/>
    <w:rsid w:val="00D80252"/>
    <w:rsid w:val="00D804E4"/>
    <w:rsid w:val="00D821A1"/>
    <w:rsid w:val="00D83816"/>
    <w:rsid w:val="00D83931"/>
    <w:rsid w:val="00D8682E"/>
    <w:rsid w:val="00D90A0E"/>
    <w:rsid w:val="00D9347B"/>
    <w:rsid w:val="00D93EF7"/>
    <w:rsid w:val="00D97103"/>
    <w:rsid w:val="00DA27F9"/>
    <w:rsid w:val="00DB0D59"/>
    <w:rsid w:val="00DB0EE7"/>
    <w:rsid w:val="00DB1CE1"/>
    <w:rsid w:val="00DB3CAC"/>
    <w:rsid w:val="00DB5939"/>
    <w:rsid w:val="00DB5CB1"/>
    <w:rsid w:val="00DB6551"/>
    <w:rsid w:val="00DB740F"/>
    <w:rsid w:val="00DC0D60"/>
    <w:rsid w:val="00DC3478"/>
    <w:rsid w:val="00DC5181"/>
    <w:rsid w:val="00DD0972"/>
    <w:rsid w:val="00DD13F0"/>
    <w:rsid w:val="00DD3383"/>
    <w:rsid w:val="00DD35FF"/>
    <w:rsid w:val="00DD37D2"/>
    <w:rsid w:val="00DD5195"/>
    <w:rsid w:val="00DD70CE"/>
    <w:rsid w:val="00DE0AD6"/>
    <w:rsid w:val="00DE0D3E"/>
    <w:rsid w:val="00DE11D8"/>
    <w:rsid w:val="00DE2552"/>
    <w:rsid w:val="00DE318E"/>
    <w:rsid w:val="00DE36CD"/>
    <w:rsid w:val="00DE57DF"/>
    <w:rsid w:val="00DE680A"/>
    <w:rsid w:val="00DF1E28"/>
    <w:rsid w:val="00DF2BF9"/>
    <w:rsid w:val="00DF3CEB"/>
    <w:rsid w:val="00DF40E4"/>
    <w:rsid w:val="00DF4B60"/>
    <w:rsid w:val="00DF798B"/>
    <w:rsid w:val="00E01FD8"/>
    <w:rsid w:val="00E02194"/>
    <w:rsid w:val="00E06C93"/>
    <w:rsid w:val="00E06EBF"/>
    <w:rsid w:val="00E073FE"/>
    <w:rsid w:val="00E10D8C"/>
    <w:rsid w:val="00E11686"/>
    <w:rsid w:val="00E15744"/>
    <w:rsid w:val="00E17707"/>
    <w:rsid w:val="00E17C4E"/>
    <w:rsid w:val="00E17C54"/>
    <w:rsid w:val="00E17CB2"/>
    <w:rsid w:val="00E2085C"/>
    <w:rsid w:val="00E21350"/>
    <w:rsid w:val="00E23F7E"/>
    <w:rsid w:val="00E2674A"/>
    <w:rsid w:val="00E31074"/>
    <w:rsid w:val="00E33D5F"/>
    <w:rsid w:val="00E40863"/>
    <w:rsid w:val="00E411E5"/>
    <w:rsid w:val="00E41A29"/>
    <w:rsid w:val="00E442AE"/>
    <w:rsid w:val="00E446C9"/>
    <w:rsid w:val="00E462AE"/>
    <w:rsid w:val="00E502C4"/>
    <w:rsid w:val="00E51692"/>
    <w:rsid w:val="00E51B17"/>
    <w:rsid w:val="00E52696"/>
    <w:rsid w:val="00E543D4"/>
    <w:rsid w:val="00E54DC9"/>
    <w:rsid w:val="00E57E47"/>
    <w:rsid w:val="00E616C8"/>
    <w:rsid w:val="00E62AF6"/>
    <w:rsid w:val="00E63C84"/>
    <w:rsid w:val="00E63D61"/>
    <w:rsid w:val="00E66750"/>
    <w:rsid w:val="00E707D9"/>
    <w:rsid w:val="00E70B37"/>
    <w:rsid w:val="00E7255E"/>
    <w:rsid w:val="00E72C2D"/>
    <w:rsid w:val="00E72F35"/>
    <w:rsid w:val="00E76428"/>
    <w:rsid w:val="00E76E81"/>
    <w:rsid w:val="00E81C02"/>
    <w:rsid w:val="00E83CF9"/>
    <w:rsid w:val="00E83D87"/>
    <w:rsid w:val="00E8575C"/>
    <w:rsid w:val="00E86CEC"/>
    <w:rsid w:val="00E874EA"/>
    <w:rsid w:val="00E927D7"/>
    <w:rsid w:val="00E92D7B"/>
    <w:rsid w:val="00E9395C"/>
    <w:rsid w:val="00E96F64"/>
    <w:rsid w:val="00E97A99"/>
    <w:rsid w:val="00EA00BB"/>
    <w:rsid w:val="00EA0334"/>
    <w:rsid w:val="00EA2254"/>
    <w:rsid w:val="00EA5651"/>
    <w:rsid w:val="00EA5DCA"/>
    <w:rsid w:val="00EA651D"/>
    <w:rsid w:val="00EA7602"/>
    <w:rsid w:val="00EA7CF6"/>
    <w:rsid w:val="00EB13FC"/>
    <w:rsid w:val="00EB2610"/>
    <w:rsid w:val="00EB46EC"/>
    <w:rsid w:val="00EB5531"/>
    <w:rsid w:val="00EB5C10"/>
    <w:rsid w:val="00EB6697"/>
    <w:rsid w:val="00EC0592"/>
    <w:rsid w:val="00EC3DF9"/>
    <w:rsid w:val="00EC4CFC"/>
    <w:rsid w:val="00EC5002"/>
    <w:rsid w:val="00EC5F68"/>
    <w:rsid w:val="00EC6270"/>
    <w:rsid w:val="00EC6502"/>
    <w:rsid w:val="00ED0756"/>
    <w:rsid w:val="00ED0784"/>
    <w:rsid w:val="00ED174F"/>
    <w:rsid w:val="00ED2543"/>
    <w:rsid w:val="00ED320B"/>
    <w:rsid w:val="00ED40D2"/>
    <w:rsid w:val="00ED42D6"/>
    <w:rsid w:val="00ED4FBB"/>
    <w:rsid w:val="00ED7CCE"/>
    <w:rsid w:val="00EE21DF"/>
    <w:rsid w:val="00EE22B8"/>
    <w:rsid w:val="00EE4000"/>
    <w:rsid w:val="00EE4EA3"/>
    <w:rsid w:val="00EE5232"/>
    <w:rsid w:val="00EE57FC"/>
    <w:rsid w:val="00EE5DAE"/>
    <w:rsid w:val="00EE713D"/>
    <w:rsid w:val="00EF0376"/>
    <w:rsid w:val="00EF1036"/>
    <w:rsid w:val="00EF2954"/>
    <w:rsid w:val="00EF3651"/>
    <w:rsid w:val="00EF368A"/>
    <w:rsid w:val="00EF36E6"/>
    <w:rsid w:val="00F01B20"/>
    <w:rsid w:val="00F01F0D"/>
    <w:rsid w:val="00F065A6"/>
    <w:rsid w:val="00F07947"/>
    <w:rsid w:val="00F10AEF"/>
    <w:rsid w:val="00F125DE"/>
    <w:rsid w:val="00F158E0"/>
    <w:rsid w:val="00F201BD"/>
    <w:rsid w:val="00F21179"/>
    <w:rsid w:val="00F217A7"/>
    <w:rsid w:val="00F22DB9"/>
    <w:rsid w:val="00F23EE4"/>
    <w:rsid w:val="00F24489"/>
    <w:rsid w:val="00F26904"/>
    <w:rsid w:val="00F27CDF"/>
    <w:rsid w:val="00F27D08"/>
    <w:rsid w:val="00F334CD"/>
    <w:rsid w:val="00F337C0"/>
    <w:rsid w:val="00F34B39"/>
    <w:rsid w:val="00F3528C"/>
    <w:rsid w:val="00F4006D"/>
    <w:rsid w:val="00F41AE3"/>
    <w:rsid w:val="00F41FA5"/>
    <w:rsid w:val="00F4256B"/>
    <w:rsid w:val="00F435F9"/>
    <w:rsid w:val="00F435FC"/>
    <w:rsid w:val="00F43AF2"/>
    <w:rsid w:val="00F45090"/>
    <w:rsid w:val="00F46F76"/>
    <w:rsid w:val="00F515FA"/>
    <w:rsid w:val="00F52E44"/>
    <w:rsid w:val="00F52FC0"/>
    <w:rsid w:val="00F5370A"/>
    <w:rsid w:val="00F55455"/>
    <w:rsid w:val="00F60003"/>
    <w:rsid w:val="00F633EB"/>
    <w:rsid w:val="00F6483F"/>
    <w:rsid w:val="00F6627F"/>
    <w:rsid w:val="00F66352"/>
    <w:rsid w:val="00F66E1B"/>
    <w:rsid w:val="00F672F0"/>
    <w:rsid w:val="00F67858"/>
    <w:rsid w:val="00F72B3F"/>
    <w:rsid w:val="00F812F5"/>
    <w:rsid w:val="00F81332"/>
    <w:rsid w:val="00F81492"/>
    <w:rsid w:val="00F816C8"/>
    <w:rsid w:val="00F82430"/>
    <w:rsid w:val="00F844F9"/>
    <w:rsid w:val="00F85935"/>
    <w:rsid w:val="00F8708D"/>
    <w:rsid w:val="00F8728A"/>
    <w:rsid w:val="00F87BBC"/>
    <w:rsid w:val="00F902F2"/>
    <w:rsid w:val="00F90974"/>
    <w:rsid w:val="00F9299E"/>
    <w:rsid w:val="00F96AD0"/>
    <w:rsid w:val="00FA1F98"/>
    <w:rsid w:val="00FA2DD8"/>
    <w:rsid w:val="00FA44C3"/>
    <w:rsid w:val="00FA4631"/>
    <w:rsid w:val="00FA50A3"/>
    <w:rsid w:val="00FA6FFC"/>
    <w:rsid w:val="00FB1CDB"/>
    <w:rsid w:val="00FB3B6C"/>
    <w:rsid w:val="00FB6780"/>
    <w:rsid w:val="00FB7787"/>
    <w:rsid w:val="00FC2F70"/>
    <w:rsid w:val="00FD0074"/>
    <w:rsid w:val="00FD0EF8"/>
    <w:rsid w:val="00FD2E23"/>
    <w:rsid w:val="00FD304F"/>
    <w:rsid w:val="00FD3816"/>
    <w:rsid w:val="00FD5A2D"/>
    <w:rsid w:val="00FD5E33"/>
    <w:rsid w:val="00FD62E6"/>
    <w:rsid w:val="00FD723B"/>
    <w:rsid w:val="00FD7D51"/>
    <w:rsid w:val="00FE15F8"/>
    <w:rsid w:val="00FE1F4B"/>
    <w:rsid w:val="00FE2E50"/>
    <w:rsid w:val="00FE4610"/>
    <w:rsid w:val="00FE486F"/>
    <w:rsid w:val="00FE66AE"/>
    <w:rsid w:val="00FE735E"/>
    <w:rsid w:val="00FE7922"/>
    <w:rsid w:val="00FF0888"/>
    <w:rsid w:val="00FF140A"/>
    <w:rsid w:val="00FF265B"/>
    <w:rsid w:val="00FF5D98"/>
    <w:rsid w:val="00FF6248"/>
    <w:rsid w:val="00FF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2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FA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6483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hAnsi="Arial"/>
      <w:b/>
      <w:bCs/>
      <w:sz w:val="26"/>
      <w:szCs w:val="26"/>
      <w:lang/>
    </w:rPr>
  </w:style>
  <w:style w:type="paragraph" w:styleId="Heading5">
    <w:name w:val="heading 5"/>
    <w:basedOn w:val="Normal"/>
    <w:next w:val="Normal"/>
    <w:link w:val="Heading5Char"/>
    <w:qFormat/>
    <w:rsid w:val="00502FDA"/>
    <w:pPr>
      <w:keepNext/>
      <w:keepLines/>
      <w:spacing w:before="40" w:after="0" w:line="259" w:lineRule="auto"/>
      <w:outlineLvl w:val="4"/>
    </w:pPr>
    <w:rPr>
      <w:rFonts w:ascii="Cambria" w:hAnsi="Cambria"/>
      <w:color w:val="365F9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rsid w:val="009F2351"/>
    <w:pPr>
      <w:spacing w:line="240" w:lineRule="auto"/>
    </w:pPr>
    <w:rPr>
      <w:sz w:val="20"/>
      <w:szCs w:val="20"/>
      <w:lang/>
    </w:rPr>
  </w:style>
  <w:style w:type="character" w:customStyle="1" w:styleId="CommentTextChar">
    <w:name w:val="Comment Text Char"/>
    <w:link w:val="CommentText"/>
    <w:rsid w:val="009F2351"/>
    <w:rPr>
      <w:sz w:val="20"/>
      <w:szCs w:val="20"/>
    </w:rPr>
  </w:style>
  <w:style w:type="paragraph" w:styleId="NoSpacing">
    <w:name w:val="No Spacing"/>
    <w:uiPriority w:val="99"/>
    <w:qFormat/>
    <w:rsid w:val="0090703D"/>
    <w:rPr>
      <w:rFonts w:eastAsia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127F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CC594C"/>
    <w:pPr>
      <w:spacing w:after="0" w:line="240" w:lineRule="auto"/>
      <w:jc w:val="both"/>
    </w:pPr>
    <w:rPr>
      <w:rFonts w:ascii="Verdana" w:hAnsi="Verdana"/>
      <w:sz w:val="20"/>
      <w:szCs w:val="20"/>
      <w:lang/>
    </w:rPr>
  </w:style>
  <w:style w:type="character" w:customStyle="1" w:styleId="BodyTextChar">
    <w:name w:val="Body Text Char"/>
    <w:link w:val="BodyText"/>
    <w:rsid w:val="00CC594C"/>
    <w:rPr>
      <w:rFonts w:ascii="Verdana" w:eastAsia="Times New Roman" w:hAnsi="Verdana" w:cs="Times New Roman"/>
      <w:szCs w:val="20"/>
    </w:rPr>
  </w:style>
  <w:style w:type="paragraph" w:styleId="PlainText">
    <w:name w:val="Plain Text"/>
    <w:basedOn w:val="Normal"/>
    <w:link w:val="PlainTextChar"/>
    <w:rsid w:val="00CC594C"/>
    <w:pPr>
      <w:spacing w:after="0" w:line="240" w:lineRule="auto"/>
    </w:pPr>
    <w:rPr>
      <w:rFonts w:ascii="Courier New" w:hAnsi="Courier New"/>
      <w:sz w:val="20"/>
      <w:szCs w:val="24"/>
      <w:lang/>
    </w:rPr>
  </w:style>
  <w:style w:type="character" w:customStyle="1" w:styleId="PlainTextChar">
    <w:name w:val="Plain Text Char"/>
    <w:link w:val="PlainText"/>
    <w:rsid w:val="00CC594C"/>
    <w:rPr>
      <w:rFonts w:ascii="Courier New" w:eastAsia="Times New Roman" w:hAnsi="Courier New" w:cs="Times New Roman"/>
      <w:sz w:val="20"/>
      <w:szCs w:val="24"/>
    </w:rPr>
  </w:style>
  <w:style w:type="character" w:customStyle="1" w:styleId="apple-tab-span">
    <w:name w:val="apple-tab-span"/>
    <w:rsid w:val="00CC594C"/>
  </w:style>
  <w:style w:type="character" w:styleId="Hyperlink">
    <w:name w:val="Hyperlink"/>
    <w:unhideWhenUsed/>
    <w:rsid w:val="00CC594C"/>
    <w:rPr>
      <w:color w:val="0000FF"/>
      <w:u w:val="single"/>
    </w:rPr>
  </w:style>
  <w:style w:type="paragraph" w:customStyle="1" w:styleId="Achievement">
    <w:name w:val="Achievement"/>
    <w:basedOn w:val="BodyText"/>
    <w:rsid w:val="00633576"/>
    <w:pPr>
      <w:numPr>
        <w:numId w:val="1"/>
      </w:numPr>
      <w:spacing w:after="60" w:line="220" w:lineRule="atLeast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rsid w:val="00EE4E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14pt">
    <w:name w:val="Normal + 14 pt"/>
    <w:basedOn w:val="Normal"/>
    <w:rsid w:val="00EE4EA3"/>
    <w:pPr>
      <w:numPr>
        <w:numId w:val="2"/>
      </w:numPr>
      <w:spacing w:after="0" w:line="360" w:lineRule="auto"/>
    </w:pPr>
    <w:rPr>
      <w:rFonts w:ascii="Times New Roman" w:hAnsi="Times New Roman"/>
      <w:sz w:val="26"/>
      <w:szCs w:val="26"/>
    </w:rPr>
  </w:style>
  <w:style w:type="paragraph" w:customStyle="1" w:styleId="NormalJustified">
    <w:name w:val="Normal + Justified"/>
    <w:basedOn w:val="Normal"/>
    <w:rsid w:val="00EE4EA3"/>
    <w:pPr>
      <w:numPr>
        <w:numId w:val="3"/>
      </w:num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4679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link w:val="z-TopofForm"/>
    <w:uiPriority w:val="99"/>
    <w:semiHidden/>
    <w:rsid w:val="00484679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HTMLPreformattedLatinVerdana">
    <w:name w:val="HTML Preformatted + (Latin) Verdana"/>
    <w:basedOn w:val="Normal"/>
    <w:rsid w:val="00C7160A"/>
    <w:pPr>
      <w:suppressAutoHyphens/>
      <w:spacing w:after="0" w:line="240" w:lineRule="auto"/>
    </w:pPr>
    <w:rPr>
      <w:rFonts w:ascii="Verdana" w:eastAsia="SimSun" w:hAnsi="Verdana"/>
      <w:sz w:val="20"/>
      <w:szCs w:val="20"/>
      <w:lang w:val="en-CA" w:eastAsia="ar-SA"/>
    </w:rPr>
  </w:style>
  <w:style w:type="character" w:customStyle="1" w:styleId="apple-converted-space">
    <w:name w:val="apple-converted-space"/>
    <w:basedOn w:val="DefaultParagraphFont"/>
    <w:rsid w:val="007554F9"/>
  </w:style>
  <w:style w:type="character" w:styleId="CommentReference">
    <w:name w:val="annotation reference"/>
    <w:uiPriority w:val="99"/>
    <w:semiHidden/>
    <w:unhideWhenUsed/>
    <w:rsid w:val="006874C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4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4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4C7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874C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5073"/>
    <w:rPr>
      <w:sz w:val="22"/>
      <w:szCs w:val="22"/>
    </w:rPr>
  </w:style>
  <w:style w:type="paragraph" w:customStyle="1" w:styleId="Rel-Head">
    <w:name w:val="Rel-Head"/>
    <w:basedOn w:val="Normal"/>
    <w:rsid w:val="0073300A"/>
    <w:pPr>
      <w:spacing w:after="0" w:line="240" w:lineRule="auto"/>
      <w:ind w:left="720"/>
    </w:pPr>
    <w:rPr>
      <w:rFonts w:ascii="Arial" w:hAnsi="Arial" w:cs="Arial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86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8686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8686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8686D"/>
    <w:rPr>
      <w:sz w:val="22"/>
      <w:szCs w:val="22"/>
      <w:lang w:val="en-US" w:eastAsia="en-US"/>
    </w:rPr>
  </w:style>
  <w:style w:type="character" w:customStyle="1" w:styleId="m-446526892198624100gmail-im">
    <w:name w:val="m_-446526892198624100gmail-im"/>
    <w:rsid w:val="008712A6"/>
  </w:style>
  <w:style w:type="table" w:customStyle="1" w:styleId="TableGrid">
    <w:name w:val="TableGrid"/>
    <w:rsid w:val="004D53B1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link w:val="Heading5"/>
    <w:rsid w:val="00502FDA"/>
    <w:rPr>
      <w:rFonts w:ascii="Cambria" w:eastAsia="Times New Roman" w:hAnsi="Cambria" w:cs="Times New Roman"/>
      <w:color w:val="365F91"/>
      <w:sz w:val="22"/>
      <w:szCs w:val="22"/>
    </w:rPr>
  </w:style>
  <w:style w:type="paragraph" w:customStyle="1" w:styleId="WP9Header">
    <w:name w:val="WP9_Header"/>
    <w:basedOn w:val="Normal"/>
    <w:rsid w:val="00FD723B"/>
    <w:pPr>
      <w:tabs>
        <w:tab w:val="left" w:pos="0"/>
        <w:tab w:val="center" w:pos="4320"/>
        <w:tab w:val="right" w:pos="8640"/>
        <w:tab w:val="right" w:pos="9360"/>
      </w:tabs>
      <w:spacing w:after="0" w:line="240" w:lineRule="auto"/>
    </w:pPr>
    <w:rPr>
      <w:rFonts w:ascii="Times New Roman" w:hAnsi="Times New Roman"/>
      <w:sz w:val="24"/>
      <w:szCs w:val="20"/>
    </w:rPr>
  </w:style>
  <w:style w:type="table" w:styleId="TableGrid0">
    <w:name w:val="Table Grid"/>
    <w:basedOn w:val="TableNormal"/>
    <w:uiPriority w:val="59"/>
    <w:rsid w:val="00E92D7B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A20FA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UnresolvedMention">
    <w:name w:val="Unresolved Mention"/>
    <w:uiPriority w:val="99"/>
    <w:semiHidden/>
    <w:unhideWhenUsed/>
    <w:rsid w:val="00AE395A"/>
    <w:rPr>
      <w:color w:val="605E5C"/>
      <w:shd w:val="clear" w:color="auto" w:fill="E1DFDD"/>
    </w:rPr>
  </w:style>
  <w:style w:type="character" w:styleId="Strong">
    <w:name w:val="Strong"/>
    <w:qFormat/>
    <w:rsid w:val="00885185"/>
    <w:rPr>
      <w:b/>
      <w:bCs/>
    </w:rPr>
  </w:style>
  <w:style w:type="paragraph" w:styleId="Title">
    <w:name w:val="Title"/>
    <w:basedOn w:val="Normal"/>
    <w:next w:val="Subtitle"/>
    <w:link w:val="TitleChar1"/>
    <w:uiPriority w:val="99"/>
    <w:qFormat/>
    <w:rsid w:val="00E7255E"/>
    <w:pPr>
      <w:suppressAutoHyphens/>
      <w:spacing w:after="0" w:line="240" w:lineRule="auto"/>
      <w:jc w:val="center"/>
    </w:pPr>
    <w:rPr>
      <w:rFonts w:ascii="Arial" w:hAnsi="Arial"/>
      <w:b/>
      <w:bCs/>
      <w:sz w:val="28"/>
      <w:szCs w:val="28"/>
      <w:lang/>
    </w:rPr>
  </w:style>
  <w:style w:type="character" w:customStyle="1" w:styleId="TitleChar">
    <w:name w:val="Title Char"/>
    <w:uiPriority w:val="10"/>
    <w:rsid w:val="00E7255E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character" w:customStyle="1" w:styleId="TitleChar1">
    <w:name w:val="Title Char1"/>
    <w:link w:val="Title"/>
    <w:uiPriority w:val="99"/>
    <w:rsid w:val="00E7255E"/>
    <w:rPr>
      <w:rFonts w:ascii="Arial" w:hAnsi="Arial"/>
      <w:b/>
      <w:bCs/>
      <w:sz w:val="28"/>
      <w:szCs w:val="28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55E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7255E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AC220A"/>
    <w:rPr>
      <w:rFonts w:ascii="Times New Roman" w:hAnsi="Times New Roman"/>
      <w:sz w:val="24"/>
      <w:szCs w:val="24"/>
      <w:lang w:val="en-GB" w:eastAsia="en-US"/>
    </w:rPr>
  </w:style>
  <w:style w:type="paragraph" w:customStyle="1" w:styleId="ResExpSummary">
    <w:name w:val="Res Exp Summary"/>
    <w:uiPriority w:val="99"/>
    <w:rsid w:val="00F6483F"/>
    <w:pPr>
      <w:spacing w:before="60" w:after="60"/>
    </w:pPr>
    <w:rPr>
      <w:rFonts w:ascii="Times New Roman" w:hAnsi="Times New Roman" w:cs="Arial"/>
    </w:rPr>
  </w:style>
  <w:style w:type="character" w:customStyle="1" w:styleId="Heading3Char">
    <w:name w:val="Heading 3 Char"/>
    <w:link w:val="Heading3"/>
    <w:rsid w:val="00F6483F"/>
    <w:rPr>
      <w:rFonts w:ascii="Arial" w:hAnsi="Arial"/>
      <w:b/>
      <w:bCs/>
      <w:sz w:val="26"/>
      <w:szCs w:val="26"/>
      <w:lang/>
    </w:rPr>
  </w:style>
  <w:style w:type="character" w:customStyle="1" w:styleId="il">
    <w:name w:val="il"/>
    <w:basedOn w:val="DefaultParagraphFont"/>
    <w:rsid w:val="00B22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5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5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0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8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kiran.kad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d3328137c086d6aa422ac16da8f4061134f530e18705c4458440321091b5b581109120412445b5b0f4356014b4450530401195c1333471b1b111940505b0a58580f1b425c4c01090340281e0103150b164851581543124a4b485d4637071f1b5b58170a10014042595858564d465d4507144359090f59431209175144410c595f5049100a1105035d4a1e500558191b150612415c540f504e121b5c6&amp;docType=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wesha.m\Desktop\RESUMES\WIP\Saurabh%20Rajpal\140602CS133635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707B50-D2FA-49C6-8F4E-D395AC3A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140602CS1336359</Template>
  <TotalTime>0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Amrendra kumar</dc:creator>
  <cp:lastModifiedBy>knoldus</cp:lastModifiedBy>
  <cp:revision>2</cp:revision>
  <cp:lastPrinted>2016-05-13T15:33:00Z</cp:lastPrinted>
  <dcterms:created xsi:type="dcterms:W3CDTF">2021-07-15T07:02:00Z</dcterms:created>
  <dcterms:modified xsi:type="dcterms:W3CDTF">2021-07-15T07:02:00Z</dcterms:modified>
</cp:coreProperties>
</file>