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A704" w14:textId="20DBB043" w:rsidR="00816216" w:rsidRPr="000C52A2" w:rsidRDefault="00C04FEE" w:rsidP="00141A4C">
      <w:pPr>
        <w:pStyle w:val="Title"/>
        <w:rPr>
          <w:sz w:val="36"/>
          <w:szCs w:val="36"/>
        </w:rPr>
      </w:pPr>
      <w:r>
        <w:rPr>
          <w:sz w:val="36"/>
          <w:szCs w:val="36"/>
        </w:rPr>
        <w:t>Prasanna</w:t>
      </w:r>
      <w:r w:rsidR="007956CF" w:rsidRPr="000C52A2">
        <w:rPr>
          <w:sz w:val="36"/>
          <w:szCs w:val="36"/>
        </w:rPr>
        <w:t xml:space="preserve"> </w:t>
      </w:r>
      <w:r>
        <w:rPr>
          <w:sz w:val="36"/>
          <w:szCs w:val="36"/>
        </w:rPr>
        <w:t>Hegde</w:t>
      </w:r>
    </w:p>
    <w:p w14:paraId="0D36F8D5" w14:textId="21576FD6" w:rsidR="00141A4C" w:rsidRDefault="00B94A2A" w:rsidP="00141A4C">
      <w:p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 w:rsidR="00AB1FF1" w:rsidRPr="00AE6826">
        <w:rPr>
          <w:sz w:val="24"/>
          <w:szCs w:val="24"/>
        </w:rPr>
        <w:t>+91</w:t>
      </w:r>
      <w:r w:rsidR="00DD160D">
        <w:rPr>
          <w:sz w:val="24"/>
          <w:szCs w:val="24"/>
        </w:rPr>
        <w:t>-</w:t>
      </w:r>
      <w:r w:rsidR="007956CF">
        <w:rPr>
          <w:sz w:val="24"/>
          <w:szCs w:val="24"/>
        </w:rPr>
        <w:t>9</w:t>
      </w:r>
      <w:r w:rsidR="00C04FEE">
        <w:rPr>
          <w:sz w:val="24"/>
          <w:szCs w:val="24"/>
        </w:rPr>
        <w:t>008355946</w:t>
      </w:r>
      <w:r w:rsidR="00141A4C" w:rsidRPr="00AE6826">
        <w:rPr>
          <w:sz w:val="24"/>
          <w:szCs w:val="24"/>
        </w:rPr>
        <w:t> </w:t>
      </w:r>
      <w:r>
        <w:rPr>
          <w:sz w:val="24"/>
          <w:szCs w:val="24"/>
        </w:rPr>
        <w:t xml:space="preserve">                                                          Email I</w:t>
      </w:r>
      <w:r w:rsidR="008A474B">
        <w:rPr>
          <w:sz w:val="24"/>
          <w:szCs w:val="24"/>
        </w:rPr>
        <w:t>D</w:t>
      </w:r>
      <w:r>
        <w:rPr>
          <w:sz w:val="24"/>
          <w:szCs w:val="24"/>
        </w:rPr>
        <w:t xml:space="preserve">: </w:t>
      </w:r>
      <w:r w:rsidR="00C04FEE">
        <w:rPr>
          <w:sz w:val="24"/>
          <w:szCs w:val="24"/>
        </w:rPr>
        <w:t>heg</w:t>
      </w:r>
      <w:r w:rsidR="00C04FEE" w:rsidRPr="00C04FEE">
        <w:t>de.prasanna1386</w:t>
      </w:r>
      <w:r w:rsidR="00FD22A3" w:rsidRPr="00FD22A3">
        <w:t>@gmail.co</w:t>
      </w:r>
      <w:r w:rsidR="00FD22A3">
        <w:t>m</w:t>
      </w:r>
    </w:p>
    <w:p w14:paraId="45DCE4CD" w14:textId="48E767AF" w:rsidR="00913DD8" w:rsidRDefault="00913DD8" w:rsidP="00913DD8">
      <w:pPr>
        <w:pStyle w:val="Heading1"/>
      </w:pPr>
      <w:r>
        <w:t>Objective</w:t>
      </w:r>
    </w:p>
    <w:p w14:paraId="0082567F" w14:textId="2FD038BC" w:rsidR="00913DD8" w:rsidRPr="00C528DE" w:rsidRDefault="00913DD8" w:rsidP="00913DD8">
      <w:pPr>
        <w:pStyle w:val="ListBullet"/>
        <w:rPr>
          <w:sz w:val="24"/>
          <w:szCs w:val="24"/>
        </w:rPr>
      </w:pPr>
      <w:r w:rsidRPr="00C528DE">
        <w:rPr>
          <w:bCs/>
          <w:sz w:val="24"/>
          <w:szCs w:val="24"/>
          <w:lang w:val="fr-FR"/>
        </w:rPr>
        <w:t>Looking forward for</w:t>
      </w:r>
      <w:r w:rsidR="00C04FEE" w:rsidRPr="00C528DE">
        <w:rPr>
          <w:bCs/>
          <w:sz w:val="24"/>
          <w:szCs w:val="24"/>
          <w:lang w:val="fr-FR"/>
        </w:rPr>
        <w:t xml:space="preserve"> a</w:t>
      </w:r>
      <w:r w:rsidRPr="00C528DE">
        <w:rPr>
          <w:bCs/>
          <w:sz w:val="24"/>
          <w:szCs w:val="24"/>
          <w:lang w:val="fr-FR"/>
        </w:rPr>
        <w:t xml:space="preserve"> challenging and innovative position with an </w:t>
      </w:r>
      <w:r w:rsidR="009C67DF" w:rsidRPr="00C528DE">
        <w:rPr>
          <w:bCs/>
          <w:sz w:val="24"/>
          <w:szCs w:val="24"/>
          <w:lang w:val="fr-FR"/>
        </w:rPr>
        <w:t>organisation</w:t>
      </w:r>
      <w:r w:rsidRPr="00C528DE">
        <w:rPr>
          <w:bCs/>
          <w:sz w:val="24"/>
          <w:szCs w:val="24"/>
          <w:lang w:val="fr-FR"/>
        </w:rPr>
        <w:t xml:space="preserve"> that provides ample opportunities to learn and to contribute</w:t>
      </w:r>
      <w:r w:rsidRPr="00C528DE">
        <w:rPr>
          <w:bCs/>
          <w:sz w:val="24"/>
          <w:szCs w:val="24"/>
        </w:rPr>
        <w:t>.</w:t>
      </w:r>
    </w:p>
    <w:p w14:paraId="10F4B596" w14:textId="1EA043A3" w:rsidR="006270A9" w:rsidRDefault="00AB1FF1" w:rsidP="00141A4C">
      <w:pPr>
        <w:pStyle w:val="Heading1"/>
      </w:pPr>
      <w:r>
        <w:t>Experience Summary</w:t>
      </w:r>
    </w:p>
    <w:p w14:paraId="054F7F1D" w14:textId="26012E4E" w:rsidR="0042453E" w:rsidRDefault="0042453E" w:rsidP="00141A4C">
      <w:pPr>
        <w:pStyle w:val="ListBulle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r w:rsidR="00C84E01" w:rsidRPr="009C0A72">
        <w:rPr>
          <w:sz w:val="24"/>
          <w:szCs w:val="24"/>
        </w:rPr>
        <w:t>1</w:t>
      </w:r>
      <w:r w:rsidR="00C04FEE">
        <w:rPr>
          <w:sz w:val="24"/>
          <w:szCs w:val="24"/>
        </w:rPr>
        <w:t>1</w:t>
      </w:r>
      <w:r>
        <w:rPr>
          <w:sz w:val="24"/>
          <w:szCs w:val="24"/>
        </w:rPr>
        <w:t xml:space="preserve"> years of experience in the areas of Analysis, Design and Development.</w:t>
      </w:r>
    </w:p>
    <w:p w14:paraId="33F8BC26" w14:textId="1ABAD4E0" w:rsidR="002E1D3C" w:rsidRPr="002E1D3C" w:rsidRDefault="002E1D3C" w:rsidP="00141A4C">
      <w:pPr>
        <w:pStyle w:val="ListBullet"/>
        <w:numPr>
          <w:ilvl w:val="0"/>
          <w:numId w:val="31"/>
        </w:numPr>
        <w:rPr>
          <w:sz w:val="24"/>
          <w:szCs w:val="24"/>
        </w:rPr>
      </w:pPr>
      <w:r w:rsidRPr="002E1D3C">
        <w:rPr>
          <w:rFonts w:eastAsia="Times New Roman" w:cs="Times New Roman"/>
          <w:color w:val="000000"/>
          <w:sz w:val="24"/>
          <w:szCs w:val="24"/>
        </w:rPr>
        <w:t xml:space="preserve">Having </w:t>
      </w:r>
      <w:r w:rsidR="00C04FEE">
        <w:rPr>
          <w:rFonts w:eastAsia="Times New Roman" w:cs="Times New Roman"/>
          <w:color w:val="000000"/>
          <w:sz w:val="24"/>
          <w:szCs w:val="24"/>
        </w:rPr>
        <w:t>4</w:t>
      </w:r>
      <w:r w:rsidRPr="002E1D3C">
        <w:rPr>
          <w:rFonts w:eastAsia="Times New Roman" w:cs="Times New Roman"/>
          <w:color w:val="000000"/>
          <w:sz w:val="24"/>
          <w:szCs w:val="24"/>
        </w:rPr>
        <w:t>+ hands on experience in Microservices and Spring Boot</w:t>
      </w:r>
      <w:r w:rsidR="00A84EDD">
        <w:rPr>
          <w:rFonts w:eastAsia="Times New Roman" w:cs="Times New Roman"/>
          <w:color w:val="000000"/>
          <w:sz w:val="24"/>
          <w:szCs w:val="24"/>
        </w:rPr>
        <w:t>.</w:t>
      </w:r>
      <w:r w:rsidR="00F40011">
        <w:rPr>
          <w:rFonts w:eastAsia="Times New Roman" w:cs="Times New Roman"/>
          <w:color w:val="000000"/>
          <w:sz w:val="24"/>
          <w:szCs w:val="24"/>
        </w:rPr>
        <w:t xml:space="preserve"> Having experience in E-Commerce, Telecom and Hospitality domain.</w:t>
      </w:r>
    </w:p>
    <w:p w14:paraId="4B23AC0B" w14:textId="23EE740E" w:rsidR="00FC6814" w:rsidRPr="007A7B6D" w:rsidRDefault="00FC6814" w:rsidP="00BE4F44">
      <w:pPr>
        <w:pStyle w:val="ListBullet"/>
        <w:rPr>
          <w:sz w:val="24"/>
          <w:szCs w:val="24"/>
        </w:rPr>
      </w:pPr>
      <w:r w:rsidRPr="007A7B6D">
        <w:rPr>
          <w:sz w:val="24"/>
          <w:szCs w:val="24"/>
        </w:rPr>
        <w:t>Flexible and versatile to adapt to any new environment and work on any new technologies.</w:t>
      </w:r>
    </w:p>
    <w:p w14:paraId="6CB27B36" w14:textId="79B47CA9" w:rsidR="001E0AA6" w:rsidRDefault="001E0AA6" w:rsidP="001E0AA6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Quick learner, strong problem analysis and resolution ability with good communication and interpersonal skills.</w:t>
      </w:r>
    </w:p>
    <w:p w14:paraId="1C1F551C" w14:textId="5E4BB3E6" w:rsidR="00184709" w:rsidRPr="006B184D" w:rsidRDefault="00184709" w:rsidP="001E0AA6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Leading a team of 8+ people for the design and development of microservices.</w:t>
      </w:r>
    </w:p>
    <w:p w14:paraId="0D79AC73" w14:textId="538D4B44" w:rsidR="00AB1FF1" w:rsidRDefault="001E0AA6" w:rsidP="00AB1FF1">
      <w:pPr>
        <w:pStyle w:val="Heading1"/>
      </w:pPr>
      <w:r>
        <w:t>Technical Skills</w:t>
      </w:r>
    </w:p>
    <w:p w14:paraId="0FD97BD1" w14:textId="7C127054" w:rsidR="00AB1FF1" w:rsidRDefault="0098373A" w:rsidP="00AB1FF1">
      <w:pPr>
        <w:pStyle w:val="ListBullet"/>
        <w:rPr>
          <w:b/>
          <w:bCs/>
          <w:sz w:val="24"/>
          <w:szCs w:val="24"/>
        </w:rPr>
      </w:pPr>
      <w:r>
        <w:rPr>
          <w:sz w:val="24"/>
          <w:szCs w:val="24"/>
        </w:rPr>
        <w:t>Programming Languages</w:t>
      </w:r>
      <w:r w:rsidR="00A173C4" w:rsidRPr="00337059">
        <w:rPr>
          <w:sz w:val="24"/>
          <w:szCs w:val="24"/>
        </w:rPr>
        <w:t>:</w:t>
      </w:r>
      <w:r w:rsidR="00AB1FF1" w:rsidRPr="00337059">
        <w:rPr>
          <w:sz w:val="24"/>
          <w:szCs w:val="24"/>
        </w:rPr>
        <w:t xml:space="preserve"> </w:t>
      </w:r>
      <w:r w:rsidR="00AB1FF1" w:rsidRPr="00A87553">
        <w:rPr>
          <w:sz w:val="24"/>
          <w:szCs w:val="24"/>
        </w:rPr>
        <w:t>Java, J2EE</w:t>
      </w:r>
    </w:p>
    <w:p w14:paraId="17879235" w14:textId="1C15D8EC" w:rsidR="00792667" w:rsidRPr="003E1C94" w:rsidRDefault="00792667" w:rsidP="00792667">
      <w:pPr>
        <w:pStyle w:val="ListBullet"/>
        <w:rPr>
          <w:b/>
          <w:bCs/>
          <w:sz w:val="24"/>
          <w:szCs w:val="24"/>
        </w:rPr>
      </w:pPr>
      <w:r>
        <w:rPr>
          <w:sz w:val="24"/>
          <w:szCs w:val="24"/>
        </w:rPr>
        <w:t>Frameworks:</w:t>
      </w:r>
      <w:r w:rsidR="00A87553">
        <w:rPr>
          <w:b/>
          <w:bCs/>
          <w:sz w:val="24"/>
          <w:szCs w:val="24"/>
        </w:rPr>
        <w:t xml:space="preserve"> </w:t>
      </w:r>
      <w:r w:rsidRPr="00A87553">
        <w:rPr>
          <w:sz w:val="24"/>
          <w:szCs w:val="24"/>
        </w:rPr>
        <w:t xml:space="preserve">Spring, </w:t>
      </w:r>
      <w:r w:rsidR="00A87553" w:rsidRPr="00A87553">
        <w:rPr>
          <w:sz w:val="24"/>
          <w:szCs w:val="24"/>
        </w:rPr>
        <w:t>Spring Boot</w:t>
      </w:r>
      <w:r w:rsidR="00CA3D8C">
        <w:rPr>
          <w:sz w:val="24"/>
          <w:szCs w:val="24"/>
        </w:rPr>
        <w:t xml:space="preserve">, </w:t>
      </w:r>
      <w:r w:rsidRPr="00A87553">
        <w:rPr>
          <w:sz w:val="24"/>
          <w:szCs w:val="24"/>
        </w:rPr>
        <w:t>Hibernate</w:t>
      </w:r>
      <w:r w:rsidR="00CA3D8C">
        <w:rPr>
          <w:sz w:val="24"/>
          <w:szCs w:val="24"/>
        </w:rPr>
        <w:t>, Play/Akka, WCS 7.x</w:t>
      </w:r>
    </w:p>
    <w:p w14:paraId="0D2F920E" w14:textId="55CE54E7" w:rsidR="003E1C94" w:rsidRPr="00DE2857" w:rsidRDefault="003E1C94" w:rsidP="00792667">
      <w:pPr>
        <w:pStyle w:val="ListBullet"/>
        <w:rPr>
          <w:b/>
          <w:bCs/>
          <w:sz w:val="24"/>
          <w:szCs w:val="24"/>
        </w:rPr>
      </w:pPr>
      <w:r>
        <w:rPr>
          <w:sz w:val="24"/>
          <w:szCs w:val="24"/>
        </w:rPr>
        <w:t>Web Services: Microservices, REST</w:t>
      </w:r>
    </w:p>
    <w:p w14:paraId="5EA8A36B" w14:textId="216C0B09" w:rsidR="00DE2857" w:rsidRPr="00CA3D8C" w:rsidRDefault="00DE2857" w:rsidP="00792667">
      <w:pPr>
        <w:pStyle w:val="ListBulle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RDBMS: </w:t>
      </w:r>
      <w:r w:rsidRPr="00F94ECD">
        <w:rPr>
          <w:sz w:val="24"/>
          <w:szCs w:val="24"/>
        </w:rPr>
        <w:t>MySql, Oracle and PostgreSQL</w:t>
      </w:r>
    </w:p>
    <w:p w14:paraId="48F0211A" w14:textId="09B99511" w:rsidR="00CA3D8C" w:rsidRDefault="00CA3D8C" w:rsidP="00792667">
      <w:pPr>
        <w:pStyle w:val="ListBullet"/>
        <w:rPr>
          <w:b/>
          <w:bCs/>
          <w:sz w:val="24"/>
          <w:szCs w:val="24"/>
        </w:rPr>
      </w:pPr>
      <w:r>
        <w:rPr>
          <w:sz w:val="24"/>
          <w:szCs w:val="24"/>
        </w:rPr>
        <w:t>Data Grid: Redis, Couchbase</w:t>
      </w:r>
    </w:p>
    <w:p w14:paraId="40236D0F" w14:textId="752564EF" w:rsidR="00763D2A" w:rsidRDefault="00763D2A" w:rsidP="00792667">
      <w:pPr>
        <w:pStyle w:val="ListBullet"/>
        <w:rPr>
          <w:sz w:val="24"/>
          <w:szCs w:val="24"/>
        </w:rPr>
      </w:pPr>
      <w:r w:rsidRPr="00763D2A">
        <w:rPr>
          <w:sz w:val="24"/>
          <w:szCs w:val="24"/>
        </w:rPr>
        <w:t xml:space="preserve">Web </w:t>
      </w:r>
      <w:r w:rsidR="00167B6C">
        <w:rPr>
          <w:sz w:val="24"/>
          <w:szCs w:val="24"/>
        </w:rPr>
        <w:t>Server</w:t>
      </w:r>
      <w:r w:rsidRPr="00763D2A"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931748">
        <w:rPr>
          <w:sz w:val="24"/>
          <w:szCs w:val="24"/>
        </w:rPr>
        <w:t>Tomcat</w:t>
      </w:r>
    </w:p>
    <w:p w14:paraId="001E1797" w14:textId="0646D200" w:rsidR="00F94ECD" w:rsidRPr="00DE2857" w:rsidRDefault="00167B6C" w:rsidP="00DE2857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Enterprise Server: JBoss</w:t>
      </w:r>
    </w:p>
    <w:p w14:paraId="490129BF" w14:textId="63C6FC01" w:rsidR="00AB1FF1" w:rsidRPr="00E61476" w:rsidRDefault="00AB1FF1" w:rsidP="00AB1FF1">
      <w:pPr>
        <w:pStyle w:val="ListBullet"/>
        <w:rPr>
          <w:b/>
          <w:bCs/>
          <w:sz w:val="24"/>
          <w:szCs w:val="24"/>
        </w:rPr>
      </w:pPr>
      <w:r w:rsidRPr="00337059">
        <w:rPr>
          <w:sz w:val="24"/>
          <w:szCs w:val="24"/>
        </w:rPr>
        <w:t xml:space="preserve">Development </w:t>
      </w:r>
      <w:r w:rsidR="00A173C4" w:rsidRPr="00337059">
        <w:rPr>
          <w:sz w:val="24"/>
          <w:szCs w:val="24"/>
        </w:rPr>
        <w:t>tool</w:t>
      </w:r>
      <w:r w:rsidR="00E168A2">
        <w:rPr>
          <w:sz w:val="24"/>
          <w:szCs w:val="24"/>
        </w:rPr>
        <w:t>s</w:t>
      </w:r>
      <w:r w:rsidR="00A173C4" w:rsidRPr="00337059">
        <w:rPr>
          <w:sz w:val="24"/>
          <w:szCs w:val="24"/>
        </w:rPr>
        <w:t>:</w:t>
      </w:r>
      <w:r w:rsidRPr="00337059">
        <w:rPr>
          <w:sz w:val="24"/>
          <w:szCs w:val="24"/>
        </w:rPr>
        <w:t xml:space="preserve"> </w:t>
      </w:r>
      <w:r w:rsidR="00CA3D8C">
        <w:rPr>
          <w:sz w:val="24"/>
          <w:szCs w:val="24"/>
        </w:rPr>
        <w:t xml:space="preserve">Intellij, </w:t>
      </w:r>
      <w:r w:rsidRPr="00C865C7">
        <w:rPr>
          <w:sz w:val="24"/>
          <w:szCs w:val="24"/>
        </w:rPr>
        <w:t>Eclipse</w:t>
      </w:r>
    </w:p>
    <w:p w14:paraId="33C5B7C4" w14:textId="65D692F2" w:rsidR="00E61476" w:rsidRPr="00056BCA" w:rsidRDefault="00E61476" w:rsidP="00AB1FF1">
      <w:pPr>
        <w:pStyle w:val="ListBulle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Unit </w:t>
      </w:r>
      <w:r w:rsidR="00FD0CB5">
        <w:rPr>
          <w:sz w:val="24"/>
          <w:szCs w:val="24"/>
        </w:rPr>
        <w:t>Testing:</w:t>
      </w:r>
      <w:r>
        <w:rPr>
          <w:sz w:val="24"/>
          <w:szCs w:val="24"/>
        </w:rPr>
        <w:t xml:space="preserve"> Junit and Mockito</w:t>
      </w:r>
    </w:p>
    <w:p w14:paraId="4183EA6B" w14:textId="1AD4D2A7" w:rsidR="00056BCA" w:rsidRPr="00026551" w:rsidRDefault="00056BCA" w:rsidP="00AB1FF1">
      <w:pPr>
        <w:pStyle w:val="ListBullet"/>
        <w:rPr>
          <w:b/>
          <w:bCs/>
          <w:sz w:val="24"/>
          <w:szCs w:val="24"/>
        </w:rPr>
      </w:pPr>
      <w:r>
        <w:rPr>
          <w:sz w:val="24"/>
          <w:szCs w:val="24"/>
        </w:rPr>
        <w:t>Version Control: G</w:t>
      </w:r>
      <w:r w:rsidR="002754BF">
        <w:rPr>
          <w:sz w:val="24"/>
          <w:szCs w:val="24"/>
        </w:rPr>
        <w:t>it</w:t>
      </w:r>
      <w:r w:rsidR="00C9449E">
        <w:rPr>
          <w:sz w:val="24"/>
          <w:szCs w:val="24"/>
        </w:rPr>
        <w:t xml:space="preserve">, </w:t>
      </w:r>
      <w:r w:rsidR="00CA3D8C">
        <w:rPr>
          <w:sz w:val="24"/>
          <w:szCs w:val="24"/>
        </w:rPr>
        <w:t>Microsoft Team Foundation Server</w:t>
      </w:r>
    </w:p>
    <w:p w14:paraId="57627D8F" w14:textId="042F30B4" w:rsidR="00026551" w:rsidRPr="006F2815" w:rsidRDefault="00026551" w:rsidP="00AB1FF1">
      <w:pPr>
        <w:pStyle w:val="ListBulle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Automation Build Tools: </w:t>
      </w:r>
      <w:r w:rsidRPr="00C865C7">
        <w:rPr>
          <w:sz w:val="24"/>
          <w:szCs w:val="24"/>
        </w:rPr>
        <w:t>Maven, Jenkins</w:t>
      </w:r>
      <w:r w:rsidR="00CA3D8C">
        <w:rPr>
          <w:sz w:val="24"/>
          <w:szCs w:val="24"/>
        </w:rPr>
        <w:t>, Docker, Kubernetes</w:t>
      </w:r>
    </w:p>
    <w:p w14:paraId="5430B567" w14:textId="04BF7B72" w:rsidR="006F2815" w:rsidRDefault="006F2815" w:rsidP="00AB1FF1">
      <w:pPr>
        <w:pStyle w:val="ListBullet"/>
        <w:rPr>
          <w:sz w:val="24"/>
          <w:szCs w:val="24"/>
        </w:rPr>
      </w:pPr>
      <w:r w:rsidRPr="006F2815">
        <w:rPr>
          <w:sz w:val="24"/>
          <w:szCs w:val="24"/>
        </w:rPr>
        <w:t>Other tools: Putty, WinSCP</w:t>
      </w:r>
    </w:p>
    <w:sdt>
      <w:sdtPr>
        <w:alias w:val="Education:"/>
        <w:tag w:val="Education:"/>
        <w:id w:val="807127995"/>
        <w:placeholder>
          <w:docPart w:val="A196DBEF37CA4527911A8C0EF06A37B6"/>
        </w:placeholder>
        <w:temporary/>
        <w:showingPlcHdr/>
        <w15:appearance w15:val="hidden"/>
      </w:sdtPr>
      <w:sdtEndPr/>
      <w:sdtContent>
        <w:p w14:paraId="2C188277" w14:textId="77777777" w:rsidR="00AF40F4" w:rsidRDefault="00AF40F4" w:rsidP="00AF40F4">
          <w:pPr>
            <w:pStyle w:val="Heading1"/>
          </w:pPr>
          <w:r>
            <w:t>Education</w:t>
          </w:r>
        </w:p>
      </w:sdtContent>
    </w:sdt>
    <w:p w14:paraId="50C49060" w14:textId="77777777" w:rsidR="006B51EE" w:rsidRPr="006B51EE" w:rsidRDefault="006B51EE" w:rsidP="006B51EE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  <w:r w:rsidRPr="006B51EE"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  <w:t>IIIT-B Bangalore, Karnataka, India</w:t>
      </w:r>
      <w:r w:rsidRPr="006B51EE"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  <w:tab/>
      </w:r>
    </w:p>
    <w:p w14:paraId="1FE3921C" w14:textId="77777777" w:rsidR="006B51EE" w:rsidRPr="006B51EE" w:rsidRDefault="006B51EE" w:rsidP="006B51EE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  <w:r w:rsidRPr="006B51EE"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  <w:t>Post-Graduation Diploma in Software Development 2010</w:t>
      </w:r>
    </w:p>
    <w:p w14:paraId="786910D6" w14:textId="77777777" w:rsidR="006B51EE" w:rsidRPr="006B51EE" w:rsidRDefault="006B51EE" w:rsidP="006B51EE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</w:p>
    <w:p w14:paraId="71B7EBAF" w14:textId="77777777" w:rsidR="006B51EE" w:rsidRPr="006B51EE" w:rsidRDefault="006B51EE" w:rsidP="006B51EE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  <w:r w:rsidRPr="006B51EE"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  <w:t>VTU, Davangere, Karnataka, India</w:t>
      </w:r>
    </w:p>
    <w:p w14:paraId="54E2118A" w14:textId="2EC46E47" w:rsidR="00570C4E" w:rsidRDefault="006B51EE" w:rsidP="00570C4E">
      <w:pPr>
        <w:pStyle w:val="Heading1"/>
        <w:rPr>
          <w:sz w:val="24"/>
          <w:szCs w:val="24"/>
        </w:rPr>
      </w:pPr>
      <w:r w:rsidRPr="006B51EE"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  <w:t>Bachelor of Engineering in Computer Science 2009</w:t>
      </w:r>
    </w:p>
    <w:p w14:paraId="260D34C2" w14:textId="77777777" w:rsidR="00570C4E" w:rsidRPr="00570C4E" w:rsidRDefault="00570C4E" w:rsidP="00570C4E">
      <w:pPr>
        <w:pStyle w:val="Heading-unnumbered"/>
        <w:keepNext/>
        <w:outlineLvl w:val="0"/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</w:rPr>
        <w:br w:type="page"/>
      </w:r>
      <w:r w:rsidRPr="00570C4E">
        <w:rPr>
          <w:rFonts w:asciiTheme="majorHAnsi" w:hAnsiTheme="majorHAnsi"/>
          <w:sz w:val="28"/>
          <w:szCs w:val="28"/>
          <w:lang w:val="en-GB"/>
        </w:rPr>
        <w:lastRenderedPageBreak/>
        <w:t>Project Experience</w:t>
      </w:r>
    </w:p>
    <w:tbl>
      <w:tblPr>
        <w:tblW w:w="4850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186"/>
        <w:gridCol w:w="12"/>
        <w:gridCol w:w="7421"/>
      </w:tblGrid>
      <w:tr w:rsidR="00570C4E" w:rsidRPr="009C1B7E" w14:paraId="6BFE5CBA" w14:textId="77777777" w:rsidTr="00FA337A">
        <w:trPr>
          <w:jc w:val="center"/>
        </w:trPr>
        <w:tc>
          <w:tcPr>
            <w:tcW w:w="1996" w:type="dxa"/>
            <w:gridSpan w:val="2"/>
            <w:shd w:val="clear" w:color="auto" w:fill="083A6F"/>
          </w:tcPr>
          <w:p w14:paraId="63ADBF01" w14:textId="77777777" w:rsidR="00570C4E" w:rsidRPr="00570C4E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Company</w:t>
            </w:r>
          </w:p>
        </w:tc>
        <w:tc>
          <w:tcPr>
            <w:tcW w:w="6740" w:type="dxa"/>
          </w:tcPr>
          <w:p w14:paraId="1B8582F9" w14:textId="77777777" w:rsidR="00570C4E" w:rsidRPr="00570C4E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Mindtree Ltd</w:t>
            </w:r>
          </w:p>
        </w:tc>
      </w:tr>
      <w:tr w:rsidR="00570C4E" w:rsidRPr="009C1B7E" w14:paraId="1E0BCC7A" w14:textId="77777777" w:rsidTr="00FA337A">
        <w:trPr>
          <w:jc w:val="center"/>
        </w:trPr>
        <w:tc>
          <w:tcPr>
            <w:tcW w:w="1996" w:type="dxa"/>
            <w:gridSpan w:val="2"/>
            <w:shd w:val="clear" w:color="auto" w:fill="083A6F"/>
          </w:tcPr>
          <w:p w14:paraId="18383659" w14:textId="77777777" w:rsidR="00570C4E" w:rsidRPr="00570C4E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6740" w:type="dxa"/>
          </w:tcPr>
          <w:p w14:paraId="3F89A1AA" w14:textId="77777777" w:rsidR="00570C4E" w:rsidRPr="00570C4E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Marriott</w:t>
            </w:r>
          </w:p>
        </w:tc>
      </w:tr>
      <w:tr w:rsidR="00570C4E" w:rsidRPr="009C1B7E" w14:paraId="0C159B71" w14:textId="77777777" w:rsidTr="00FA337A">
        <w:trPr>
          <w:jc w:val="center"/>
        </w:trPr>
        <w:tc>
          <w:tcPr>
            <w:tcW w:w="1996" w:type="dxa"/>
            <w:gridSpan w:val="2"/>
            <w:shd w:val="clear" w:color="auto" w:fill="083A6F"/>
          </w:tcPr>
          <w:p w14:paraId="45B0365E" w14:textId="77777777" w:rsidR="00570C4E" w:rsidRPr="00570C4E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Project</w:t>
            </w:r>
          </w:p>
        </w:tc>
        <w:tc>
          <w:tcPr>
            <w:tcW w:w="6740" w:type="dxa"/>
          </w:tcPr>
          <w:p w14:paraId="14228A05" w14:textId="77777777" w:rsidR="00570C4E" w:rsidRPr="00570C4E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Revenue Management System</w:t>
            </w:r>
          </w:p>
        </w:tc>
      </w:tr>
      <w:tr w:rsidR="00570C4E" w:rsidRPr="009C1B7E" w14:paraId="0E7E6EB2" w14:textId="77777777" w:rsidTr="00FA337A">
        <w:trPr>
          <w:jc w:val="center"/>
        </w:trPr>
        <w:tc>
          <w:tcPr>
            <w:tcW w:w="1996" w:type="dxa"/>
            <w:gridSpan w:val="2"/>
            <w:shd w:val="clear" w:color="auto" w:fill="083A6F"/>
          </w:tcPr>
          <w:p w14:paraId="33F8E550" w14:textId="77777777" w:rsidR="00570C4E" w:rsidRPr="00570C4E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6740" w:type="dxa"/>
          </w:tcPr>
          <w:p w14:paraId="6E820ECB" w14:textId="6DAB6D37" w:rsidR="00570C4E" w:rsidRPr="00570C4E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3</w:t>
            </w:r>
            <w:r w:rsidR="006A39B3">
              <w:rPr>
                <w:rFonts w:asciiTheme="minorHAnsi" w:hAnsiTheme="minorHAnsi"/>
                <w:sz w:val="24"/>
                <w:szCs w:val="24"/>
                <w:lang w:val="en-GB"/>
              </w:rPr>
              <w:t>+</w:t>
            </w: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 xml:space="preserve"> Years</w:t>
            </w:r>
          </w:p>
        </w:tc>
      </w:tr>
      <w:tr w:rsidR="00570C4E" w:rsidRPr="009C1B7E" w14:paraId="0064ED05" w14:textId="77777777" w:rsidTr="00FA337A">
        <w:trPr>
          <w:jc w:val="center"/>
        </w:trPr>
        <w:tc>
          <w:tcPr>
            <w:tcW w:w="1996" w:type="dxa"/>
            <w:gridSpan w:val="2"/>
            <w:shd w:val="clear" w:color="auto" w:fill="083A6F"/>
          </w:tcPr>
          <w:p w14:paraId="23695A56" w14:textId="77777777" w:rsidR="00570C4E" w:rsidRPr="00570C4E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Position</w:t>
            </w:r>
          </w:p>
        </w:tc>
        <w:tc>
          <w:tcPr>
            <w:tcW w:w="6740" w:type="dxa"/>
          </w:tcPr>
          <w:p w14:paraId="1BBB6D83" w14:textId="77777777" w:rsidR="00570C4E" w:rsidRPr="00570C4E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Technical Lead</w:t>
            </w:r>
          </w:p>
        </w:tc>
      </w:tr>
      <w:tr w:rsidR="00570C4E" w:rsidRPr="009C1B7E" w14:paraId="07F9D57C" w14:textId="77777777" w:rsidTr="00FA337A">
        <w:trPr>
          <w:jc w:val="center"/>
        </w:trPr>
        <w:tc>
          <w:tcPr>
            <w:tcW w:w="1985" w:type="dxa"/>
            <w:shd w:val="clear" w:color="auto" w:fill="083A6F"/>
          </w:tcPr>
          <w:p w14:paraId="3AE595A9" w14:textId="7117AAB8" w:rsidR="00570C4E" w:rsidRPr="00570C4E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T</w:t>
            </w:r>
            <w:r>
              <w:rPr>
                <w:rFonts w:asciiTheme="minorHAnsi" w:hAnsiTheme="minorHAnsi"/>
                <w:sz w:val="24"/>
                <w:szCs w:val="24"/>
                <w:lang w:val="en-GB"/>
              </w:rPr>
              <w:t>echnologies</w:t>
            </w:r>
          </w:p>
        </w:tc>
        <w:tc>
          <w:tcPr>
            <w:tcW w:w="6751" w:type="dxa"/>
            <w:gridSpan w:val="2"/>
          </w:tcPr>
          <w:p w14:paraId="14AB3AC2" w14:textId="1872D258" w:rsidR="00570C4E" w:rsidRPr="00570C4E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sz w:val="24"/>
                <w:szCs w:val="24"/>
                <w:lang w:val="en-GB"/>
              </w:rPr>
              <w:t xml:space="preserve">Microservices, </w:t>
            </w:r>
            <w:r w:rsidRPr="00570C4E">
              <w:rPr>
                <w:rFonts w:asciiTheme="minorHAnsi" w:hAnsiTheme="minorHAnsi"/>
                <w:sz w:val="24"/>
                <w:szCs w:val="24"/>
                <w:lang w:val="en-GB"/>
              </w:rPr>
              <w:t>Spring Boot, Java 8</w:t>
            </w:r>
            <w:r w:rsidRPr="00570C4E">
              <w:rPr>
                <w:rFonts w:asciiTheme="minorHAnsi" w:hAnsiTheme="minorHAnsi"/>
                <w:sz w:val="24"/>
                <w:szCs w:val="24"/>
                <w:lang w:val="en-US"/>
              </w:rPr>
              <w:t>, PostgreSQL, GIT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, Docker, </w:t>
            </w:r>
            <w:r w:rsidRPr="00570C4E">
              <w:rPr>
                <w:rFonts w:asciiTheme="minorHAnsi" w:hAnsiTheme="minorHAnsi"/>
                <w:sz w:val="24"/>
                <w:szCs w:val="24"/>
                <w:lang w:val="en-US"/>
              </w:rPr>
              <w:t>Kubernetes</w:t>
            </w:r>
          </w:p>
        </w:tc>
      </w:tr>
      <w:tr w:rsidR="00570C4E" w:rsidRPr="009C1B7E" w14:paraId="6160C074" w14:textId="77777777" w:rsidTr="00FA337A">
        <w:trPr>
          <w:jc w:val="center"/>
        </w:trPr>
        <w:tc>
          <w:tcPr>
            <w:tcW w:w="8736" w:type="dxa"/>
            <w:gridSpan w:val="3"/>
          </w:tcPr>
          <w:p w14:paraId="167FA195" w14:textId="77777777" w:rsidR="00570C4E" w:rsidRPr="00570C4E" w:rsidRDefault="00570C4E" w:rsidP="00FA337A">
            <w:pPr>
              <w:pStyle w:val="NormalBold"/>
              <w:rPr>
                <w:rFonts w:asciiTheme="minorHAnsi" w:hAnsiTheme="minorHAnsi"/>
                <w:sz w:val="24"/>
                <w:szCs w:val="24"/>
              </w:rPr>
            </w:pPr>
            <w:r w:rsidRPr="00570C4E">
              <w:rPr>
                <w:rFonts w:asciiTheme="minorHAnsi" w:hAnsiTheme="minorHAnsi"/>
                <w:sz w:val="24"/>
                <w:szCs w:val="24"/>
              </w:rPr>
              <w:t>Background</w:t>
            </w:r>
          </w:p>
          <w:p w14:paraId="39669910" w14:textId="38DE4AAA" w:rsidR="00570C4E" w:rsidRPr="00570C4E" w:rsidRDefault="00570C4E" w:rsidP="00FA337A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rFonts w:eastAsia="Calibri" w:cs="Arial"/>
                <w:sz w:val="24"/>
                <w:szCs w:val="24"/>
                <w:lang w:val="en-GB"/>
              </w:rPr>
            </w:pPr>
            <w:r w:rsidRPr="00570C4E">
              <w:rPr>
                <w:rFonts w:eastAsia="Calibri" w:cs="Arial"/>
                <w:sz w:val="24"/>
                <w:szCs w:val="24"/>
                <w:lang w:val="en-GB"/>
              </w:rPr>
              <w:t xml:space="preserve">Migration from legacy Stored procedures/SQL to microservices using Spring Boot for Marriott Revenue Management System. </w:t>
            </w:r>
          </w:p>
          <w:p w14:paraId="300ABCAD" w14:textId="77777777" w:rsidR="00570C4E" w:rsidRPr="00570C4E" w:rsidRDefault="00570C4E" w:rsidP="00FA337A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570C4E">
              <w:rPr>
                <w:rFonts w:eastAsia="Calibri" w:cs="Arial"/>
                <w:b/>
                <w:bCs/>
                <w:sz w:val="24"/>
                <w:szCs w:val="24"/>
              </w:rPr>
              <w:t>Responsibilities</w:t>
            </w:r>
          </w:p>
          <w:p w14:paraId="26F505BA" w14:textId="1FE57344" w:rsidR="00570C4E" w:rsidRPr="00570C4E" w:rsidRDefault="00570C4E" w:rsidP="00570C4E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Arial"/>
                <w:sz w:val="24"/>
                <w:szCs w:val="24"/>
              </w:rPr>
            </w:pPr>
            <w:r w:rsidRPr="00570C4E">
              <w:rPr>
                <w:rFonts w:cs="Arial"/>
                <w:sz w:val="24"/>
                <w:szCs w:val="24"/>
              </w:rPr>
              <w:t>Analysis of existing monolith application and design/development of micro services using Spring Boot.</w:t>
            </w:r>
          </w:p>
          <w:p w14:paraId="20E971FC" w14:textId="4775DA2F" w:rsidR="00570C4E" w:rsidRPr="00570C4E" w:rsidRDefault="00570C4E" w:rsidP="00570C4E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Arial"/>
                <w:sz w:val="24"/>
                <w:szCs w:val="24"/>
              </w:rPr>
            </w:pPr>
            <w:r w:rsidRPr="00570C4E">
              <w:rPr>
                <w:rFonts w:cs="Arial"/>
                <w:sz w:val="24"/>
                <w:szCs w:val="24"/>
              </w:rPr>
              <w:t>Mentor and guide the development team</w:t>
            </w:r>
            <w:r w:rsidR="00184709">
              <w:rPr>
                <w:rFonts w:cs="Arial"/>
                <w:sz w:val="24"/>
                <w:szCs w:val="24"/>
              </w:rPr>
              <w:t xml:space="preserve">(8+ people) </w:t>
            </w:r>
            <w:r w:rsidRPr="00570C4E">
              <w:rPr>
                <w:rFonts w:cs="Arial"/>
                <w:sz w:val="24"/>
                <w:szCs w:val="24"/>
              </w:rPr>
              <w:t>to develop micro services to replace the legacy stored procedures.</w:t>
            </w:r>
          </w:p>
          <w:p w14:paraId="36C699FA" w14:textId="77777777" w:rsidR="00570C4E" w:rsidRPr="00570C4E" w:rsidRDefault="00570C4E" w:rsidP="00570C4E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Arial"/>
                <w:sz w:val="24"/>
                <w:szCs w:val="24"/>
              </w:rPr>
            </w:pPr>
            <w:r w:rsidRPr="00570C4E">
              <w:rPr>
                <w:rFonts w:cs="Arial"/>
                <w:sz w:val="24"/>
                <w:szCs w:val="24"/>
              </w:rPr>
              <w:t>Migrate revenue management system flow from mainframe/stored procedure to Spring Boot micro services.</w:t>
            </w:r>
          </w:p>
          <w:p w14:paraId="3C3BD58D" w14:textId="77777777" w:rsidR="00570C4E" w:rsidRPr="00570C4E" w:rsidRDefault="00570C4E" w:rsidP="00570C4E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Arial"/>
                <w:sz w:val="24"/>
                <w:szCs w:val="24"/>
              </w:rPr>
            </w:pPr>
            <w:r w:rsidRPr="00570C4E">
              <w:rPr>
                <w:rFonts w:cs="Arial"/>
                <w:sz w:val="24"/>
                <w:szCs w:val="24"/>
              </w:rPr>
              <w:t>Defect triage and fix during SIT and UAT phase.</w:t>
            </w:r>
          </w:p>
          <w:p w14:paraId="5E7C4B47" w14:textId="77777777" w:rsidR="00570C4E" w:rsidRPr="00570C4E" w:rsidRDefault="00570C4E" w:rsidP="00570C4E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="Arial"/>
                <w:sz w:val="24"/>
                <w:szCs w:val="24"/>
              </w:rPr>
            </w:pPr>
            <w:r w:rsidRPr="00570C4E">
              <w:rPr>
                <w:rFonts w:cs="Arial"/>
                <w:sz w:val="24"/>
                <w:szCs w:val="24"/>
              </w:rPr>
              <w:t>Analysis and fixing of performance issues in the micro services.</w:t>
            </w:r>
          </w:p>
        </w:tc>
      </w:tr>
    </w:tbl>
    <w:p w14:paraId="57C3FDED" w14:textId="77777777" w:rsidR="00570C4E" w:rsidRDefault="00570C4E" w:rsidP="00570C4E">
      <w:pPr>
        <w:pStyle w:val="Sidehead1"/>
        <w:numPr>
          <w:ilvl w:val="0"/>
          <w:numId w:val="0"/>
        </w:numPr>
        <w:pBdr>
          <w:bottom w:val="single" w:sz="4" w:space="0" w:color="C0C0C0"/>
        </w:pBdr>
        <w:rPr>
          <w:rFonts w:ascii="Palatino Linotype" w:hAnsi="Palatino Linotype"/>
        </w:rPr>
      </w:pPr>
    </w:p>
    <w:tbl>
      <w:tblPr>
        <w:tblW w:w="4850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168"/>
        <w:gridCol w:w="7451"/>
      </w:tblGrid>
      <w:tr w:rsidR="00570C4E" w:rsidRPr="001057E6" w14:paraId="64D55C04" w14:textId="77777777" w:rsidTr="00570C4E">
        <w:trPr>
          <w:jc w:val="center"/>
        </w:trPr>
        <w:tc>
          <w:tcPr>
            <w:tcW w:w="2168" w:type="dxa"/>
            <w:shd w:val="clear" w:color="auto" w:fill="083A6F"/>
          </w:tcPr>
          <w:p w14:paraId="737E64C6" w14:textId="4083C913" w:rsidR="00570C4E" w:rsidRPr="001057E6" w:rsidRDefault="001057E6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</w:rPr>
              <w:t>C</w:t>
            </w:r>
            <w:r w:rsidR="00570C4E" w:rsidRPr="001057E6">
              <w:rPr>
                <w:rFonts w:asciiTheme="minorHAnsi" w:hAnsiTheme="minorHAnsi"/>
                <w:sz w:val="24"/>
                <w:szCs w:val="24"/>
              </w:rPr>
              <w:br w:type="page"/>
            </w:r>
            <w:r w:rsidR="00570C4E" w:rsidRPr="001057E6">
              <w:rPr>
                <w:rFonts w:asciiTheme="minorHAnsi" w:hAnsiTheme="minorHAnsi"/>
                <w:sz w:val="24"/>
                <w:szCs w:val="24"/>
                <w:lang w:val="en-GB"/>
              </w:rPr>
              <w:t>ompany</w:t>
            </w:r>
          </w:p>
        </w:tc>
        <w:tc>
          <w:tcPr>
            <w:tcW w:w="7451" w:type="dxa"/>
          </w:tcPr>
          <w:p w14:paraId="52ECE335" w14:textId="77777777" w:rsidR="00570C4E" w:rsidRPr="001057E6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Publicis Sapient</w:t>
            </w:r>
          </w:p>
        </w:tc>
      </w:tr>
      <w:tr w:rsidR="00570C4E" w:rsidRPr="001057E6" w14:paraId="78E6AC39" w14:textId="77777777" w:rsidTr="00570C4E">
        <w:trPr>
          <w:jc w:val="center"/>
        </w:trPr>
        <w:tc>
          <w:tcPr>
            <w:tcW w:w="2168" w:type="dxa"/>
            <w:shd w:val="clear" w:color="auto" w:fill="083A6F"/>
          </w:tcPr>
          <w:p w14:paraId="6837F7A4" w14:textId="77777777" w:rsidR="00570C4E" w:rsidRPr="001057E6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7451" w:type="dxa"/>
          </w:tcPr>
          <w:p w14:paraId="462447E3" w14:textId="77777777" w:rsidR="00570C4E" w:rsidRPr="001057E6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 xml:space="preserve">Verizon </w:t>
            </w:r>
          </w:p>
        </w:tc>
      </w:tr>
      <w:tr w:rsidR="00570C4E" w:rsidRPr="001057E6" w14:paraId="1AE091E8" w14:textId="77777777" w:rsidTr="00570C4E">
        <w:trPr>
          <w:jc w:val="center"/>
        </w:trPr>
        <w:tc>
          <w:tcPr>
            <w:tcW w:w="2168" w:type="dxa"/>
            <w:shd w:val="clear" w:color="auto" w:fill="083A6F"/>
          </w:tcPr>
          <w:p w14:paraId="446A01F7" w14:textId="77777777" w:rsidR="00570C4E" w:rsidRPr="001057E6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Project</w:t>
            </w:r>
          </w:p>
        </w:tc>
        <w:tc>
          <w:tcPr>
            <w:tcW w:w="7451" w:type="dxa"/>
          </w:tcPr>
          <w:p w14:paraId="31DA32EE" w14:textId="77777777" w:rsidR="00570C4E" w:rsidRPr="001057E6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US"/>
              </w:rPr>
              <w:t>Verizon</w:t>
            </w:r>
          </w:p>
        </w:tc>
      </w:tr>
      <w:tr w:rsidR="00570C4E" w:rsidRPr="001057E6" w14:paraId="48390E41" w14:textId="77777777" w:rsidTr="00570C4E">
        <w:trPr>
          <w:jc w:val="center"/>
        </w:trPr>
        <w:tc>
          <w:tcPr>
            <w:tcW w:w="2168" w:type="dxa"/>
            <w:shd w:val="clear" w:color="auto" w:fill="083A6F"/>
          </w:tcPr>
          <w:p w14:paraId="344A22A9" w14:textId="77777777" w:rsidR="00570C4E" w:rsidRPr="001057E6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7451" w:type="dxa"/>
          </w:tcPr>
          <w:p w14:paraId="1B207BC6" w14:textId="77777777" w:rsidR="00570C4E" w:rsidRPr="001057E6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1.5 Years</w:t>
            </w:r>
          </w:p>
        </w:tc>
      </w:tr>
      <w:tr w:rsidR="00570C4E" w:rsidRPr="001057E6" w14:paraId="0BAB233B" w14:textId="77777777" w:rsidTr="00570C4E">
        <w:trPr>
          <w:jc w:val="center"/>
        </w:trPr>
        <w:tc>
          <w:tcPr>
            <w:tcW w:w="2168" w:type="dxa"/>
            <w:shd w:val="clear" w:color="auto" w:fill="083A6F"/>
          </w:tcPr>
          <w:p w14:paraId="4FE4BDB6" w14:textId="77777777" w:rsidR="00570C4E" w:rsidRPr="001057E6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Position</w:t>
            </w:r>
          </w:p>
        </w:tc>
        <w:tc>
          <w:tcPr>
            <w:tcW w:w="7451" w:type="dxa"/>
          </w:tcPr>
          <w:p w14:paraId="154ED0C0" w14:textId="77777777" w:rsidR="00570C4E" w:rsidRPr="001057E6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Senior Associate Technology L2</w:t>
            </w:r>
          </w:p>
        </w:tc>
      </w:tr>
      <w:tr w:rsidR="00570C4E" w:rsidRPr="001057E6" w14:paraId="7AF87017" w14:textId="77777777" w:rsidTr="00570C4E">
        <w:trPr>
          <w:trHeight w:val="558"/>
          <w:jc w:val="center"/>
        </w:trPr>
        <w:tc>
          <w:tcPr>
            <w:tcW w:w="2168" w:type="dxa"/>
            <w:shd w:val="clear" w:color="auto" w:fill="083A6F"/>
          </w:tcPr>
          <w:p w14:paraId="3F733ADE" w14:textId="3A34E1F0" w:rsidR="00570C4E" w:rsidRPr="001057E6" w:rsidRDefault="001057E6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Technologies</w:t>
            </w:r>
          </w:p>
        </w:tc>
        <w:tc>
          <w:tcPr>
            <w:tcW w:w="7451" w:type="dxa"/>
          </w:tcPr>
          <w:p w14:paraId="42A62579" w14:textId="561CDF6E" w:rsidR="00570C4E" w:rsidRPr="001057E6" w:rsidRDefault="001057E6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sz w:val="24"/>
                <w:szCs w:val="24"/>
                <w:lang w:val="en-GB"/>
              </w:rPr>
              <w:t xml:space="preserve">Microservices, </w:t>
            </w:r>
            <w:r w:rsidR="00570C4E" w:rsidRPr="001057E6">
              <w:rPr>
                <w:rFonts w:asciiTheme="minorHAnsi" w:hAnsiTheme="minorHAnsi"/>
                <w:sz w:val="24"/>
                <w:szCs w:val="24"/>
                <w:lang w:val="en-GB"/>
              </w:rPr>
              <w:t>Spring Boot, Play/Akka, Java 8,</w:t>
            </w:r>
            <w:r w:rsidR="00570C4E" w:rsidRPr="001057E6">
              <w:rPr>
                <w:rFonts w:asciiTheme="minorHAnsi" w:eastAsia="Arial" w:hAnsiTheme="minorHAnsi" w:cs="Times New Roman"/>
                <w:color w:val="6B6B6B"/>
                <w:sz w:val="24"/>
                <w:szCs w:val="24"/>
                <w:lang w:val="en-US"/>
              </w:rPr>
              <w:t xml:space="preserve"> </w:t>
            </w:r>
            <w:r w:rsidR="00570C4E" w:rsidRPr="001057E6">
              <w:rPr>
                <w:rFonts w:asciiTheme="minorHAnsi" w:hAnsiTheme="minorHAnsi"/>
                <w:sz w:val="24"/>
                <w:szCs w:val="24"/>
                <w:lang w:val="en-GB"/>
              </w:rPr>
              <w:t xml:space="preserve">Redis, GIT. </w:t>
            </w:r>
          </w:p>
        </w:tc>
      </w:tr>
      <w:tr w:rsidR="00570C4E" w:rsidRPr="001057E6" w14:paraId="767AA65F" w14:textId="77777777" w:rsidTr="00570C4E">
        <w:trPr>
          <w:jc w:val="center"/>
        </w:trPr>
        <w:tc>
          <w:tcPr>
            <w:tcW w:w="9619" w:type="dxa"/>
            <w:gridSpan w:val="2"/>
          </w:tcPr>
          <w:p w14:paraId="27F11A18" w14:textId="77777777" w:rsidR="00570C4E" w:rsidRPr="001057E6" w:rsidRDefault="00570C4E" w:rsidP="00FA337A">
            <w:pPr>
              <w:pStyle w:val="NormalBold"/>
              <w:rPr>
                <w:rFonts w:asciiTheme="minorHAnsi" w:hAnsiTheme="minorHAnsi"/>
                <w:sz w:val="24"/>
                <w:szCs w:val="24"/>
              </w:rPr>
            </w:pPr>
            <w:r w:rsidRPr="001057E6">
              <w:rPr>
                <w:rFonts w:asciiTheme="minorHAnsi" w:hAnsiTheme="minorHAnsi"/>
                <w:sz w:val="24"/>
                <w:szCs w:val="24"/>
              </w:rPr>
              <w:t>Background</w:t>
            </w:r>
          </w:p>
          <w:p w14:paraId="6782C862" w14:textId="7F73FA6B" w:rsidR="00570C4E" w:rsidRDefault="00570C4E" w:rsidP="00FA337A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1057E6">
              <w:rPr>
                <w:color w:val="000000"/>
                <w:sz w:val="24"/>
                <w:szCs w:val="24"/>
              </w:rPr>
              <w:t xml:space="preserve">Migration from ATG to </w:t>
            </w:r>
            <w:r w:rsidR="003D61A5">
              <w:rPr>
                <w:color w:val="000000"/>
                <w:sz w:val="24"/>
                <w:szCs w:val="24"/>
              </w:rPr>
              <w:t xml:space="preserve">Spring Boot microservices and </w:t>
            </w:r>
            <w:r w:rsidRPr="001057E6">
              <w:rPr>
                <w:color w:val="000000"/>
                <w:sz w:val="24"/>
                <w:szCs w:val="24"/>
              </w:rPr>
              <w:t>play/akka framework for change plan flow</w:t>
            </w:r>
            <w:r w:rsidRPr="001057E6">
              <w:rPr>
                <w:rFonts w:eastAsia="Calibri" w:cs="Arial"/>
                <w:b/>
                <w:bCs/>
                <w:sz w:val="24"/>
                <w:szCs w:val="24"/>
              </w:rPr>
              <w:t>.</w:t>
            </w:r>
          </w:p>
          <w:p w14:paraId="1F5AE857" w14:textId="77777777" w:rsidR="00AA58A2" w:rsidRPr="001057E6" w:rsidRDefault="00AA58A2" w:rsidP="00FA337A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rFonts w:eastAsia="Calibri" w:cs="Arial"/>
                <w:b/>
                <w:bCs/>
                <w:sz w:val="24"/>
                <w:szCs w:val="24"/>
              </w:rPr>
            </w:pPr>
          </w:p>
          <w:p w14:paraId="1F4E4440" w14:textId="77777777" w:rsidR="00570C4E" w:rsidRPr="001057E6" w:rsidRDefault="00570C4E" w:rsidP="00FA337A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1057E6">
              <w:rPr>
                <w:rFonts w:eastAsia="Calibri" w:cs="Arial"/>
                <w:b/>
                <w:bCs/>
                <w:sz w:val="24"/>
                <w:szCs w:val="24"/>
              </w:rPr>
              <w:lastRenderedPageBreak/>
              <w:t>Responsibilities</w:t>
            </w:r>
          </w:p>
          <w:p w14:paraId="189D0D44" w14:textId="77777777" w:rsidR="00570C4E" w:rsidRPr="001057E6" w:rsidRDefault="00570C4E" w:rsidP="00570C4E">
            <w:pPr>
              <w:numPr>
                <w:ilvl w:val="0"/>
                <w:numId w:val="33"/>
              </w:numPr>
              <w:suppressAutoHyphens/>
              <w:spacing w:after="0" w:line="360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1057E6">
              <w:rPr>
                <w:rFonts w:eastAsia="Calibri"/>
                <w:color w:val="000000"/>
                <w:sz w:val="24"/>
                <w:szCs w:val="24"/>
              </w:rPr>
              <w:t>Migrating version change plan flow from ATG to play/akka framework.</w:t>
            </w:r>
          </w:p>
          <w:p w14:paraId="5C129E27" w14:textId="77777777" w:rsidR="00570C4E" w:rsidRPr="001057E6" w:rsidRDefault="00570C4E" w:rsidP="00570C4E">
            <w:pPr>
              <w:numPr>
                <w:ilvl w:val="0"/>
                <w:numId w:val="33"/>
              </w:numPr>
              <w:suppressAutoHyphens/>
              <w:spacing w:after="0" w:line="360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1057E6">
              <w:rPr>
                <w:rFonts w:eastAsia="Calibri"/>
                <w:color w:val="000000"/>
                <w:sz w:val="24"/>
                <w:szCs w:val="24"/>
              </w:rPr>
              <w:t>Develop micro services using Spring Boot for Change Plan landing page, explore plans.</w:t>
            </w:r>
          </w:p>
          <w:p w14:paraId="514A1DB3" w14:textId="77777777" w:rsidR="00570C4E" w:rsidRPr="001057E6" w:rsidRDefault="00570C4E" w:rsidP="00570C4E">
            <w:pPr>
              <w:numPr>
                <w:ilvl w:val="0"/>
                <w:numId w:val="33"/>
              </w:numPr>
              <w:suppressAutoHyphens/>
              <w:spacing w:after="0" w:line="360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1057E6">
              <w:rPr>
                <w:rFonts w:eastAsia="Calibri"/>
                <w:color w:val="000000"/>
                <w:sz w:val="24"/>
                <w:szCs w:val="24"/>
              </w:rPr>
              <w:t>Develop Change Plan landing page, explore plans, review and submit order pages using play/akka.</w:t>
            </w:r>
          </w:p>
          <w:p w14:paraId="23624C92" w14:textId="77777777" w:rsidR="00570C4E" w:rsidRPr="003D61A5" w:rsidRDefault="00570C4E" w:rsidP="00570C4E">
            <w:pPr>
              <w:numPr>
                <w:ilvl w:val="0"/>
                <w:numId w:val="33"/>
              </w:numPr>
              <w:suppressAutoHyphens/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eastAsia="Calibri"/>
                <w:color w:val="auto"/>
                <w:sz w:val="24"/>
                <w:szCs w:val="24"/>
              </w:rPr>
            </w:pPr>
            <w:r w:rsidRPr="003D61A5">
              <w:rPr>
                <w:rFonts w:cs="Arial"/>
                <w:color w:val="auto"/>
                <w:sz w:val="24"/>
                <w:szCs w:val="24"/>
              </w:rPr>
              <w:t>Defect triage and fix during SIT and UAT phase.</w:t>
            </w:r>
          </w:p>
          <w:p w14:paraId="0D205023" w14:textId="77777777" w:rsidR="00570C4E" w:rsidRPr="001057E6" w:rsidRDefault="00570C4E" w:rsidP="00570C4E">
            <w:pPr>
              <w:numPr>
                <w:ilvl w:val="0"/>
                <w:numId w:val="33"/>
              </w:numPr>
              <w:suppressAutoHyphens/>
              <w:spacing w:after="0" w:line="360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1057E6">
              <w:rPr>
                <w:rFonts w:eastAsia="Calibri"/>
                <w:color w:val="000000"/>
                <w:sz w:val="24"/>
                <w:szCs w:val="24"/>
              </w:rPr>
              <w:t>Performance issue analysis and fixes.</w:t>
            </w:r>
          </w:p>
          <w:p w14:paraId="2BAF130D" w14:textId="77777777" w:rsidR="00570C4E" w:rsidRPr="001057E6" w:rsidRDefault="00570C4E" w:rsidP="00FA337A">
            <w:pPr>
              <w:overflowPunct w:val="0"/>
              <w:autoSpaceDE w:val="0"/>
              <w:autoSpaceDN w:val="0"/>
              <w:adjustRightInd w:val="0"/>
              <w:spacing w:after="0"/>
              <w:ind w:left="644"/>
              <w:textAlignment w:val="baseline"/>
              <w:rPr>
                <w:rFonts w:cs="Arial"/>
                <w:sz w:val="24"/>
                <w:szCs w:val="24"/>
              </w:rPr>
            </w:pPr>
          </w:p>
        </w:tc>
      </w:tr>
    </w:tbl>
    <w:p w14:paraId="6AC40C54" w14:textId="4701A538" w:rsidR="00570C4E" w:rsidRPr="001057E6" w:rsidRDefault="00570C4E" w:rsidP="00570C4E">
      <w:pPr>
        <w:rPr>
          <w:sz w:val="24"/>
          <w:szCs w:val="24"/>
        </w:rPr>
      </w:pPr>
    </w:p>
    <w:tbl>
      <w:tblPr>
        <w:tblW w:w="4874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185"/>
        <w:gridCol w:w="7378"/>
        <w:gridCol w:w="103"/>
      </w:tblGrid>
      <w:tr w:rsidR="00570C4E" w:rsidRPr="001057E6" w14:paraId="04FC9245" w14:textId="77777777" w:rsidTr="00FA337A">
        <w:trPr>
          <w:gridAfter w:val="1"/>
          <w:wAfter w:w="94" w:type="dxa"/>
          <w:jc w:val="center"/>
        </w:trPr>
        <w:tc>
          <w:tcPr>
            <w:tcW w:w="19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7E19D977" w14:textId="77777777" w:rsidR="00570C4E" w:rsidRPr="001057E6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Company</w:t>
            </w:r>
          </w:p>
        </w:tc>
        <w:tc>
          <w:tcPr>
            <w:tcW w:w="6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B89A19" w14:textId="77777777" w:rsidR="00570C4E" w:rsidRPr="001057E6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Publicis Sapient</w:t>
            </w:r>
          </w:p>
        </w:tc>
      </w:tr>
      <w:tr w:rsidR="00570C4E" w:rsidRPr="001057E6" w14:paraId="0F5F0615" w14:textId="77777777" w:rsidTr="00FA337A">
        <w:trPr>
          <w:gridAfter w:val="1"/>
          <w:wAfter w:w="94" w:type="dxa"/>
          <w:jc w:val="center"/>
        </w:trPr>
        <w:tc>
          <w:tcPr>
            <w:tcW w:w="19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688404BB" w14:textId="77777777" w:rsidR="00570C4E" w:rsidRPr="001057E6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6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B66575" w14:textId="77777777" w:rsidR="00570C4E" w:rsidRPr="001057E6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Target</w:t>
            </w:r>
          </w:p>
        </w:tc>
      </w:tr>
      <w:tr w:rsidR="00570C4E" w:rsidRPr="001057E6" w14:paraId="33E9E86E" w14:textId="77777777" w:rsidTr="00FA337A">
        <w:trPr>
          <w:gridAfter w:val="1"/>
          <w:wAfter w:w="94" w:type="dxa"/>
          <w:jc w:val="center"/>
        </w:trPr>
        <w:tc>
          <w:tcPr>
            <w:tcW w:w="19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4B791F88" w14:textId="77777777" w:rsidR="00570C4E" w:rsidRPr="001057E6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Project</w:t>
            </w:r>
          </w:p>
        </w:tc>
        <w:tc>
          <w:tcPr>
            <w:tcW w:w="6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BB7E53" w14:textId="77777777" w:rsidR="00570C4E" w:rsidRPr="001057E6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US"/>
              </w:rPr>
              <w:t>Target.com Browse modularization</w:t>
            </w:r>
          </w:p>
        </w:tc>
      </w:tr>
      <w:tr w:rsidR="00570C4E" w:rsidRPr="001057E6" w14:paraId="00EBCCA7" w14:textId="77777777" w:rsidTr="00FA337A">
        <w:trPr>
          <w:gridAfter w:val="1"/>
          <w:wAfter w:w="94" w:type="dxa"/>
          <w:jc w:val="center"/>
        </w:trPr>
        <w:tc>
          <w:tcPr>
            <w:tcW w:w="19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2F86993B" w14:textId="77777777" w:rsidR="00570C4E" w:rsidRPr="001057E6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6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B14689" w14:textId="77777777" w:rsidR="00570C4E" w:rsidRPr="001057E6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3 Years</w:t>
            </w:r>
          </w:p>
        </w:tc>
      </w:tr>
      <w:tr w:rsidR="00570C4E" w:rsidRPr="001057E6" w14:paraId="0924A04F" w14:textId="77777777" w:rsidTr="00FA337A">
        <w:trPr>
          <w:gridAfter w:val="1"/>
          <w:wAfter w:w="94" w:type="dxa"/>
          <w:jc w:val="center"/>
        </w:trPr>
        <w:tc>
          <w:tcPr>
            <w:tcW w:w="19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7116DA69" w14:textId="77777777" w:rsidR="00570C4E" w:rsidRPr="001057E6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Position</w:t>
            </w:r>
          </w:p>
        </w:tc>
        <w:tc>
          <w:tcPr>
            <w:tcW w:w="6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C5F3BF" w14:textId="77777777" w:rsidR="00570C4E" w:rsidRPr="001057E6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Associate Technology</w:t>
            </w:r>
          </w:p>
        </w:tc>
      </w:tr>
      <w:tr w:rsidR="00570C4E" w:rsidRPr="001057E6" w14:paraId="64E2D65A" w14:textId="77777777" w:rsidTr="00FA337A">
        <w:trPr>
          <w:gridAfter w:val="1"/>
          <w:wAfter w:w="94" w:type="dxa"/>
          <w:jc w:val="center"/>
        </w:trPr>
        <w:tc>
          <w:tcPr>
            <w:tcW w:w="19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5D26B9D5" w14:textId="77777777" w:rsidR="00570C4E" w:rsidRPr="001057E6" w:rsidRDefault="00570C4E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Tools</w:t>
            </w:r>
          </w:p>
        </w:tc>
        <w:tc>
          <w:tcPr>
            <w:tcW w:w="6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B416FE" w14:textId="77777777" w:rsidR="00570C4E" w:rsidRPr="001057E6" w:rsidRDefault="00570C4E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sz w:val="24"/>
                <w:szCs w:val="24"/>
                <w:lang w:val="en-GB"/>
              </w:rPr>
              <w:t>WCS framework, Spring 3, JavaScript, GIT.</w:t>
            </w:r>
          </w:p>
        </w:tc>
      </w:tr>
      <w:tr w:rsidR="00570C4E" w:rsidRPr="001057E6" w14:paraId="6BA3C6D8" w14:textId="77777777" w:rsidTr="00FA337A">
        <w:trPr>
          <w:jc w:val="center"/>
        </w:trPr>
        <w:tc>
          <w:tcPr>
            <w:tcW w:w="8779" w:type="dxa"/>
            <w:gridSpan w:val="3"/>
          </w:tcPr>
          <w:p w14:paraId="6D4630DB" w14:textId="77777777" w:rsidR="00570C4E" w:rsidRPr="001057E6" w:rsidRDefault="00570C4E" w:rsidP="00FA337A">
            <w:pPr>
              <w:pStyle w:val="NormalBold"/>
              <w:rPr>
                <w:rFonts w:asciiTheme="minorHAnsi" w:hAnsiTheme="minorHAnsi"/>
                <w:sz w:val="24"/>
                <w:szCs w:val="24"/>
              </w:rPr>
            </w:pPr>
            <w:r w:rsidRPr="001057E6">
              <w:rPr>
                <w:rFonts w:asciiTheme="minorHAnsi" w:hAnsiTheme="minorHAnsi"/>
                <w:sz w:val="24"/>
                <w:szCs w:val="24"/>
              </w:rPr>
              <w:t>Background</w:t>
            </w:r>
          </w:p>
          <w:p w14:paraId="38CD2C8F" w14:textId="276E208E" w:rsidR="00570C4E" w:rsidRPr="001057E6" w:rsidRDefault="00570C4E" w:rsidP="00FA337A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1057E6">
              <w:rPr>
                <w:color w:val="000000"/>
                <w:sz w:val="24"/>
                <w:szCs w:val="24"/>
              </w:rPr>
              <w:t xml:space="preserve">Migration from </w:t>
            </w:r>
            <w:r w:rsidR="003D61A5">
              <w:rPr>
                <w:color w:val="000000"/>
                <w:sz w:val="24"/>
                <w:szCs w:val="24"/>
              </w:rPr>
              <w:t>WCS</w:t>
            </w:r>
            <w:r w:rsidRPr="001057E6">
              <w:rPr>
                <w:color w:val="000000"/>
                <w:sz w:val="24"/>
                <w:szCs w:val="24"/>
              </w:rPr>
              <w:t xml:space="preserve"> to </w:t>
            </w:r>
            <w:r w:rsidR="003D61A5">
              <w:rPr>
                <w:color w:val="000000"/>
                <w:sz w:val="24"/>
                <w:szCs w:val="24"/>
              </w:rPr>
              <w:t>Spring</w:t>
            </w:r>
            <w:r w:rsidRPr="001057E6">
              <w:rPr>
                <w:color w:val="000000"/>
                <w:sz w:val="24"/>
                <w:szCs w:val="24"/>
              </w:rPr>
              <w:t xml:space="preserve"> framework for </w:t>
            </w:r>
            <w:r w:rsidR="003D61A5">
              <w:rPr>
                <w:color w:val="000000"/>
                <w:sz w:val="24"/>
                <w:szCs w:val="24"/>
              </w:rPr>
              <w:t>browse flow</w:t>
            </w:r>
            <w:r w:rsidRPr="001057E6">
              <w:rPr>
                <w:rFonts w:eastAsia="Calibri" w:cs="Arial"/>
                <w:b/>
                <w:bCs/>
                <w:sz w:val="24"/>
                <w:szCs w:val="24"/>
              </w:rPr>
              <w:t>.</w:t>
            </w:r>
          </w:p>
          <w:p w14:paraId="32332C1D" w14:textId="77777777" w:rsidR="00570C4E" w:rsidRPr="001057E6" w:rsidRDefault="00570C4E" w:rsidP="00FA337A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1057E6">
              <w:rPr>
                <w:rFonts w:eastAsia="Calibri" w:cs="Arial"/>
                <w:b/>
                <w:bCs/>
                <w:sz w:val="24"/>
                <w:szCs w:val="24"/>
              </w:rPr>
              <w:t>Responsibilities</w:t>
            </w:r>
          </w:p>
          <w:p w14:paraId="703016EB" w14:textId="4691D3EB" w:rsidR="00570C4E" w:rsidRPr="001057E6" w:rsidRDefault="00570C4E" w:rsidP="00570C4E">
            <w:pPr>
              <w:numPr>
                <w:ilvl w:val="0"/>
                <w:numId w:val="33"/>
              </w:numPr>
              <w:suppressAutoHyphens/>
              <w:spacing w:after="0" w:line="360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1057E6">
              <w:rPr>
                <w:rFonts w:eastAsia="Calibri"/>
                <w:color w:val="000000"/>
                <w:sz w:val="24"/>
                <w:szCs w:val="24"/>
              </w:rPr>
              <w:t>Migrat</w:t>
            </w:r>
            <w:r w:rsidR="003D61A5">
              <w:rPr>
                <w:rFonts w:eastAsia="Calibri"/>
                <w:color w:val="000000"/>
                <w:sz w:val="24"/>
                <w:szCs w:val="24"/>
              </w:rPr>
              <w:t>e</w:t>
            </w:r>
            <w:r w:rsidRPr="001057E6">
              <w:rPr>
                <w:rFonts w:eastAsia="Calibri"/>
                <w:color w:val="000000"/>
                <w:sz w:val="24"/>
                <w:szCs w:val="24"/>
              </w:rPr>
              <w:t xml:space="preserve"> </w:t>
            </w:r>
            <w:r w:rsidR="003D61A5">
              <w:rPr>
                <w:rFonts w:eastAsia="Calibri"/>
                <w:color w:val="000000"/>
                <w:sz w:val="24"/>
                <w:szCs w:val="24"/>
              </w:rPr>
              <w:t>products, category and my recommendations pages</w:t>
            </w:r>
            <w:r w:rsidRPr="001057E6">
              <w:rPr>
                <w:rFonts w:eastAsia="Calibri"/>
                <w:color w:val="000000"/>
                <w:sz w:val="24"/>
                <w:szCs w:val="24"/>
              </w:rPr>
              <w:t xml:space="preserve"> from </w:t>
            </w:r>
            <w:r w:rsidR="003D61A5">
              <w:rPr>
                <w:rFonts w:eastAsia="Calibri"/>
                <w:color w:val="000000"/>
                <w:sz w:val="24"/>
                <w:szCs w:val="24"/>
              </w:rPr>
              <w:t>WCS</w:t>
            </w:r>
            <w:r w:rsidRPr="001057E6">
              <w:rPr>
                <w:rFonts w:eastAsia="Calibri"/>
                <w:color w:val="000000"/>
                <w:sz w:val="24"/>
                <w:szCs w:val="24"/>
              </w:rPr>
              <w:t xml:space="preserve"> to </w:t>
            </w:r>
            <w:r w:rsidR="003D61A5">
              <w:rPr>
                <w:rFonts w:eastAsia="Calibri"/>
                <w:color w:val="000000"/>
                <w:sz w:val="24"/>
                <w:szCs w:val="24"/>
              </w:rPr>
              <w:t>Spring</w:t>
            </w:r>
            <w:r w:rsidRPr="001057E6">
              <w:rPr>
                <w:rFonts w:eastAsia="Calibri"/>
                <w:color w:val="000000"/>
                <w:sz w:val="24"/>
                <w:szCs w:val="24"/>
              </w:rPr>
              <w:t xml:space="preserve"> framework.</w:t>
            </w:r>
          </w:p>
          <w:p w14:paraId="236E5E8C" w14:textId="23E706B7" w:rsidR="00570C4E" w:rsidRPr="001057E6" w:rsidRDefault="003D61A5" w:rsidP="00570C4E">
            <w:pPr>
              <w:numPr>
                <w:ilvl w:val="0"/>
                <w:numId w:val="33"/>
              </w:numPr>
              <w:suppressAutoHyphens/>
              <w:spacing w:after="0" w:line="360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3D61A5">
              <w:rPr>
                <w:rFonts w:eastAsia="Calibri"/>
                <w:color w:val="000000"/>
                <w:sz w:val="24"/>
                <w:szCs w:val="24"/>
              </w:rPr>
              <w:t xml:space="preserve">Integration of </w:t>
            </w:r>
            <w:r w:rsidR="00D8217F" w:rsidRPr="003D61A5">
              <w:rPr>
                <w:rFonts w:eastAsia="Calibri"/>
                <w:color w:val="000000"/>
                <w:sz w:val="24"/>
                <w:szCs w:val="24"/>
              </w:rPr>
              <w:t>third-party</w:t>
            </w:r>
            <w:r w:rsidRPr="003D61A5">
              <w:rPr>
                <w:rFonts w:eastAsia="Calibri"/>
                <w:color w:val="000000"/>
                <w:sz w:val="24"/>
                <w:szCs w:val="24"/>
              </w:rPr>
              <w:t xml:space="preserve"> service </w:t>
            </w:r>
            <w:r w:rsidR="00D8217F">
              <w:rPr>
                <w:rFonts w:eastAsia="Calibri"/>
                <w:color w:val="000000"/>
                <w:sz w:val="24"/>
                <w:szCs w:val="24"/>
              </w:rPr>
              <w:t>Pluck</w:t>
            </w:r>
            <w:r w:rsidRPr="003D61A5">
              <w:rPr>
                <w:rFonts w:eastAsia="Calibri"/>
                <w:color w:val="000000"/>
                <w:sz w:val="24"/>
                <w:szCs w:val="24"/>
              </w:rPr>
              <w:t xml:space="preserve"> and </w:t>
            </w:r>
            <w:r w:rsidR="00D8217F">
              <w:rPr>
                <w:rFonts w:eastAsia="Calibri"/>
                <w:color w:val="000000"/>
                <w:sz w:val="24"/>
                <w:szCs w:val="24"/>
              </w:rPr>
              <w:t>Bazaarvoice</w:t>
            </w:r>
            <w:r w:rsidRPr="003D61A5">
              <w:rPr>
                <w:rFonts w:eastAsia="Calibri"/>
                <w:color w:val="000000"/>
                <w:sz w:val="24"/>
                <w:szCs w:val="24"/>
              </w:rPr>
              <w:t xml:space="preserve"> for ratings and reviews on product details page</w:t>
            </w:r>
            <w:r w:rsidR="00570C4E" w:rsidRPr="001057E6">
              <w:rPr>
                <w:rFonts w:eastAsia="Calibri"/>
                <w:color w:val="000000"/>
                <w:sz w:val="24"/>
                <w:szCs w:val="24"/>
              </w:rPr>
              <w:t>.</w:t>
            </w:r>
          </w:p>
          <w:p w14:paraId="6DD05041" w14:textId="4ACEB991" w:rsidR="00570C4E" w:rsidRPr="001057E6" w:rsidRDefault="00570C4E" w:rsidP="00D8217F">
            <w:pPr>
              <w:numPr>
                <w:ilvl w:val="0"/>
                <w:numId w:val="33"/>
              </w:numPr>
              <w:suppressAutoHyphens/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cs="Arial"/>
                <w:sz w:val="24"/>
                <w:szCs w:val="24"/>
              </w:rPr>
            </w:pPr>
            <w:r w:rsidRPr="00D8217F">
              <w:rPr>
                <w:rFonts w:cs="Arial"/>
                <w:color w:val="auto"/>
                <w:sz w:val="24"/>
                <w:szCs w:val="24"/>
              </w:rPr>
              <w:t>Defect triage and fix during SIT and UAT phase.</w:t>
            </w:r>
          </w:p>
        </w:tc>
      </w:tr>
    </w:tbl>
    <w:p w14:paraId="051048C7" w14:textId="77777777" w:rsidR="00570C4E" w:rsidRPr="001057E6" w:rsidRDefault="00570C4E" w:rsidP="00570C4E">
      <w:pPr>
        <w:pStyle w:val="Sidehead1"/>
        <w:numPr>
          <w:ilvl w:val="0"/>
          <w:numId w:val="0"/>
        </w:numPr>
        <w:pBdr>
          <w:bottom w:val="single" w:sz="4" w:space="0" w:color="C0C0C0"/>
        </w:pBdr>
        <w:rPr>
          <w:rFonts w:asciiTheme="minorHAnsi" w:hAnsiTheme="minorHAnsi"/>
          <w:szCs w:val="24"/>
        </w:rPr>
      </w:pPr>
    </w:p>
    <w:p w14:paraId="615FD052" w14:textId="77777777" w:rsidR="006A39B3" w:rsidRPr="001057E6" w:rsidRDefault="00570C4E" w:rsidP="00570C4E">
      <w:pPr>
        <w:rPr>
          <w:rFonts w:eastAsia="Calibri" w:cs="Times New Roman"/>
          <w:b/>
          <w:color w:val="0064AF"/>
          <w:sz w:val="24"/>
          <w:szCs w:val="24"/>
        </w:rPr>
      </w:pPr>
      <w:r w:rsidRPr="001057E6">
        <w:rPr>
          <w:sz w:val="24"/>
          <w:szCs w:val="24"/>
        </w:rPr>
        <w:br w:type="page"/>
      </w:r>
    </w:p>
    <w:tbl>
      <w:tblPr>
        <w:tblW w:w="4874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185"/>
        <w:gridCol w:w="7378"/>
        <w:gridCol w:w="103"/>
      </w:tblGrid>
      <w:tr w:rsidR="006A39B3" w:rsidRPr="00DF053F" w14:paraId="4BEEA414" w14:textId="77777777" w:rsidTr="006A39B3">
        <w:trPr>
          <w:gridAfter w:val="1"/>
          <w:wAfter w:w="103" w:type="dxa"/>
          <w:jc w:val="center"/>
        </w:trPr>
        <w:tc>
          <w:tcPr>
            <w:tcW w:w="21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33C7CBC2" w14:textId="77777777" w:rsidR="006A39B3" w:rsidRPr="00DF053F" w:rsidRDefault="006A39B3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bookmarkStart w:id="0" w:name="_Hlk93593774"/>
            <w:r w:rsidRPr="00DF053F">
              <w:rPr>
                <w:rFonts w:asciiTheme="minorHAnsi" w:hAnsiTheme="minorHAnsi"/>
                <w:sz w:val="24"/>
                <w:szCs w:val="24"/>
                <w:lang w:val="en-GB"/>
              </w:rPr>
              <w:lastRenderedPageBreak/>
              <w:t>Company</w:t>
            </w:r>
          </w:p>
        </w:tc>
        <w:tc>
          <w:tcPr>
            <w:tcW w:w="73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E08F85" w14:textId="77777777" w:rsidR="006A39B3" w:rsidRPr="00DF053F" w:rsidRDefault="006A39B3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DF053F">
              <w:rPr>
                <w:rFonts w:asciiTheme="minorHAnsi" w:hAnsiTheme="minorHAnsi"/>
                <w:sz w:val="24"/>
                <w:szCs w:val="24"/>
                <w:lang w:val="en-GB"/>
              </w:rPr>
              <w:t>Publicis Sapient</w:t>
            </w:r>
          </w:p>
        </w:tc>
      </w:tr>
      <w:tr w:rsidR="006A39B3" w:rsidRPr="00DF053F" w14:paraId="7E35A4ED" w14:textId="77777777" w:rsidTr="006A39B3">
        <w:trPr>
          <w:gridAfter w:val="1"/>
          <w:wAfter w:w="103" w:type="dxa"/>
          <w:jc w:val="center"/>
        </w:trPr>
        <w:tc>
          <w:tcPr>
            <w:tcW w:w="21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1D19670A" w14:textId="77777777" w:rsidR="006A39B3" w:rsidRPr="00DF053F" w:rsidRDefault="006A39B3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DF053F">
              <w:rPr>
                <w:rFonts w:asciiTheme="minorHAnsi" w:hAnsiTheme="minorHAnsi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73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92A0F4" w14:textId="77777777" w:rsidR="006A39B3" w:rsidRPr="00DF053F" w:rsidRDefault="006A39B3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DF053F">
              <w:rPr>
                <w:rFonts w:asciiTheme="minorHAnsi" w:hAnsiTheme="minorHAnsi"/>
                <w:sz w:val="24"/>
                <w:szCs w:val="24"/>
                <w:lang w:val="en-GB"/>
              </w:rPr>
              <w:t>Target</w:t>
            </w:r>
          </w:p>
        </w:tc>
      </w:tr>
      <w:tr w:rsidR="006A39B3" w:rsidRPr="00DF053F" w14:paraId="15077F87" w14:textId="77777777" w:rsidTr="006A39B3">
        <w:trPr>
          <w:gridAfter w:val="1"/>
          <w:wAfter w:w="103" w:type="dxa"/>
          <w:jc w:val="center"/>
        </w:trPr>
        <w:tc>
          <w:tcPr>
            <w:tcW w:w="21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6B0514B3" w14:textId="77777777" w:rsidR="006A39B3" w:rsidRPr="00DF053F" w:rsidRDefault="006A39B3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DF053F">
              <w:rPr>
                <w:rFonts w:asciiTheme="minorHAnsi" w:hAnsiTheme="minorHAnsi"/>
                <w:sz w:val="24"/>
                <w:szCs w:val="24"/>
                <w:lang w:val="en-GB"/>
              </w:rPr>
              <w:t>Project</w:t>
            </w:r>
          </w:p>
        </w:tc>
        <w:tc>
          <w:tcPr>
            <w:tcW w:w="73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F819ED" w14:textId="77777777" w:rsidR="006A39B3" w:rsidRPr="00DF053F" w:rsidRDefault="006A39B3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DF053F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Target.com </w:t>
            </w:r>
          </w:p>
        </w:tc>
      </w:tr>
      <w:tr w:rsidR="006A39B3" w:rsidRPr="00DF053F" w14:paraId="37029C5A" w14:textId="77777777" w:rsidTr="006A39B3">
        <w:trPr>
          <w:gridAfter w:val="1"/>
          <w:wAfter w:w="103" w:type="dxa"/>
          <w:jc w:val="center"/>
        </w:trPr>
        <w:tc>
          <w:tcPr>
            <w:tcW w:w="21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5BB41D22" w14:textId="77777777" w:rsidR="006A39B3" w:rsidRPr="00DF053F" w:rsidRDefault="006A39B3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DF053F">
              <w:rPr>
                <w:rFonts w:asciiTheme="minorHAnsi" w:hAnsiTheme="minorHAnsi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73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CE78F2" w14:textId="77777777" w:rsidR="006A39B3" w:rsidRPr="00DF053F" w:rsidRDefault="006A39B3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DF053F">
              <w:rPr>
                <w:rFonts w:asciiTheme="minorHAnsi" w:hAnsiTheme="minorHAnsi"/>
                <w:sz w:val="24"/>
                <w:szCs w:val="24"/>
                <w:lang w:val="en-GB"/>
              </w:rPr>
              <w:t>3 Years</w:t>
            </w:r>
          </w:p>
        </w:tc>
      </w:tr>
      <w:tr w:rsidR="006A39B3" w:rsidRPr="00DF053F" w14:paraId="033E5BC9" w14:textId="77777777" w:rsidTr="006A39B3">
        <w:trPr>
          <w:gridAfter w:val="1"/>
          <w:wAfter w:w="103" w:type="dxa"/>
          <w:jc w:val="center"/>
        </w:trPr>
        <w:tc>
          <w:tcPr>
            <w:tcW w:w="21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7A350AA0" w14:textId="77777777" w:rsidR="006A39B3" w:rsidRPr="00DF053F" w:rsidRDefault="006A39B3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DF053F">
              <w:rPr>
                <w:rFonts w:asciiTheme="minorHAnsi" w:hAnsiTheme="minorHAnsi"/>
                <w:sz w:val="24"/>
                <w:szCs w:val="24"/>
                <w:lang w:val="en-GB"/>
              </w:rPr>
              <w:t>Position</w:t>
            </w:r>
          </w:p>
        </w:tc>
        <w:tc>
          <w:tcPr>
            <w:tcW w:w="73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E58579" w14:textId="77777777" w:rsidR="006A39B3" w:rsidRPr="00DF053F" w:rsidRDefault="006A39B3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DF053F">
              <w:rPr>
                <w:rFonts w:asciiTheme="minorHAnsi" w:hAnsiTheme="minorHAnsi"/>
                <w:sz w:val="24"/>
                <w:szCs w:val="24"/>
                <w:lang w:val="en-GB"/>
              </w:rPr>
              <w:t>Associate Technology</w:t>
            </w:r>
          </w:p>
        </w:tc>
      </w:tr>
      <w:tr w:rsidR="006A39B3" w:rsidRPr="00DF053F" w14:paraId="0226DB23" w14:textId="77777777" w:rsidTr="006A39B3">
        <w:trPr>
          <w:gridAfter w:val="1"/>
          <w:wAfter w:w="103" w:type="dxa"/>
          <w:jc w:val="center"/>
        </w:trPr>
        <w:tc>
          <w:tcPr>
            <w:tcW w:w="21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14:paraId="0A53E5EB" w14:textId="77777777" w:rsidR="006A39B3" w:rsidRPr="00DF053F" w:rsidRDefault="006A39B3" w:rsidP="00FA337A">
            <w:pPr>
              <w:pStyle w:val="TableTextBold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DF053F">
              <w:rPr>
                <w:rFonts w:asciiTheme="minorHAnsi" w:hAnsiTheme="minorHAnsi"/>
                <w:sz w:val="24"/>
                <w:szCs w:val="24"/>
                <w:lang w:val="en-GB"/>
              </w:rPr>
              <w:t>Tools</w:t>
            </w:r>
          </w:p>
        </w:tc>
        <w:tc>
          <w:tcPr>
            <w:tcW w:w="73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A82F2E" w14:textId="77777777" w:rsidR="006A39B3" w:rsidRPr="00DF053F" w:rsidRDefault="006A39B3" w:rsidP="00FA337A">
            <w:pPr>
              <w:pStyle w:val="TableText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DF053F">
              <w:rPr>
                <w:rFonts w:asciiTheme="minorHAnsi" w:hAnsiTheme="minorHAnsi"/>
                <w:sz w:val="24"/>
                <w:szCs w:val="24"/>
                <w:lang w:val="en-GB"/>
              </w:rPr>
              <w:t>WCS framework, JavaScript.</w:t>
            </w:r>
          </w:p>
        </w:tc>
      </w:tr>
      <w:tr w:rsidR="006A39B3" w:rsidRPr="0017418C" w14:paraId="6955DCC8" w14:textId="77777777" w:rsidTr="006A39B3">
        <w:trPr>
          <w:jc w:val="center"/>
        </w:trPr>
        <w:tc>
          <w:tcPr>
            <w:tcW w:w="9666" w:type="dxa"/>
            <w:gridSpan w:val="3"/>
          </w:tcPr>
          <w:p w14:paraId="27B17355" w14:textId="77777777" w:rsidR="006A39B3" w:rsidRPr="00DF053F" w:rsidRDefault="006A39B3" w:rsidP="00FA337A">
            <w:pPr>
              <w:pStyle w:val="NormalBold"/>
              <w:rPr>
                <w:rFonts w:asciiTheme="minorHAnsi" w:hAnsiTheme="minorHAnsi"/>
                <w:sz w:val="24"/>
                <w:szCs w:val="24"/>
              </w:rPr>
            </w:pPr>
            <w:r w:rsidRPr="00DF053F">
              <w:rPr>
                <w:rFonts w:asciiTheme="minorHAnsi" w:hAnsiTheme="minorHAnsi"/>
                <w:sz w:val="24"/>
                <w:szCs w:val="24"/>
              </w:rPr>
              <w:t>Background</w:t>
            </w:r>
          </w:p>
          <w:p w14:paraId="6E1F9847" w14:textId="77777777" w:rsidR="006A39B3" w:rsidRPr="00DF053F" w:rsidRDefault="006A39B3" w:rsidP="00FA337A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DF053F">
              <w:rPr>
                <w:rFonts w:eastAsia="Calibri" w:cs="Times New Roman"/>
                <w:color w:val="000000"/>
                <w:sz w:val="24"/>
                <w:szCs w:val="24"/>
              </w:rPr>
              <w:t>Everest program uses Websphere Commerce Server 7.0 for developing Target.com. Project development process follows agile process and uses Oracle as backend.</w:t>
            </w:r>
            <w:r w:rsidRPr="00DF053F">
              <w:rPr>
                <w:rFonts w:eastAsia="Calibri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F053F">
              <w:rPr>
                <w:rFonts w:eastAsia="Calibri" w:cs="Times New Roman"/>
                <w:color w:val="000000"/>
                <w:sz w:val="24"/>
                <w:szCs w:val="24"/>
              </w:rPr>
              <w:t>Target.com is modularized as category and product pages separated from WebSphere commerce server and deployed into Apache tomcat server</w:t>
            </w:r>
          </w:p>
          <w:p w14:paraId="3440BA94" w14:textId="69153859" w:rsidR="006A39B3" w:rsidRPr="00DF053F" w:rsidRDefault="006A39B3" w:rsidP="00FA337A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rFonts w:eastAsia="Calibri" w:cs="Arial"/>
                <w:b/>
                <w:bCs/>
                <w:sz w:val="24"/>
                <w:szCs w:val="24"/>
              </w:rPr>
            </w:pPr>
            <w:r w:rsidRPr="00DF053F">
              <w:rPr>
                <w:rFonts w:eastAsia="Calibri" w:cs="Arial"/>
                <w:b/>
                <w:bCs/>
                <w:sz w:val="24"/>
                <w:szCs w:val="24"/>
              </w:rPr>
              <w:t>Responsibilities</w:t>
            </w:r>
          </w:p>
          <w:p w14:paraId="32428C58" w14:textId="0265530F" w:rsidR="006A39B3" w:rsidRPr="00DF053F" w:rsidRDefault="00DF053F" w:rsidP="006A39B3">
            <w:pPr>
              <w:numPr>
                <w:ilvl w:val="0"/>
                <w:numId w:val="33"/>
              </w:numPr>
              <w:suppressAutoHyphens/>
              <w:spacing w:after="0" w:line="360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DF053F">
              <w:rPr>
                <w:rFonts w:eastAsia="Calibri"/>
                <w:color w:val="000000"/>
                <w:sz w:val="24"/>
                <w:szCs w:val="24"/>
              </w:rPr>
              <w:t>Played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a key</w:t>
            </w:r>
            <w:r w:rsidRPr="00DF053F">
              <w:rPr>
                <w:rFonts w:eastAsia="Calibri"/>
                <w:color w:val="000000"/>
                <w:sz w:val="24"/>
                <w:szCs w:val="24"/>
              </w:rPr>
              <w:t xml:space="preserve"> role in customizing category pages using Template Management tool.</w:t>
            </w:r>
          </w:p>
          <w:p w14:paraId="3E0ED7DF" w14:textId="46C78959" w:rsidR="006A39B3" w:rsidRPr="00DF053F" w:rsidRDefault="00DF053F" w:rsidP="006A39B3">
            <w:pPr>
              <w:numPr>
                <w:ilvl w:val="0"/>
                <w:numId w:val="33"/>
              </w:numPr>
              <w:suppressAutoHyphens/>
              <w:spacing w:after="0" w:line="360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DF053F">
              <w:rPr>
                <w:rFonts w:eastAsia="Calibri"/>
                <w:color w:val="000000"/>
                <w:sz w:val="24"/>
                <w:szCs w:val="24"/>
              </w:rPr>
              <w:t>Worked as a key developer for Target.com My Recommendations page.</w:t>
            </w:r>
          </w:p>
          <w:p w14:paraId="5A7C5FED" w14:textId="5A0E9700" w:rsidR="006A39B3" w:rsidRDefault="00DF053F" w:rsidP="006A39B3">
            <w:pPr>
              <w:numPr>
                <w:ilvl w:val="0"/>
                <w:numId w:val="33"/>
              </w:numPr>
              <w:suppressAutoHyphens/>
              <w:spacing w:after="0" w:line="360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DF053F">
              <w:rPr>
                <w:rFonts w:eastAsia="Calibri"/>
                <w:color w:val="000000"/>
                <w:sz w:val="24"/>
                <w:szCs w:val="24"/>
              </w:rPr>
              <w:t>Worked with the integration of third party service PLUCK and BAZAARVOICE  for ratings and reviews on product details page</w:t>
            </w:r>
            <w:r w:rsidR="006A39B3" w:rsidRPr="00DF053F">
              <w:rPr>
                <w:rFonts w:eastAsia="Calibri"/>
                <w:color w:val="000000"/>
                <w:sz w:val="24"/>
                <w:szCs w:val="24"/>
              </w:rPr>
              <w:t>.</w:t>
            </w:r>
          </w:p>
          <w:p w14:paraId="7CC3BAAE" w14:textId="00DD8829" w:rsidR="00DF053F" w:rsidRPr="00DF053F" w:rsidRDefault="00DF053F" w:rsidP="006A39B3">
            <w:pPr>
              <w:numPr>
                <w:ilvl w:val="0"/>
                <w:numId w:val="33"/>
              </w:numPr>
              <w:suppressAutoHyphens/>
              <w:spacing w:after="0" w:line="360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DF053F">
              <w:rPr>
                <w:rFonts w:eastAsia="Calibri"/>
                <w:color w:val="000000"/>
                <w:sz w:val="24"/>
                <w:szCs w:val="24"/>
              </w:rPr>
              <w:t>Played a major role in the support, maintenance, defect fixes and enhancement of Order subsystem</w:t>
            </w:r>
          </w:p>
          <w:p w14:paraId="0177BB37" w14:textId="7750AEC0" w:rsidR="006A39B3" w:rsidRPr="00DF053F" w:rsidRDefault="006A39B3" w:rsidP="00DF053F">
            <w:pPr>
              <w:numPr>
                <w:ilvl w:val="0"/>
                <w:numId w:val="33"/>
              </w:numPr>
              <w:suppressAutoHyphens/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eastAsia="Calibri"/>
                <w:color w:val="auto"/>
                <w:sz w:val="24"/>
                <w:szCs w:val="24"/>
              </w:rPr>
            </w:pPr>
            <w:r w:rsidRPr="00DF053F">
              <w:rPr>
                <w:rFonts w:cs="Arial"/>
                <w:color w:val="auto"/>
                <w:sz w:val="24"/>
                <w:szCs w:val="24"/>
              </w:rPr>
              <w:t>Defect triage and fix during SIT and UAT phase.</w:t>
            </w:r>
          </w:p>
        </w:tc>
      </w:tr>
      <w:bookmarkEnd w:id="0"/>
    </w:tbl>
    <w:p w14:paraId="5CC4BAF4" w14:textId="22E5B50F" w:rsidR="00570C4E" w:rsidRPr="001057E6" w:rsidRDefault="00570C4E" w:rsidP="00570C4E">
      <w:pPr>
        <w:rPr>
          <w:rFonts w:eastAsia="Calibri" w:cs="Times New Roman"/>
          <w:b/>
          <w:color w:val="0064AF"/>
          <w:sz w:val="24"/>
          <w:szCs w:val="24"/>
        </w:rPr>
      </w:pPr>
    </w:p>
    <w:p w14:paraId="0245197B" w14:textId="77777777" w:rsidR="00570C4E" w:rsidRPr="001057E6" w:rsidRDefault="00570C4E" w:rsidP="00570C4E">
      <w:pPr>
        <w:pStyle w:val="Sidehead1"/>
        <w:numPr>
          <w:ilvl w:val="0"/>
          <w:numId w:val="0"/>
        </w:numPr>
        <w:pBdr>
          <w:bottom w:val="single" w:sz="4" w:space="0" w:color="C0C0C0"/>
        </w:pBdr>
        <w:rPr>
          <w:rFonts w:asciiTheme="minorHAnsi" w:hAnsiTheme="minorHAnsi"/>
          <w:szCs w:val="24"/>
        </w:rPr>
      </w:pPr>
    </w:p>
    <w:p w14:paraId="2FEF3A4F" w14:textId="77777777" w:rsidR="00570C4E" w:rsidRPr="001057E6" w:rsidRDefault="00570C4E" w:rsidP="00570C4E">
      <w:pPr>
        <w:pStyle w:val="Heading-unnumbered"/>
        <w:keepNext/>
        <w:outlineLvl w:val="0"/>
        <w:rPr>
          <w:rFonts w:asciiTheme="minorHAnsi" w:hAnsiTheme="minorHAnsi"/>
          <w:lang w:val="en-GB"/>
        </w:rPr>
      </w:pPr>
      <w:r w:rsidRPr="001057E6">
        <w:rPr>
          <w:rFonts w:asciiTheme="minorHAnsi" w:hAnsiTheme="minorHAnsi"/>
          <w:lang w:val="en-GB"/>
        </w:rPr>
        <w:t>Employment History</w:t>
      </w:r>
    </w:p>
    <w:tbl>
      <w:tblPr>
        <w:tblW w:w="4938" w:type="pct"/>
        <w:tblInd w:w="-11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967"/>
        <w:gridCol w:w="3018"/>
        <w:gridCol w:w="3808"/>
      </w:tblGrid>
      <w:tr w:rsidR="00570C4E" w:rsidRPr="001057E6" w14:paraId="2846281B" w14:textId="77777777" w:rsidTr="00FA337A">
        <w:trPr>
          <w:trHeight w:val="39"/>
          <w:tblHeader/>
        </w:trPr>
        <w:tc>
          <w:tcPr>
            <w:tcW w:w="2794" w:type="dxa"/>
            <w:shd w:val="clear" w:color="auto" w:fill="083A6F"/>
            <w:vAlign w:val="center"/>
          </w:tcPr>
          <w:p w14:paraId="079CAC24" w14:textId="77777777" w:rsidR="00570C4E" w:rsidRPr="001057E6" w:rsidRDefault="00570C4E" w:rsidP="00FA337A">
            <w:pPr>
              <w:pStyle w:val="TableHeader"/>
              <w:jc w:val="center"/>
              <w:rPr>
                <w:rFonts w:asciiTheme="minorHAnsi" w:hAnsiTheme="minorHAnsi"/>
                <w:color w:val="FFFFFF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color w:val="FFFFFF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843" w:type="dxa"/>
            <w:shd w:val="clear" w:color="auto" w:fill="083A6F"/>
            <w:vAlign w:val="center"/>
          </w:tcPr>
          <w:p w14:paraId="2084977A" w14:textId="77777777" w:rsidR="00570C4E" w:rsidRPr="001057E6" w:rsidRDefault="00570C4E" w:rsidP="00FA337A">
            <w:pPr>
              <w:pStyle w:val="TableHeader"/>
              <w:jc w:val="center"/>
              <w:rPr>
                <w:rFonts w:asciiTheme="minorHAnsi" w:hAnsiTheme="minorHAnsi"/>
                <w:color w:val="FFFFFF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color w:val="FFFFFF"/>
                <w:sz w:val="24"/>
                <w:szCs w:val="24"/>
                <w:lang w:val="en-GB"/>
              </w:rPr>
              <w:t>Company Name</w:t>
            </w:r>
          </w:p>
        </w:tc>
        <w:tc>
          <w:tcPr>
            <w:tcW w:w="3587" w:type="dxa"/>
            <w:shd w:val="clear" w:color="auto" w:fill="083A6F"/>
            <w:vAlign w:val="center"/>
          </w:tcPr>
          <w:p w14:paraId="19B3F837" w14:textId="77777777" w:rsidR="00570C4E" w:rsidRPr="001057E6" w:rsidRDefault="00570C4E" w:rsidP="00FA337A">
            <w:pPr>
              <w:pStyle w:val="TableHeader"/>
              <w:jc w:val="center"/>
              <w:rPr>
                <w:rFonts w:asciiTheme="minorHAnsi" w:hAnsiTheme="minorHAnsi"/>
                <w:color w:val="FFFFFF"/>
                <w:sz w:val="24"/>
                <w:szCs w:val="24"/>
                <w:lang w:val="en-GB"/>
              </w:rPr>
            </w:pPr>
            <w:r w:rsidRPr="001057E6">
              <w:rPr>
                <w:rFonts w:asciiTheme="minorHAnsi" w:hAnsiTheme="minorHAnsi"/>
                <w:color w:val="FFFFFF"/>
                <w:sz w:val="24"/>
                <w:szCs w:val="24"/>
                <w:lang w:val="en-GB"/>
              </w:rPr>
              <w:t>Role</w:t>
            </w:r>
          </w:p>
        </w:tc>
      </w:tr>
      <w:tr w:rsidR="00570C4E" w:rsidRPr="001057E6" w14:paraId="27683023" w14:textId="77777777" w:rsidTr="00FA337A">
        <w:trPr>
          <w:trHeight w:val="277"/>
        </w:trPr>
        <w:tc>
          <w:tcPr>
            <w:tcW w:w="2794" w:type="dxa"/>
          </w:tcPr>
          <w:p w14:paraId="267D4A49" w14:textId="77777777" w:rsidR="00570C4E" w:rsidRPr="001057E6" w:rsidRDefault="00570C4E" w:rsidP="00FA337A">
            <w:pPr>
              <w:autoSpaceDE w:val="0"/>
              <w:autoSpaceDN w:val="0"/>
              <w:adjustRightInd w:val="0"/>
              <w:spacing w:before="120" w:after="60"/>
              <w:rPr>
                <w:rFonts w:eastAsia="Calibri" w:cs="Calibri"/>
                <w:sz w:val="24"/>
                <w:szCs w:val="24"/>
              </w:rPr>
            </w:pPr>
            <w:r w:rsidRPr="001057E6">
              <w:rPr>
                <w:rFonts w:eastAsia="Calibri" w:cs="Calibri"/>
                <w:sz w:val="24"/>
                <w:szCs w:val="24"/>
              </w:rPr>
              <w:t>May 2018 – Present</w:t>
            </w:r>
          </w:p>
        </w:tc>
        <w:tc>
          <w:tcPr>
            <w:tcW w:w="2843" w:type="dxa"/>
          </w:tcPr>
          <w:p w14:paraId="2F978805" w14:textId="77777777" w:rsidR="00570C4E" w:rsidRPr="001057E6" w:rsidRDefault="00570C4E" w:rsidP="00FA337A">
            <w:pPr>
              <w:autoSpaceDE w:val="0"/>
              <w:autoSpaceDN w:val="0"/>
              <w:adjustRightInd w:val="0"/>
              <w:spacing w:before="60" w:after="60"/>
              <w:rPr>
                <w:rFonts w:eastAsia="Calibri" w:cs="Calibri"/>
                <w:sz w:val="24"/>
                <w:szCs w:val="24"/>
              </w:rPr>
            </w:pPr>
            <w:r w:rsidRPr="001057E6">
              <w:rPr>
                <w:rFonts w:eastAsia="Calibri" w:cs="Calibri"/>
                <w:sz w:val="24"/>
                <w:szCs w:val="24"/>
              </w:rPr>
              <w:t>Mindtree Ltd</w:t>
            </w:r>
          </w:p>
        </w:tc>
        <w:tc>
          <w:tcPr>
            <w:tcW w:w="3587" w:type="dxa"/>
          </w:tcPr>
          <w:p w14:paraId="6349F5D1" w14:textId="77777777" w:rsidR="00570C4E" w:rsidRPr="001057E6" w:rsidRDefault="00570C4E" w:rsidP="00FA337A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Calibri" w:cs="Calibri"/>
                <w:sz w:val="24"/>
                <w:szCs w:val="24"/>
              </w:rPr>
            </w:pPr>
            <w:r w:rsidRPr="001057E6">
              <w:rPr>
                <w:rFonts w:eastAsia="Calibri" w:cs="Calibri"/>
                <w:sz w:val="24"/>
                <w:szCs w:val="24"/>
              </w:rPr>
              <w:t>Technical Lead</w:t>
            </w:r>
          </w:p>
        </w:tc>
      </w:tr>
      <w:tr w:rsidR="00570C4E" w:rsidRPr="001057E6" w14:paraId="3B299252" w14:textId="77777777" w:rsidTr="00FA337A">
        <w:trPr>
          <w:trHeight w:val="277"/>
        </w:trPr>
        <w:tc>
          <w:tcPr>
            <w:tcW w:w="2794" w:type="dxa"/>
          </w:tcPr>
          <w:p w14:paraId="630B870E" w14:textId="77777777" w:rsidR="00570C4E" w:rsidRPr="001057E6" w:rsidRDefault="00570C4E" w:rsidP="00FA337A">
            <w:pPr>
              <w:autoSpaceDE w:val="0"/>
              <w:autoSpaceDN w:val="0"/>
              <w:adjustRightInd w:val="0"/>
              <w:spacing w:before="120" w:after="60"/>
              <w:rPr>
                <w:rFonts w:eastAsia="Calibri" w:cs="Calibri"/>
                <w:sz w:val="24"/>
                <w:szCs w:val="24"/>
              </w:rPr>
            </w:pPr>
            <w:r w:rsidRPr="001057E6">
              <w:rPr>
                <w:rFonts w:eastAsia="Calibri" w:cs="Calibri"/>
                <w:sz w:val="24"/>
                <w:szCs w:val="24"/>
              </w:rPr>
              <w:t>Jan 2011 – May 2018</w:t>
            </w:r>
          </w:p>
        </w:tc>
        <w:tc>
          <w:tcPr>
            <w:tcW w:w="2843" w:type="dxa"/>
          </w:tcPr>
          <w:p w14:paraId="4C4903D8" w14:textId="77777777" w:rsidR="00570C4E" w:rsidRPr="001057E6" w:rsidRDefault="00570C4E" w:rsidP="00FA337A">
            <w:pPr>
              <w:autoSpaceDE w:val="0"/>
              <w:autoSpaceDN w:val="0"/>
              <w:adjustRightInd w:val="0"/>
              <w:spacing w:before="60" w:after="60"/>
              <w:rPr>
                <w:rFonts w:eastAsia="Calibri" w:cs="Calibri"/>
                <w:sz w:val="24"/>
                <w:szCs w:val="24"/>
              </w:rPr>
            </w:pPr>
            <w:r w:rsidRPr="001057E6">
              <w:rPr>
                <w:rFonts w:eastAsia="Calibri" w:cs="Calibri"/>
                <w:sz w:val="24"/>
                <w:szCs w:val="24"/>
              </w:rPr>
              <w:t>Publicis Sapient</w:t>
            </w:r>
          </w:p>
        </w:tc>
        <w:tc>
          <w:tcPr>
            <w:tcW w:w="3587" w:type="dxa"/>
          </w:tcPr>
          <w:p w14:paraId="2825548E" w14:textId="77777777" w:rsidR="00570C4E" w:rsidRPr="001057E6" w:rsidRDefault="00570C4E" w:rsidP="00FA337A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Calibri" w:cs="Calibri"/>
                <w:sz w:val="24"/>
                <w:szCs w:val="24"/>
              </w:rPr>
            </w:pPr>
            <w:r w:rsidRPr="001057E6">
              <w:rPr>
                <w:rFonts w:eastAsia="Calibri" w:cs="Calibri"/>
                <w:sz w:val="24"/>
                <w:szCs w:val="24"/>
              </w:rPr>
              <w:t>Senior Associate Technology L2</w:t>
            </w:r>
          </w:p>
        </w:tc>
      </w:tr>
    </w:tbl>
    <w:p w14:paraId="6B66AF0C" w14:textId="44DF193F" w:rsidR="00570C4E" w:rsidRDefault="00570C4E">
      <w:pPr>
        <w:rPr>
          <w:sz w:val="24"/>
          <w:szCs w:val="24"/>
        </w:rPr>
      </w:pPr>
    </w:p>
    <w:p w14:paraId="2D621004" w14:textId="77777777" w:rsidR="00570C4E" w:rsidRDefault="00570C4E" w:rsidP="006B51EE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</w:p>
    <w:p w14:paraId="00DCFB75" w14:textId="77777777" w:rsidR="006B51EE" w:rsidRDefault="006B51EE" w:rsidP="006B51EE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</w:p>
    <w:p w14:paraId="2851874C" w14:textId="2C32DF3E" w:rsidR="00B91B8E" w:rsidRDefault="00B91B8E" w:rsidP="00B91B8E">
      <w:pPr>
        <w:pStyle w:val="Heading1"/>
      </w:pPr>
      <w:r>
        <w:t>Personal Details</w:t>
      </w:r>
    </w:p>
    <w:p w14:paraId="62FE9A22" w14:textId="25025ECE" w:rsidR="00B91B8E" w:rsidRDefault="00B91B8E" w:rsidP="00B91B8E">
      <w:pPr>
        <w:pStyle w:val="Heading3"/>
      </w:pPr>
      <w:r w:rsidRPr="00B91B8E">
        <w:t xml:space="preserve">Full </w:t>
      </w:r>
      <w:r w:rsidR="00E718D4" w:rsidRPr="00B91B8E">
        <w:t>Name</w:t>
      </w:r>
      <w:r w:rsidR="00E718D4">
        <w:t>:</w:t>
      </w:r>
      <w:r>
        <w:t xml:space="preserve"> </w:t>
      </w:r>
      <w:r w:rsidR="00570C4E">
        <w:t>Prasanna Hegde</w:t>
      </w:r>
    </w:p>
    <w:p w14:paraId="4A10C23D" w14:textId="4458FC4C" w:rsidR="00AC7B35" w:rsidRDefault="00AC7B35" w:rsidP="00AC7B35">
      <w:pPr>
        <w:pStyle w:val="Heading3"/>
      </w:pPr>
      <w:r>
        <w:t>Contact Number: +919</w:t>
      </w:r>
      <w:r w:rsidR="00570C4E">
        <w:t>008355946</w:t>
      </w:r>
    </w:p>
    <w:p w14:paraId="32F31584" w14:textId="42A86E39" w:rsidR="00276038" w:rsidRDefault="00AC7B35" w:rsidP="00570C4E">
      <w:pPr>
        <w:pStyle w:val="Heading3"/>
      </w:pPr>
      <w:r>
        <w:t>Email</w:t>
      </w:r>
      <w:r w:rsidR="00F85C91">
        <w:t xml:space="preserve"> ID</w:t>
      </w:r>
      <w:r>
        <w:t xml:space="preserve">: </w:t>
      </w:r>
      <w:r w:rsidR="00570C4E" w:rsidRPr="00570C4E">
        <w:t>hegde.prasanna1386</w:t>
      </w:r>
      <w:r>
        <w:t>@gmail.com</w:t>
      </w:r>
    </w:p>
    <w:p w14:paraId="1B423C9F" w14:textId="571C60E0" w:rsidR="00C81534" w:rsidRDefault="00C81534" w:rsidP="00C81534"/>
    <w:p w14:paraId="76BD454B" w14:textId="77A84538" w:rsidR="00C81534" w:rsidRDefault="00C81534" w:rsidP="00C81534">
      <w:pPr>
        <w:pStyle w:val="Heading3"/>
      </w:pPr>
      <w:r>
        <w:t>Declaration:</w:t>
      </w:r>
    </w:p>
    <w:p w14:paraId="0D746F68" w14:textId="46E29836" w:rsidR="00C81534" w:rsidRPr="00C81534" w:rsidRDefault="00C81534" w:rsidP="00C81534">
      <w:pPr>
        <w:rPr>
          <w:sz w:val="24"/>
          <w:szCs w:val="24"/>
        </w:rPr>
      </w:pPr>
      <w:r w:rsidRPr="00C81534">
        <w:rPr>
          <w:rFonts w:cs="Times New Roman"/>
          <w:sz w:val="24"/>
          <w:szCs w:val="24"/>
        </w:rPr>
        <w:t>I hereby declare that above mentioned information is true to my knowledge.</w:t>
      </w:r>
    </w:p>
    <w:p w14:paraId="36AB13E2" w14:textId="77777777" w:rsidR="00B91B8E" w:rsidRPr="00B91B8E" w:rsidRDefault="00B91B8E" w:rsidP="00B91B8E">
      <w:pPr>
        <w:pStyle w:val="Heading3"/>
      </w:pPr>
    </w:p>
    <w:p w14:paraId="5567118F" w14:textId="77777777" w:rsidR="00B91B8E" w:rsidRPr="001B29CF" w:rsidRDefault="00B91B8E" w:rsidP="00AB1FF1">
      <w:pPr>
        <w:pStyle w:val="ListBullet"/>
        <w:numPr>
          <w:ilvl w:val="0"/>
          <w:numId w:val="0"/>
        </w:numPr>
        <w:ind w:left="216" w:hanging="216"/>
      </w:pPr>
    </w:p>
    <w:sectPr w:rsidR="00B91B8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50618" w14:textId="77777777" w:rsidR="00427392" w:rsidRDefault="00427392">
      <w:pPr>
        <w:spacing w:after="0"/>
      </w:pPr>
      <w:r>
        <w:separator/>
      </w:r>
    </w:p>
  </w:endnote>
  <w:endnote w:type="continuationSeparator" w:id="0">
    <w:p w14:paraId="709C62AA" w14:textId="77777777" w:rsidR="00427392" w:rsidRDefault="004273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998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8FC2" w14:textId="77777777" w:rsidR="00427392" w:rsidRDefault="00427392">
      <w:pPr>
        <w:spacing w:after="0"/>
      </w:pPr>
      <w:r>
        <w:separator/>
      </w:r>
    </w:p>
  </w:footnote>
  <w:footnote w:type="continuationSeparator" w:id="0">
    <w:p w14:paraId="667CD1E4" w14:textId="77777777" w:rsidR="00427392" w:rsidRDefault="004273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8EC98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14318B0"/>
    <w:multiLevelType w:val="hybridMultilevel"/>
    <w:tmpl w:val="8A8CA9CE"/>
    <w:lvl w:ilvl="0" w:tplc="D9F64A9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8789C"/>
    <w:multiLevelType w:val="hybridMultilevel"/>
    <w:tmpl w:val="021A053A"/>
    <w:lvl w:ilvl="0" w:tplc="29A4E28E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CC1892"/>
    <w:multiLevelType w:val="hybridMultilevel"/>
    <w:tmpl w:val="28E6424E"/>
    <w:lvl w:ilvl="0" w:tplc="3ABA49D6">
      <w:start w:val="1"/>
      <w:numFmt w:val="decimal"/>
      <w:pStyle w:val="Sidehead1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500B7801"/>
    <w:multiLevelType w:val="hybridMultilevel"/>
    <w:tmpl w:val="BC385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82320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61267C"/>
    <w:multiLevelType w:val="hybridMultilevel"/>
    <w:tmpl w:val="1EEA5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20"/>
  </w:num>
  <w:num w:numId="16">
    <w:abstractNumId w:val="12"/>
  </w:num>
  <w:num w:numId="17">
    <w:abstractNumId w:val="17"/>
  </w:num>
  <w:num w:numId="18">
    <w:abstractNumId w:val="10"/>
  </w:num>
  <w:num w:numId="19">
    <w:abstractNumId w:val="24"/>
  </w:num>
  <w:num w:numId="20">
    <w:abstractNumId w:val="21"/>
  </w:num>
  <w:num w:numId="21">
    <w:abstractNumId w:val="11"/>
  </w:num>
  <w:num w:numId="22">
    <w:abstractNumId w:val="16"/>
  </w:num>
  <w:num w:numId="23">
    <w:abstractNumId w:val="23"/>
  </w:num>
  <w:num w:numId="24">
    <w:abstractNumId w:val="22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9"/>
  </w:num>
  <w:num w:numId="30">
    <w:abstractNumId w:val="14"/>
  </w:num>
  <w:num w:numId="31">
    <w:abstractNumId w:val="11"/>
  </w:num>
  <w:num w:numId="32">
    <w:abstractNumId w:val="1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F1"/>
    <w:rsid w:val="00011222"/>
    <w:rsid w:val="00011B08"/>
    <w:rsid w:val="000126CC"/>
    <w:rsid w:val="00014E5D"/>
    <w:rsid w:val="00025898"/>
    <w:rsid w:val="00026551"/>
    <w:rsid w:val="0004234F"/>
    <w:rsid w:val="00044AF5"/>
    <w:rsid w:val="00051184"/>
    <w:rsid w:val="00055DFF"/>
    <w:rsid w:val="00056BCA"/>
    <w:rsid w:val="00057BA5"/>
    <w:rsid w:val="00080610"/>
    <w:rsid w:val="00082CF5"/>
    <w:rsid w:val="00087543"/>
    <w:rsid w:val="000A19EE"/>
    <w:rsid w:val="000A4F59"/>
    <w:rsid w:val="000B12B6"/>
    <w:rsid w:val="000B1920"/>
    <w:rsid w:val="000B32C4"/>
    <w:rsid w:val="000C18A8"/>
    <w:rsid w:val="000C2A30"/>
    <w:rsid w:val="000C52A2"/>
    <w:rsid w:val="000D0338"/>
    <w:rsid w:val="000E0B0D"/>
    <w:rsid w:val="000E1883"/>
    <w:rsid w:val="000E51DD"/>
    <w:rsid w:val="000E73D3"/>
    <w:rsid w:val="000F25B0"/>
    <w:rsid w:val="000F4E96"/>
    <w:rsid w:val="000F6795"/>
    <w:rsid w:val="00100240"/>
    <w:rsid w:val="001057E6"/>
    <w:rsid w:val="0011188B"/>
    <w:rsid w:val="00121F90"/>
    <w:rsid w:val="00141A4C"/>
    <w:rsid w:val="00153054"/>
    <w:rsid w:val="00167B6C"/>
    <w:rsid w:val="00173CB7"/>
    <w:rsid w:val="001839D0"/>
    <w:rsid w:val="0018438A"/>
    <w:rsid w:val="00184709"/>
    <w:rsid w:val="001955B5"/>
    <w:rsid w:val="00195763"/>
    <w:rsid w:val="00195EAE"/>
    <w:rsid w:val="001B29CF"/>
    <w:rsid w:val="001C3B60"/>
    <w:rsid w:val="001D0C79"/>
    <w:rsid w:val="001E0AA6"/>
    <w:rsid w:val="001F020C"/>
    <w:rsid w:val="001F0D5B"/>
    <w:rsid w:val="001F3783"/>
    <w:rsid w:val="002012E9"/>
    <w:rsid w:val="0021037D"/>
    <w:rsid w:val="00212D37"/>
    <w:rsid w:val="00217744"/>
    <w:rsid w:val="00222587"/>
    <w:rsid w:val="00234620"/>
    <w:rsid w:val="0025521F"/>
    <w:rsid w:val="002717F1"/>
    <w:rsid w:val="002754BF"/>
    <w:rsid w:val="002759C6"/>
    <w:rsid w:val="00275E39"/>
    <w:rsid w:val="00276038"/>
    <w:rsid w:val="002774A2"/>
    <w:rsid w:val="0028220F"/>
    <w:rsid w:val="002B089E"/>
    <w:rsid w:val="002B1F40"/>
    <w:rsid w:val="002B46C7"/>
    <w:rsid w:val="002B6806"/>
    <w:rsid w:val="002B780B"/>
    <w:rsid w:val="002C330C"/>
    <w:rsid w:val="002E1293"/>
    <w:rsid w:val="002E1D3C"/>
    <w:rsid w:val="002E78E8"/>
    <w:rsid w:val="003050F5"/>
    <w:rsid w:val="00306D63"/>
    <w:rsid w:val="00315FB3"/>
    <w:rsid w:val="00320172"/>
    <w:rsid w:val="0032613F"/>
    <w:rsid w:val="00327D3E"/>
    <w:rsid w:val="00337059"/>
    <w:rsid w:val="003404A9"/>
    <w:rsid w:val="00356C14"/>
    <w:rsid w:val="00361BA9"/>
    <w:rsid w:val="003643B6"/>
    <w:rsid w:val="00370EB2"/>
    <w:rsid w:val="00371CFC"/>
    <w:rsid w:val="003729DC"/>
    <w:rsid w:val="00376190"/>
    <w:rsid w:val="003808D8"/>
    <w:rsid w:val="003A4276"/>
    <w:rsid w:val="003A45B9"/>
    <w:rsid w:val="003A537F"/>
    <w:rsid w:val="003B00C1"/>
    <w:rsid w:val="003B214A"/>
    <w:rsid w:val="003B5E4C"/>
    <w:rsid w:val="003C2EF6"/>
    <w:rsid w:val="003C5F6C"/>
    <w:rsid w:val="003D18AE"/>
    <w:rsid w:val="003D4F15"/>
    <w:rsid w:val="003D61A5"/>
    <w:rsid w:val="003D66A0"/>
    <w:rsid w:val="003E1C94"/>
    <w:rsid w:val="003E26E7"/>
    <w:rsid w:val="003E375C"/>
    <w:rsid w:val="003E503A"/>
    <w:rsid w:val="003F52D9"/>
    <w:rsid w:val="003F69D9"/>
    <w:rsid w:val="004156B2"/>
    <w:rsid w:val="0041692F"/>
    <w:rsid w:val="0042453E"/>
    <w:rsid w:val="00427392"/>
    <w:rsid w:val="00433A65"/>
    <w:rsid w:val="0044583D"/>
    <w:rsid w:val="004524CD"/>
    <w:rsid w:val="00454B58"/>
    <w:rsid w:val="004574D2"/>
    <w:rsid w:val="00486E33"/>
    <w:rsid w:val="00487218"/>
    <w:rsid w:val="004907D0"/>
    <w:rsid w:val="00497E41"/>
    <w:rsid w:val="004A7823"/>
    <w:rsid w:val="004B341B"/>
    <w:rsid w:val="004C2D0C"/>
    <w:rsid w:val="004D09B7"/>
    <w:rsid w:val="004D750C"/>
    <w:rsid w:val="004D7A6A"/>
    <w:rsid w:val="004E55A4"/>
    <w:rsid w:val="004F32D9"/>
    <w:rsid w:val="004F69E3"/>
    <w:rsid w:val="004F7C18"/>
    <w:rsid w:val="0050474F"/>
    <w:rsid w:val="005207AA"/>
    <w:rsid w:val="0052477C"/>
    <w:rsid w:val="00531B2A"/>
    <w:rsid w:val="00534ADB"/>
    <w:rsid w:val="0054296B"/>
    <w:rsid w:val="00543684"/>
    <w:rsid w:val="00553DAF"/>
    <w:rsid w:val="00557443"/>
    <w:rsid w:val="00561234"/>
    <w:rsid w:val="00562368"/>
    <w:rsid w:val="00567794"/>
    <w:rsid w:val="005679C7"/>
    <w:rsid w:val="005701F4"/>
    <w:rsid w:val="00570C4E"/>
    <w:rsid w:val="00573863"/>
    <w:rsid w:val="00573C5B"/>
    <w:rsid w:val="005806E4"/>
    <w:rsid w:val="00584802"/>
    <w:rsid w:val="005B1EF8"/>
    <w:rsid w:val="005C1C2E"/>
    <w:rsid w:val="005C343E"/>
    <w:rsid w:val="005C5630"/>
    <w:rsid w:val="005C6698"/>
    <w:rsid w:val="005D3FAC"/>
    <w:rsid w:val="005F2E68"/>
    <w:rsid w:val="006169D0"/>
    <w:rsid w:val="00617751"/>
    <w:rsid w:val="006177CA"/>
    <w:rsid w:val="00617B26"/>
    <w:rsid w:val="00621883"/>
    <w:rsid w:val="006270A9"/>
    <w:rsid w:val="0062730C"/>
    <w:rsid w:val="006310BE"/>
    <w:rsid w:val="00634FD7"/>
    <w:rsid w:val="00635081"/>
    <w:rsid w:val="00643D06"/>
    <w:rsid w:val="00644043"/>
    <w:rsid w:val="006444A2"/>
    <w:rsid w:val="00656EFF"/>
    <w:rsid w:val="00660054"/>
    <w:rsid w:val="00666350"/>
    <w:rsid w:val="00675956"/>
    <w:rsid w:val="00681034"/>
    <w:rsid w:val="00683F4D"/>
    <w:rsid w:val="00696182"/>
    <w:rsid w:val="006A39B3"/>
    <w:rsid w:val="006A63AF"/>
    <w:rsid w:val="006B184D"/>
    <w:rsid w:val="006B3D42"/>
    <w:rsid w:val="006B51EE"/>
    <w:rsid w:val="006B6FA4"/>
    <w:rsid w:val="006C06A3"/>
    <w:rsid w:val="006C40BF"/>
    <w:rsid w:val="006C4AA4"/>
    <w:rsid w:val="006D15A0"/>
    <w:rsid w:val="006D4F82"/>
    <w:rsid w:val="006E06DD"/>
    <w:rsid w:val="006F2815"/>
    <w:rsid w:val="006F2E5E"/>
    <w:rsid w:val="00716F17"/>
    <w:rsid w:val="00725566"/>
    <w:rsid w:val="00737025"/>
    <w:rsid w:val="0074519D"/>
    <w:rsid w:val="00751DEC"/>
    <w:rsid w:val="00755BBC"/>
    <w:rsid w:val="00762ED9"/>
    <w:rsid w:val="00763D2A"/>
    <w:rsid w:val="00765F3F"/>
    <w:rsid w:val="007700AD"/>
    <w:rsid w:val="00782A94"/>
    <w:rsid w:val="007861B0"/>
    <w:rsid w:val="00787FBB"/>
    <w:rsid w:val="00792667"/>
    <w:rsid w:val="007956CF"/>
    <w:rsid w:val="007A02DC"/>
    <w:rsid w:val="007A625E"/>
    <w:rsid w:val="007A6606"/>
    <w:rsid w:val="007A7B6D"/>
    <w:rsid w:val="007A7D5C"/>
    <w:rsid w:val="007C457D"/>
    <w:rsid w:val="007C5EBE"/>
    <w:rsid w:val="007E0A30"/>
    <w:rsid w:val="007E1751"/>
    <w:rsid w:val="007E536D"/>
    <w:rsid w:val="007F1B7E"/>
    <w:rsid w:val="00811ACB"/>
    <w:rsid w:val="00816216"/>
    <w:rsid w:val="00821AF2"/>
    <w:rsid w:val="00827D58"/>
    <w:rsid w:val="008324E0"/>
    <w:rsid w:val="00833435"/>
    <w:rsid w:val="00834D6E"/>
    <w:rsid w:val="00852282"/>
    <w:rsid w:val="00856C5E"/>
    <w:rsid w:val="00861055"/>
    <w:rsid w:val="008631AE"/>
    <w:rsid w:val="00863E2E"/>
    <w:rsid w:val="00864F52"/>
    <w:rsid w:val="0087734B"/>
    <w:rsid w:val="008811B9"/>
    <w:rsid w:val="008A31FB"/>
    <w:rsid w:val="008A474B"/>
    <w:rsid w:val="008A5388"/>
    <w:rsid w:val="008A6E0C"/>
    <w:rsid w:val="008B1564"/>
    <w:rsid w:val="008B58A6"/>
    <w:rsid w:val="008C560E"/>
    <w:rsid w:val="008C6628"/>
    <w:rsid w:val="008D3C47"/>
    <w:rsid w:val="008E73F6"/>
    <w:rsid w:val="008F4157"/>
    <w:rsid w:val="008F43BA"/>
    <w:rsid w:val="008F48F2"/>
    <w:rsid w:val="0090097B"/>
    <w:rsid w:val="009111A8"/>
    <w:rsid w:val="00913DD8"/>
    <w:rsid w:val="0091658C"/>
    <w:rsid w:val="00930669"/>
    <w:rsid w:val="00931748"/>
    <w:rsid w:val="00942108"/>
    <w:rsid w:val="00942B12"/>
    <w:rsid w:val="00951B60"/>
    <w:rsid w:val="00952E57"/>
    <w:rsid w:val="00954FBF"/>
    <w:rsid w:val="00972476"/>
    <w:rsid w:val="00976B1B"/>
    <w:rsid w:val="009779A4"/>
    <w:rsid w:val="0098373A"/>
    <w:rsid w:val="009868A2"/>
    <w:rsid w:val="00991242"/>
    <w:rsid w:val="00994C4B"/>
    <w:rsid w:val="009955FA"/>
    <w:rsid w:val="009A6043"/>
    <w:rsid w:val="009B2D12"/>
    <w:rsid w:val="009C0A72"/>
    <w:rsid w:val="009C67DF"/>
    <w:rsid w:val="009D0AF8"/>
    <w:rsid w:val="009D174E"/>
    <w:rsid w:val="009D31C3"/>
    <w:rsid w:val="009D3A01"/>
    <w:rsid w:val="009D5933"/>
    <w:rsid w:val="009E5197"/>
    <w:rsid w:val="009E74D8"/>
    <w:rsid w:val="009F4354"/>
    <w:rsid w:val="00A07837"/>
    <w:rsid w:val="00A13C3B"/>
    <w:rsid w:val="00A173C4"/>
    <w:rsid w:val="00A33C40"/>
    <w:rsid w:val="00A35463"/>
    <w:rsid w:val="00A510BE"/>
    <w:rsid w:val="00A52BC5"/>
    <w:rsid w:val="00A708FE"/>
    <w:rsid w:val="00A84EDD"/>
    <w:rsid w:val="00A87553"/>
    <w:rsid w:val="00A9186C"/>
    <w:rsid w:val="00AA22AE"/>
    <w:rsid w:val="00AA58A2"/>
    <w:rsid w:val="00AA6E89"/>
    <w:rsid w:val="00AB1FF1"/>
    <w:rsid w:val="00AB33F1"/>
    <w:rsid w:val="00AB6196"/>
    <w:rsid w:val="00AC7B35"/>
    <w:rsid w:val="00AD5E49"/>
    <w:rsid w:val="00AE27B3"/>
    <w:rsid w:val="00AE6826"/>
    <w:rsid w:val="00AE736C"/>
    <w:rsid w:val="00AF40F4"/>
    <w:rsid w:val="00B009EB"/>
    <w:rsid w:val="00B00ABC"/>
    <w:rsid w:val="00B0549A"/>
    <w:rsid w:val="00B11F4A"/>
    <w:rsid w:val="00B1537E"/>
    <w:rsid w:val="00B23244"/>
    <w:rsid w:val="00B51A6A"/>
    <w:rsid w:val="00B5645E"/>
    <w:rsid w:val="00B569DD"/>
    <w:rsid w:val="00B6485B"/>
    <w:rsid w:val="00B72489"/>
    <w:rsid w:val="00B86268"/>
    <w:rsid w:val="00B86DAB"/>
    <w:rsid w:val="00B87B94"/>
    <w:rsid w:val="00B91B8E"/>
    <w:rsid w:val="00B94A2A"/>
    <w:rsid w:val="00B94FFB"/>
    <w:rsid w:val="00BA0B12"/>
    <w:rsid w:val="00BA6FFE"/>
    <w:rsid w:val="00BB19F5"/>
    <w:rsid w:val="00BB1DA2"/>
    <w:rsid w:val="00BC404C"/>
    <w:rsid w:val="00BD768D"/>
    <w:rsid w:val="00BE4F44"/>
    <w:rsid w:val="00C0485D"/>
    <w:rsid w:val="00C04FEE"/>
    <w:rsid w:val="00C133BD"/>
    <w:rsid w:val="00C15402"/>
    <w:rsid w:val="00C158A6"/>
    <w:rsid w:val="00C30820"/>
    <w:rsid w:val="00C3268F"/>
    <w:rsid w:val="00C43494"/>
    <w:rsid w:val="00C45298"/>
    <w:rsid w:val="00C528DE"/>
    <w:rsid w:val="00C61F8E"/>
    <w:rsid w:val="00C63BAB"/>
    <w:rsid w:val="00C649B1"/>
    <w:rsid w:val="00C65852"/>
    <w:rsid w:val="00C66722"/>
    <w:rsid w:val="00C759BD"/>
    <w:rsid w:val="00C75F74"/>
    <w:rsid w:val="00C81534"/>
    <w:rsid w:val="00C82973"/>
    <w:rsid w:val="00C83320"/>
    <w:rsid w:val="00C84E01"/>
    <w:rsid w:val="00C865C7"/>
    <w:rsid w:val="00C9449E"/>
    <w:rsid w:val="00C966E0"/>
    <w:rsid w:val="00CA3732"/>
    <w:rsid w:val="00CA3D8C"/>
    <w:rsid w:val="00CA70B4"/>
    <w:rsid w:val="00CC00D7"/>
    <w:rsid w:val="00CC35AB"/>
    <w:rsid w:val="00CC428C"/>
    <w:rsid w:val="00CD4F91"/>
    <w:rsid w:val="00CE484E"/>
    <w:rsid w:val="00D1422F"/>
    <w:rsid w:val="00D624A0"/>
    <w:rsid w:val="00D75AC6"/>
    <w:rsid w:val="00D8217F"/>
    <w:rsid w:val="00D875A9"/>
    <w:rsid w:val="00DA3558"/>
    <w:rsid w:val="00DA6972"/>
    <w:rsid w:val="00DB1477"/>
    <w:rsid w:val="00DC7C07"/>
    <w:rsid w:val="00DD160D"/>
    <w:rsid w:val="00DD3C7D"/>
    <w:rsid w:val="00DE2857"/>
    <w:rsid w:val="00DF053F"/>
    <w:rsid w:val="00DF349F"/>
    <w:rsid w:val="00DF41D1"/>
    <w:rsid w:val="00E02E85"/>
    <w:rsid w:val="00E1005E"/>
    <w:rsid w:val="00E12309"/>
    <w:rsid w:val="00E168A2"/>
    <w:rsid w:val="00E17F94"/>
    <w:rsid w:val="00E20ABF"/>
    <w:rsid w:val="00E35419"/>
    <w:rsid w:val="00E40418"/>
    <w:rsid w:val="00E42BC5"/>
    <w:rsid w:val="00E447B5"/>
    <w:rsid w:val="00E57B88"/>
    <w:rsid w:val="00E61476"/>
    <w:rsid w:val="00E7109D"/>
    <w:rsid w:val="00E718D4"/>
    <w:rsid w:val="00E83E4B"/>
    <w:rsid w:val="00E8451A"/>
    <w:rsid w:val="00E9318E"/>
    <w:rsid w:val="00E94A87"/>
    <w:rsid w:val="00EA5EFF"/>
    <w:rsid w:val="00EB0055"/>
    <w:rsid w:val="00EC0984"/>
    <w:rsid w:val="00EC14D8"/>
    <w:rsid w:val="00ED3E70"/>
    <w:rsid w:val="00ED4D67"/>
    <w:rsid w:val="00ED63F7"/>
    <w:rsid w:val="00EE3635"/>
    <w:rsid w:val="00EE6DCB"/>
    <w:rsid w:val="00F07A3F"/>
    <w:rsid w:val="00F1148D"/>
    <w:rsid w:val="00F21593"/>
    <w:rsid w:val="00F2418E"/>
    <w:rsid w:val="00F40011"/>
    <w:rsid w:val="00F6427A"/>
    <w:rsid w:val="00F64646"/>
    <w:rsid w:val="00F8099E"/>
    <w:rsid w:val="00F859EC"/>
    <w:rsid w:val="00F85C91"/>
    <w:rsid w:val="00F91874"/>
    <w:rsid w:val="00F925A6"/>
    <w:rsid w:val="00F94ECD"/>
    <w:rsid w:val="00FB240C"/>
    <w:rsid w:val="00FC0888"/>
    <w:rsid w:val="00FC6814"/>
    <w:rsid w:val="00FD0CB5"/>
    <w:rsid w:val="00FD22A3"/>
    <w:rsid w:val="00FD447C"/>
    <w:rsid w:val="00FE027A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F9A07"/>
  <w15:chartTrackingRefBased/>
  <w15:docId w15:val="{8BF1C12F-C0E1-48D8-BA9E-A9BC0F5C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C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4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60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DC7C0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447C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A6043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A6043"/>
    <w:rPr>
      <w:rFonts w:asciiTheme="majorHAnsi" w:eastAsiaTheme="majorEastAsia" w:hAnsiTheme="majorHAnsi" w:cstheme="majorBidi"/>
      <w:color w:val="1C515A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E0A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3DD8"/>
    <w:rPr>
      <w:color w:val="605E5C"/>
      <w:shd w:val="clear" w:color="auto" w:fill="E1DFDD"/>
    </w:rPr>
  </w:style>
  <w:style w:type="paragraph" w:customStyle="1" w:styleId="Default">
    <w:name w:val="Default"/>
    <w:rsid w:val="00FC6814"/>
    <w:pPr>
      <w:autoSpaceDE w:val="0"/>
      <w:autoSpaceDN w:val="0"/>
      <w:adjustRightInd w:val="0"/>
      <w:spacing w:after="0"/>
    </w:pPr>
    <w:rPr>
      <w:rFonts w:ascii="Times New Roman" w:eastAsiaTheme="minorHAnsi" w:hAnsi="Times New Roman" w:cs="Times New Roman"/>
      <w:color w:val="000000"/>
      <w:sz w:val="24"/>
      <w:szCs w:val="24"/>
      <w:lang w:val="en-IN" w:eastAsia="en-US"/>
    </w:rPr>
  </w:style>
  <w:style w:type="paragraph" w:customStyle="1" w:styleId="Heading-unnumbered">
    <w:name w:val="Heading - unnumbered"/>
    <w:next w:val="Normal"/>
    <w:link w:val="Heading-unnumberedChar"/>
    <w:uiPriority w:val="99"/>
    <w:rsid w:val="00570C4E"/>
    <w:pPr>
      <w:spacing w:before="240" w:after="120" w:line="276" w:lineRule="auto"/>
    </w:pPr>
    <w:rPr>
      <w:rFonts w:ascii="Arial Bold" w:eastAsia="Calibri" w:hAnsi="Arial Bold" w:cs="Arial"/>
      <w:b/>
      <w:caps/>
      <w:color w:val="1F497D"/>
      <w:sz w:val="24"/>
      <w:szCs w:val="24"/>
      <w:lang w:val="en-MY" w:eastAsia="en-US"/>
    </w:rPr>
  </w:style>
  <w:style w:type="character" w:customStyle="1" w:styleId="Heading-unnumberedChar">
    <w:name w:val="Heading - unnumbered Char"/>
    <w:basedOn w:val="DefaultParagraphFont"/>
    <w:link w:val="Heading-unnumbered"/>
    <w:uiPriority w:val="99"/>
    <w:locked/>
    <w:rsid w:val="00570C4E"/>
    <w:rPr>
      <w:rFonts w:ascii="Arial Bold" w:eastAsia="Calibri" w:hAnsi="Arial Bold" w:cs="Arial"/>
      <w:b/>
      <w:caps/>
      <w:color w:val="1F497D"/>
      <w:sz w:val="24"/>
      <w:szCs w:val="24"/>
      <w:lang w:val="en-MY" w:eastAsia="en-US"/>
    </w:rPr>
  </w:style>
  <w:style w:type="paragraph" w:customStyle="1" w:styleId="TableText">
    <w:name w:val="Table Text"/>
    <w:link w:val="TableTextChar"/>
    <w:uiPriority w:val="99"/>
    <w:rsid w:val="00570C4E"/>
    <w:pPr>
      <w:spacing w:before="60" w:after="60"/>
      <w:jc w:val="both"/>
    </w:pPr>
    <w:rPr>
      <w:rFonts w:ascii="Arial" w:eastAsia="Calibri" w:hAnsi="Arial" w:cs="Arial"/>
      <w:color w:val="auto"/>
      <w:sz w:val="20"/>
      <w:szCs w:val="20"/>
      <w:lang w:val="en-MY" w:eastAsia="en-US"/>
    </w:rPr>
  </w:style>
  <w:style w:type="paragraph" w:customStyle="1" w:styleId="TableTextBold">
    <w:name w:val="Table Text Bold"/>
    <w:basedOn w:val="TableText"/>
    <w:link w:val="TableTextBoldChar"/>
    <w:uiPriority w:val="99"/>
    <w:rsid w:val="00570C4E"/>
    <w:rPr>
      <w:b/>
    </w:rPr>
  </w:style>
  <w:style w:type="character" w:customStyle="1" w:styleId="TableTextChar">
    <w:name w:val="Table Text Char"/>
    <w:basedOn w:val="DefaultParagraphFont"/>
    <w:link w:val="TableText"/>
    <w:uiPriority w:val="99"/>
    <w:locked/>
    <w:rsid w:val="00570C4E"/>
    <w:rPr>
      <w:rFonts w:ascii="Arial" w:eastAsia="Calibri" w:hAnsi="Arial" w:cs="Arial"/>
      <w:color w:val="auto"/>
      <w:sz w:val="20"/>
      <w:szCs w:val="20"/>
      <w:lang w:val="en-MY" w:eastAsia="en-US"/>
    </w:rPr>
  </w:style>
  <w:style w:type="character" w:customStyle="1" w:styleId="TableTextBoldChar">
    <w:name w:val="Table Text Bold Char"/>
    <w:basedOn w:val="TableTextChar"/>
    <w:link w:val="TableTextBold"/>
    <w:uiPriority w:val="99"/>
    <w:locked/>
    <w:rsid w:val="00570C4E"/>
    <w:rPr>
      <w:rFonts w:ascii="Arial" w:eastAsia="Calibri" w:hAnsi="Arial" w:cs="Arial"/>
      <w:b/>
      <w:color w:val="auto"/>
      <w:sz w:val="20"/>
      <w:szCs w:val="20"/>
      <w:lang w:val="en-MY" w:eastAsia="en-US"/>
    </w:rPr>
  </w:style>
  <w:style w:type="paragraph" w:customStyle="1" w:styleId="TableHeader">
    <w:name w:val="Table Header"/>
    <w:link w:val="TableHeaderChar"/>
    <w:uiPriority w:val="99"/>
    <w:rsid w:val="00570C4E"/>
    <w:pPr>
      <w:spacing w:before="120" w:after="120" w:line="276" w:lineRule="auto"/>
    </w:pPr>
    <w:rPr>
      <w:rFonts w:ascii="Arial Bold" w:eastAsia="Calibri" w:hAnsi="Arial Bold" w:cs="Arial"/>
      <w:b/>
      <w:color w:val="auto"/>
      <w:sz w:val="20"/>
      <w:szCs w:val="20"/>
      <w:lang w:val="en-MY" w:eastAsia="en-US"/>
    </w:rPr>
  </w:style>
  <w:style w:type="character" w:customStyle="1" w:styleId="TableHeaderChar">
    <w:name w:val="Table Header Char"/>
    <w:basedOn w:val="DefaultParagraphFont"/>
    <w:link w:val="TableHeader"/>
    <w:uiPriority w:val="99"/>
    <w:locked/>
    <w:rsid w:val="00570C4E"/>
    <w:rPr>
      <w:rFonts w:ascii="Arial Bold" w:eastAsia="Calibri" w:hAnsi="Arial Bold" w:cs="Arial"/>
      <w:b/>
      <w:color w:val="auto"/>
      <w:sz w:val="20"/>
      <w:szCs w:val="20"/>
      <w:lang w:val="en-MY" w:eastAsia="en-US"/>
    </w:rPr>
  </w:style>
  <w:style w:type="paragraph" w:customStyle="1" w:styleId="Sidehead1">
    <w:name w:val="Side head 1"/>
    <w:basedOn w:val="Normal"/>
    <w:link w:val="Sidehead1Char"/>
    <w:uiPriority w:val="99"/>
    <w:rsid w:val="00570C4E"/>
    <w:pPr>
      <w:numPr>
        <w:numId w:val="32"/>
      </w:numPr>
      <w:pBdr>
        <w:bottom w:val="single" w:sz="4" w:space="1" w:color="C0C0C0"/>
      </w:pBdr>
      <w:spacing w:after="120"/>
    </w:pPr>
    <w:rPr>
      <w:rFonts w:ascii="Arial" w:eastAsia="Calibri" w:hAnsi="Arial" w:cs="Times New Roman"/>
      <w:b/>
      <w:color w:val="0064AF"/>
      <w:sz w:val="24"/>
      <w:szCs w:val="20"/>
      <w:lang w:eastAsia="en-US"/>
    </w:rPr>
  </w:style>
  <w:style w:type="character" w:customStyle="1" w:styleId="Sidehead1Char">
    <w:name w:val="Side head 1 Char"/>
    <w:link w:val="Sidehead1"/>
    <w:uiPriority w:val="99"/>
    <w:locked/>
    <w:rsid w:val="00570C4E"/>
    <w:rPr>
      <w:rFonts w:ascii="Arial" w:eastAsia="Calibri" w:hAnsi="Arial" w:cs="Times New Roman"/>
      <w:b/>
      <w:color w:val="0064AF"/>
      <w:sz w:val="24"/>
      <w:szCs w:val="20"/>
      <w:lang w:eastAsia="en-US"/>
    </w:rPr>
  </w:style>
  <w:style w:type="paragraph" w:customStyle="1" w:styleId="NormalBold">
    <w:name w:val="Normal Bold"/>
    <w:basedOn w:val="Normal"/>
    <w:link w:val="NormalBoldChar"/>
    <w:uiPriority w:val="99"/>
    <w:rsid w:val="00570C4E"/>
    <w:pPr>
      <w:spacing w:before="240" w:after="120"/>
      <w:jc w:val="both"/>
    </w:pPr>
    <w:rPr>
      <w:rFonts w:ascii="Arial" w:eastAsia="Calibri" w:hAnsi="Arial" w:cs="Arial"/>
      <w:b/>
      <w:color w:val="auto"/>
      <w:sz w:val="20"/>
      <w:szCs w:val="20"/>
      <w:lang w:val="en-GB" w:eastAsia="en-US"/>
    </w:rPr>
  </w:style>
  <w:style w:type="character" w:customStyle="1" w:styleId="NormalBoldChar">
    <w:name w:val="Normal Bold Char"/>
    <w:basedOn w:val="DefaultParagraphFont"/>
    <w:link w:val="NormalBold"/>
    <w:uiPriority w:val="99"/>
    <w:locked/>
    <w:rsid w:val="00570C4E"/>
    <w:rPr>
      <w:rFonts w:ascii="Arial" w:eastAsia="Calibri" w:hAnsi="Arial" w:cs="Arial"/>
      <w:b/>
      <w:color w:val="auto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na\AppData\Local\Microsoft\Office\16.0\DTS\en-US%7b6FFD516F-D962-41E8-B134-E14EEBE0DFC2%7d\%7b75BA9A0D-5F00-4658-9F59-239471294AE5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96DBEF37CA4527911A8C0EF06A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5F9D2-DA7E-4C4D-9BE9-6643D40100B9}"/>
      </w:docPartPr>
      <w:docPartBody>
        <w:p w:rsidR="005C0312" w:rsidRDefault="004776CD" w:rsidP="004776CD">
          <w:pPr>
            <w:pStyle w:val="A196DBEF37CA4527911A8C0EF06A37B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22"/>
    <w:rsid w:val="00002829"/>
    <w:rsid w:val="000B45F8"/>
    <w:rsid w:val="002571E2"/>
    <w:rsid w:val="004135D1"/>
    <w:rsid w:val="00421ECF"/>
    <w:rsid w:val="00463A56"/>
    <w:rsid w:val="004776CD"/>
    <w:rsid w:val="004C1B27"/>
    <w:rsid w:val="00553D2F"/>
    <w:rsid w:val="00581A37"/>
    <w:rsid w:val="005C0312"/>
    <w:rsid w:val="005C16E7"/>
    <w:rsid w:val="00606D34"/>
    <w:rsid w:val="00691212"/>
    <w:rsid w:val="00812BD6"/>
    <w:rsid w:val="009A4FA5"/>
    <w:rsid w:val="009C4813"/>
    <w:rsid w:val="009C79AD"/>
    <w:rsid w:val="009F1823"/>
    <w:rsid w:val="00A06B65"/>
    <w:rsid w:val="00C12703"/>
    <w:rsid w:val="00C176C0"/>
    <w:rsid w:val="00DE2045"/>
    <w:rsid w:val="00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96DBEF37CA4527911A8C0EF06A37B6">
    <w:name w:val="A196DBEF37CA4527911A8C0EF06A37B6"/>
    <w:rsid w:val="004776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09D08-F225-4AF2-9010-344F2F938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{75BA9A0D-5F00-4658-9F59-239471294AE5}tf02918880</Template>
  <TotalTime>37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avina</dc:creator>
  <cp:keywords/>
  <cp:lastModifiedBy>Divya Hegde</cp:lastModifiedBy>
  <cp:revision>10</cp:revision>
  <dcterms:created xsi:type="dcterms:W3CDTF">2022-01-20T11:38:00Z</dcterms:created>
  <dcterms:modified xsi:type="dcterms:W3CDTF">2022-02-07T11:39:00Z</dcterms:modified>
  <cp:version/>
</cp:coreProperties>
</file>