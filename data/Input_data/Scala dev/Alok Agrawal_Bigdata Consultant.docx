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glossary/numbering.xml" ContentType="application/vnd.openxmlformats-officedocument.wordprocessingml.numbering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71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/>
      </w:tblPr>
      <w:tblGrid>
        <w:gridCol w:w="142"/>
        <w:gridCol w:w="284"/>
        <w:gridCol w:w="141"/>
        <w:gridCol w:w="2130"/>
        <w:gridCol w:w="138"/>
        <w:gridCol w:w="284"/>
        <w:gridCol w:w="142"/>
        <w:gridCol w:w="2126"/>
        <w:gridCol w:w="142"/>
        <w:gridCol w:w="142"/>
        <w:gridCol w:w="1275"/>
        <w:gridCol w:w="284"/>
        <w:gridCol w:w="533"/>
        <w:gridCol w:w="142"/>
        <w:gridCol w:w="142"/>
        <w:gridCol w:w="2092"/>
        <w:gridCol w:w="651"/>
      </w:tblGrid>
      <w:tr w:rsidR="001246BE" w:rsidTr="003318E4">
        <w:trPr>
          <w:trHeight w:val="990"/>
        </w:trPr>
        <w:tc>
          <w:tcPr>
            <w:tcW w:w="10790" w:type="dxa"/>
            <w:gridSpan w:val="17"/>
            <w:tcBorders>
              <w:bottom w:val="single" w:sz="24" w:space="0" w:color="2C3B57" w:themeColor="text2"/>
            </w:tcBorders>
          </w:tcPr>
          <w:p w:rsidR="003318E4" w:rsidRPr="003318E4" w:rsidRDefault="00C27146" w:rsidP="003318E4">
            <w:pPr>
              <w:pStyle w:val="Heading1"/>
              <w:rPr>
                <w:sz w:val="48"/>
                <w:szCs w:val="48"/>
              </w:rPr>
            </w:pPr>
            <w:r w:rsidRPr="003318E4">
              <w:rPr>
                <w:sz w:val="48"/>
                <w:szCs w:val="48"/>
              </w:rPr>
              <w:t>Alok Agrawal</w:t>
            </w:r>
          </w:p>
          <w:p w:rsidR="003318E4" w:rsidRPr="003318E4" w:rsidRDefault="00C27146" w:rsidP="003318E4">
            <w:pPr>
              <w:pStyle w:val="Heading2"/>
              <w:rPr>
                <w:sz w:val="28"/>
                <w:szCs w:val="28"/>
              </w:rPr>
            </w:pPr>
            <w:r w:rsidRPr="003318E4">
              <w:rPr>
                <w:sz w:val="28"/>
                <w:szCs w:val="28"/>
              </w:rPr>
              <w:t>SoftwARE eNGINEER</w:t>
            </w:r>
          </w:p>
        </w:tc>
      </w:tr>
      <w:tr w:rsidR="001246BE" w:rsidTr="003318E4">
        <w:trPr>
          <w:trHeight w:val="149"/>
        </w:trPr>
        <w:tc>
          <w:tcPr>
            <w:tcW w:w="10790" w:type="dxa"/>
            <w:gridSpan w:val="17"/>
            <w:tcBorders>
              <w:top w:val="single" w:sz="24" w:space="0" w:color="2C3B57" w:themeColor="text2"/>
            </w:tcBorders>
            <w:vAlign w:val="center"/>
          </w:tcPr>
          <w:p w:rsidR="003318E4" w:rsidRDefault="003318E4" w:rsidP="003318E4"/>
        </w:tc>
      </w:tr>
      <w:tr w:rsidR="001246BE" w:rsidTr="003318E4">
        <w:trPr>
          <w:gridAfter w:val="1"/>
          <w:wAfter w:w="651" w:type="dxa"/>
          <w:trHeight w:val="314"/>
        </w:trPr>
        <w:tc>
          <w:tcPr>
            <w:tcW w:w="142" w:type="dxa"/>
            <w:vAlign w:val="center"/>
          </w:tcPr>
          <w:p w:rsidR="003318E4" w:rsidRPr="00D06709" w:rsidRDefault="003318E4" w:rsidP="003318E4"/>
        </w:tc>
        <w:tc>
          <w:tcPr>
            <w:tcW w:w="284" w:type="dxa"/>
            <w:shd w:val="clear" w:color="auto" w:fill="2C3B57" w:themeFill="text2"/>
            <w:vAlign w:val="center"/>
          </w:tcPr>
          <w:p w:rsidR="003318E4" w:rsidRPr="00DF1CB4" w:rsidRDefault="00C27146" w:rsidP="003318E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P</w:t>
            </w:r>
          </w:p>
        </w:tc>
        <w:tc>
          <w:tcPr>
            <w:tcW w:w="141" w:type="dxa"/>
            <w:vAlign w:val="center"/>
          </w:tcPr>
          <w:p w:rsidR="003318E4" w:rsidRPr="00D06709" w:rsidRDefault="003318E4" w:rsidP="003318E4"/>
        </w:tc>
        <w:tc>
          <w:tcPr>
            <w:tcW w:w="2130" w:type="dxa"/>
            <w:vAlign w:val="center"/>
          </w:tcPr>
          <w:p w:rsidR="003318E4" w:rsidRPr="00FA4DB0" w:rsidRDefault="00C27146" w:rsidP="003318E4">
            <w:r>
              <w:t>9405691025</w:t>
            </w:r>
          </w:p>
        </w:tc>
        <w:tc>
          <w:tcPr>
            <w:tcW w:w="138" w:type="dxa"/>
            <w:vAlign w:val="center"/>
          </w:tcPr>
          <w:p w:rsidR="003318E4" w:rsidRDefault="003318E4" w:rsidP="003318E4"/>
        </w:tc>
        <w:tc>
          <w:tcPr>
            <w:tcW w:w="284" w:type="dxa"/>
            <w:shd w:val="clear" w:color="auto" w:fill="2C3B57" w:themeFill="text2"/>
            <w:vAlign w:val="center"/>
          </w:tcPr>
          <w:p w:rsidR="003318E4" w:rsidRPr="00DF1CB4" w:rsidRDefault="00C27146" w:rsidP="003318E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E</w:t>
            </w:r>
          </w:p>
        </w:tc>
        <w:tc>
          <w:tcPr>
            <w:tcW w:w="142" w:type="dxa"/>
            <w:vAlign w:val="center"/>
          </w:tcPr>
          <w:p w:rsidR="003318E4" w:rsidRDefault="003318E4" w:rsidP="003318E4"/>
        </w:tc>
        <w:tc>
          <w:tcPr>
            <w:tcW w:w="2126" w:type="dxa"/>
            <w:vAlign w:val="center"/>
          </w:tcPr>
          <w:p w:rsidR="003318E4" w:rsidRPr="00FA4DB0" w:rsidRDefault="00C27146" w:rsidP="003318E4">
            <w:r>
              <w:t>Alokagrawal1203@gmail.com</w:t>
            </w:r>
          </w:p>
        </w:tc>
        <w:tc>
          <w:tcPr>
            <w:tcW w:w="142" w:type="dxa"/>
            <w:vAlign w:val="center"/>
          </w:tcPr>
          <w:p w:rsidR="003318E4" w:rsidRDefault="003318E4" w:rsidP="003318E4"/>
        </w:tc>
        <w:tc>
          <w:tcPr>
            <w:tcW w:w="142" w:type="dxa"/>
            <w:vAlign w:val="center"/>
          </w:tcPr>
          <w:p w:rsidR="003318E4" w:rsidRDefault="003318E4" w:rsidP="003318E4"/>
        </w:tc>
        <w:tc>
          <w:tcPr>
            <w:tcW w:w="2092" w:type="dxa"/>
            <w:gridSpan w:val="3"/>
            <w:vAlign w:val="center"/>
          </w:tcPr>
          <w:p w:rsidR="003318E4" w:rsidRPr="00FA4DB0" w:rsidRDefault="003318E4" w:rsidP="003318E4"/>
        </w:tc>
        <w:tc>
          <w:tcPr>
            <w:tcW w:w="142" w:type="dxa"/>
            <w:vAlign w:val="center"/>
          </w:tcPr>
          <w:p w:rsidR="003318E4" w:rsidRDefault="003318E4" w:rsidP="003318E4"/>
        </w:tc>
        <w:tc>
          <w:tcPr>
            <w:tcW w:w="142" w:type="dxa"/>
            <w:vAlign w:val="center"/>
          </w:tcPr>
          <w:p w:rsidR="003318E4" w:rsidRDefault="003318E4" w:rsidP="003318E4"/>
        </w:tc>
        <w:tc>
          <w:tcPr>
            <w:tcW w:w="2092" w:type="dxa"/>
            <w:vAlign w:val="center"/>
          </w:tcPr>
          <w:p w:rsidR="003318E4" w:rsidRPr="00FA4DB0" w:rsidRDefault="003318E4" w:rsidP="003318E4"/>
        </w:tc>
      </w:tr>
      <w:tr w:rsidR="001246BE" w:rsidTr="00C52475">
        <w:trPr>
          <w:trHeight w:val="153"/>
        </w:trPr>
        <w:tc>
          <w:tcPr>
            <w:tcW w:w="10790" w:type="dxa"/>
            <w:gridSpan w:val="17"/>
            <w:tcBorders>
              <w:bottom w:val="single" w:sz="24" w:space="0" w:color="CADEE5" w:themeColor="background2"/>
            </w:tcBorders>
            <w:vAlign w:val="center"/>
          </w:tcPr>
          <w:p w:rsidR="003318E4" w:rsidRDefault="003318E4" w:rsidP="003318E4"/>
        </w:tc>
      </w:tr>
      <w:tr w:rsidR="001246BE" w:rsidTr="003318E4">
        <w:trPr>
          <w:trHeight w:val="174"/>
        </w:trPr>
        <w:tc>
          <w:tcPr>
            <w:tcW w:w="6946" w:type="dxa"/>
            <w:gridSpan w:val="11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:rsidR="003318E4" w:rsidRPr="005F5561" w:rsidRDefault="00C27146" w:rsidP="003318E4">
            <w:pPr>
              <w:pStyle w:val="Heading3"/>
            </w:pPr>
            <w:r>
              <w:t>sUMMARY</w:t>
            </w:r>
          </w:p>
        </w:tc>
        <w:tc>
          <w:tcPr>
            <w:tcW w:w="284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:rsidR="003318E4" w:rsidRDefault="003318E4" w:rsidP="003318E4"/>
        </w:tc>
        <w:tc>
          <w:tcPr>
            <w:tcW w:w="3560" w:type="dxa"/>
            <w:gridSpan w:val="5"/>
            <w:tcBorders>
              <w:top w:val="single" w:sz="24" w:space="0" w:color="CADEE5" w:themeColor="background2"/>
            </w:tcBorders>
            <w:vAlign w:val="bottom"/>
          </w:tcPr>
          <w:p w:rsidR="003318E4" w:rsidRDefault="003318E4" w:rsidP="003318E4"/>
        </w:tc>
      </w:tr>
      <w:tr w:rsidR="001246BE" w:rsidTr="003318E4">
        <w:trPr>
          <w:trHeight w:val="426"/>
        </w:trPr>
        <w:tc>
          <w:tcPr>
            <w:tcW w:w="6946" w:type="dxa"/>
            <w:gridSpan w:val="11"/>
            <w:vMerge/>
            <w:tcBorders>
              <w:bottom w:val="single" w:sz="8" w:space="0" w:color="2C3B57" w:themeColor="text2"/>
            </w:tcBorders>
            <w:vAlign w:val="bottom"/>
          </w:tcPr>
          <w:p w:rsidR="003318E4" w:rsidRPr="005F5561" w:rsidRDefault="003318E4" w:rsidP="003318E4">
            <w:pPr>
              <w:pStyle w:val="Heading3"/>
            </w:pPr>
          </w:p>
        </w:tc>
        <w:tc>
          <w:tcPr>
            <w:tcW w:w="284" w:type="dxa"/>
            <w:vMerge/>
            <w:vAlign w:val="bottom"/>
          </w:tcPr>
          <w:p w:rsidR="003318E4" w:rsidRDefault="003318E4" w:rsidP="003318E4"/>
        </w:tc>
        <w:tc>
          <w:tcPr>
            <w:tcW w:w="3560" w:type="dxa"/>
            <w:gridSpan w:val="5"/>
            <w:shd w:val="clear" w:color="auto" w:fill="CADEE5" w:themeFill="background2"/>
            <w:vAlign w:val="bottom"/>
          </w:tcPr>
          <w:p w:rsidR="003318E4" w:rsidRDefault="0080545D" w:rsidP="003318E4">
            <w:pPr>
              <w:pStyle w:val="Heading3"/>
            </w:pPr>
            <w:sdt>
              <w:sdtPr>
                <w:id w:val="-2075571490"/>
                <w:placeholder>
                  <w:docPart w:val="F805C2E2D519425DB5615F061B2F84D3"/>
                </w:placeholder>
                <w:temporary/>
                <w:showingPlcHdr/>
              </w:sdtPr>
              <w:sdtContent>
                <w:r w:rsidR="00C27146" w:rsidRPr="00AD0DDD">
                  <w:t>Education</w:t>
                </w:r>
              </w:sdtContent>
            </w:sdt>
          </w:p>
        </w:tc>
      </w:tr>
      <w:tr w:rsidR="001246BE" w:rsidTr="000E7663">
        <w:trPr>
          <w:trHeight w:val="1420"/>
        </w:trPr>
        <w:tc>
          <w:tcPr>
            <w:tcW w:w="6946" w:type="dxa"/>
            <w:gridSpan w:val="11"/>
            <w:tcBorders>
              <w:top w:val="single" w:sz="8" w:space="0" w:color="2C3B57" w:themeColor="text2"/>
            </w:tcBorders>
          </w:tcPr>
          <w:p w:rsidR="003318E4" w:rsidRDefault="00C27146" w:rsidP="003318E4">
            <w:pPr>
              <w:pStyle w:val="Text"/>
            </w:pPr>
            <w:r>
              <w:rPr>
                <w:rFonts w:ascii="Arial" w:hAnsi="Arial" w:cs="Arial"/>
                <w:color w:val="58585F"/>
                <w:sz w:val="21"/>
                <w:szCs w:val="21"/>
                <w:shd w:val="clear" w:color="auto" w:fill="FFFFFF"/>
              </w:rPr>
              <w:t>Self learner, Big Data and data science enthusiast. Self-motivated, hard</w:t>
            </w:r>
            <w:r w:rsidR="009213C7">
              <w:rPr>
                <w:rFonts w:ascii="Arial" w:hAnsi="Arial" w:cs="Arial"/>
                <w:color w:val="58585F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58585F"/>
                <w:sz w:val="21"/>
                <w:szCs w:val="21"/>
                <w:shd w:val="clear" w:color="auto" w:fill="FFFFFF"/>
              </w:rPr>
              <w:t>working, reliable and mature team member adaptable to challenging situations. Always willing to learn new skills and explore new technology</w:t>
            </w:r>
            <w:r w:rsidR="00433A30">
              <w:rPr>
                <w:rFonts w:ascii="Arial" w:hAnsi="Arial" w:cs="Arial"/>
                <w:color w:val="58585F"/>
                <w:sz w:val="21"/>
                <w:szCs w:val="21"/>
                <w:shd w:val="clear" w:color="auto" w:fill="FFFFFF"/>
              </w:rPr>
              <w:t xml:space="preserve"> along with comprehensive knowledge of core subjects</w:t>
            </w:r>
            <w:r>
              <w:rPr>
                <w:rFonts w:ascii="Arial" w:hAnsi="Arial" w:cs="Arial"/>
                <w:color w:val="58585F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284" w:type="dxa"/>
            <w:vMerge w:val="restart"/>
            <w:vAlign w:val="center"/>
          </w:tcPr>
          <w:p w:rsidR="003318E4" w:rsidRDefault="003318E4" w:rsidP="003318E4"/>
        </w:tc>
        <w:tc>
          <w:tcPr>
            <w:tcW w:w="3560" w:type="dxa"/>
            <w:gridSpan w:val="5"/>
            <w:vMerge w:val="restart"/>
            <w:shd w:val="clear" w:color="auto" w:fill="CADEE5" w:themeFill="background2"/>
          </w:tcPr>
          <w:p w:rsidR="003318E4" w:rsidRPr="006C14BE" w:rsidRDefault="00C27146" w:rsidP="003318E4">
            <w:pPr>
              <w:pStyle w:val="Text"/>
              <w:rPr>
                <w:sz w:val="20"/>
                <w:szCs w:val="20"/>
              </w:rPr>
            </w:pPr>
            <w:r w:rsidRPr="006C14BE">
              <w:rPr>
                <w:sz w:val="20"/>
                <w:szCs w:val="20"/>
              </w:rPr>
              <w:t>B.E (Computer Engineering)</w:t>
            </w:r>
          </w:p>
          <w:p w:rsidR="003318E4" w:rsidRPr="006C14BE" w:rsidRDefault="00C27146" w:rsidP="003318E4">
            <w:pPr>
              <w:pStyle w:val="Text"/>
              <w:rPr>
                <w:sz w:val="20"/>
                <w:szCs w:val="20"/>
              </w:rPr>
            </w:pPr>
            <w:r w:rsidRPr="006C14BE">
              <w:rPr>
                <w:sz w:val="20"/>
                <w:szCs w:val="20"/>
              </w:rPr>
              <w:t>Pune Institute of Computer Technology(PICT)</w:t>
            </w:r>
            <w:r>
              <w:rPr>
                <w:sz w:val="20"/>
                <w:szCs w:val="20"/>
              </w:rPr>
              <w:t>(2015-2019)</w:t>
            </w:r>
          </w:p>
          <w:p w:rsidR="003318E4" w:rsidRDefault="003318E4" w:rsidP="003318E4">
            <w:pPr>
              <w:pStyle w:val="Text"/>
              <w:ind w:left="0"/>
            </w:pPr>
          </w:p>
          <w:p w:rsidR="003318E4" w:rsidRDefault="0080545D" w:rsidP="003318E4">
            <w:pPr>
              <w:pStyle w:val="Heading3"/>
            </w:pPr>
            <w:sdt>
              <w:sdtPr>
                <w:rPr>
                  <w:noProof/>
                  <w:lang w:val="en-AU" w:eastAsia="en-AU"/>
                </w:rPr>
                <w:id w:val="2131589075"/>
                <w:placeholder>
                  <w:docPart w:val="80394CFC1A274D50AD0013EC0418A52E"/>
                </w:placeholder>
                <w:temporary/>
                <w:showingPlcHdr/>
              </w:sdtPr>
              <w:sdtContent>
                <w:r w:rsidR="00C27146" w:rsidRPr="00A520FA">
                  <w:rPr>
                    <w:noProof/>
                    <w:lang w:eastAsia="en-AU"/>
                  </w:rPr>
                  <w:t>KEY SKILLS</w:t>
                </w:r>
              </w:sdtContent>
            </w:sdt>
          </w:p>
          <w:p w:rsidR="003318E4" w:rsidRDefault="00C27146" w:rsidP="003318E4">
            <w:pPr>
              <w:pStyle w:val="ListParagraph"/>
            </w:pPr>
            <w:r>
              <w:t>Scala, java, python</w:t>
            </w:r>
          </w:p>
          <w:p w:rsidR="003318E4" w:rsidRDefault="00C27146" w:rsidP="003318E4">
            <w:pPr>
              <w:pStyle w:val="ListParagraph"/>
            </w:pPr>
            <w:r>
              <w:t>spark</w:t>
            </w:r>
          </w:p>
          <w:p w:rsidR="003318E4" w:rsidRDefault="00C27146" w:rsidP="003318E4">
            <w:pPr>
              <w:pStyle w:val="ListParagraph"/>
            </w:pPr>
            <w:r>
              <w:t>microsoft azure</w:t>
            </w:r>
          </w:p>
          <w:p w:rsidR="003318E4" w:rsidRDefault="00C27146" w:rsidP="003318E4">
            <w:pPr>
              <w:pStyle w:val="ListParagraph"/>
            </w:pPr>
            <w:r>
              <w:t>git, gitlab</w:t>
            </w:r>
          </w:p>
          <w:p w:rsidR="003318E4" w:rsidRDefault="00C27146" w:rsidP="003318E4">
            <w:pPr>
              <w:pStyle w:val="ListParagraph"/>
            </w:pPr>
            <w:r>
              <w:t>Dbms, sql</w:t>
            </w:r>
          </w:p>
          <w:p w:rsidR="003318E4" w:rsidRDefault="00C27146" w:rsidP="003318E4">
            <w:pPr>
              <w:pStyle w:val="ListParagraph"/>
            </w:pPr>
            <w:r>
              <w:t>data structures</w:t>
            </w:r>
          </w:p>
          <w:p w:rsidR="003318E4" w:rsidRDefault="00C27146" w:rsidP="003318E4">
            <w:pPr>
              <w:pStyle w:val="ListParagraph"/>
            </w:pPr>
            <w:r>
              <w:t>machine learning</w:t>
            </w:r>
          </w:p>
          <w:p w:rsidR="003318E4" w:rsidRDefault="00C27146" w:rsidP="003318E4">
            <w:pPr>
              <w:pStyle w:val="ListParagraph"/>
            </w:pPr>
            <w:r>
              <w:t>data science</w:t>
            </w:r>
          </w:p>
          <w:p w:rsidR="003318E4" w:rsidRDefault="003318E4" w:rsidP="003318E4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:rsidR="003318E4" w:rsidRDefault="00C27146" w:rsidP="003318E4">
            <w:pPr>
              <w:pStyle w:val="Heading3"/>
            </w:pPr>
            <w:r>
              <w:t>Certifications</w:t>
            </w:r>
          </w:p>
          <w:p w:rsidR="003318E4" w:rsidRDefault="00C27146" w:rsidP="003318E4">
            <w:pPr>
              <w:pStyle w:val="ListParagraph"/>
            </w:pPr>
            <w:r>
              <w:t>Azure fundamentals badges(30)</w:t>
            </w:r>
          </w:p>
          <w:p w:rsidR="003318E4" w:rsidRDefault="00C27146" w:rsidP="003318E4">
            <w:pPr>
              <w:pStyle w:val="ListParagraph"/>
            </w:pPr>
            <w:r>
              <w:t>Big Data Analysis with spark</w:t>
            </w:r>
          </w:p>
          <w:p w:rsidR="003318E4" w:rsidRDefault="00C27146" w:rsidP="003318E4">
            <w:pPr>
              <w:pStyle w:val="ListParagraph"/>
            </w:pPr>
            <w:r>
              <w:t>Data scientist with python</w:t>
            </w:r>
          </w:p>
          <w:p w:rsidR="003318E4" w:rsidRDefault="003318E4" w:rsidP="003318E4"/>
          <w:p w:rsidR="003318E4" w:rsidRDefault="00C27146" w:rsidP="003318E4">
            <w:pPr>
              <w:pStyle w:val="Heading3"/>
            </w:pPr>
            <w:r>
              <w:t>Key projects</w:t>
            </w:r>
          </w:p>
          <w:p w:rsidR="003318E4" w:rsidRDefault="00C27146" w:rsidP="003318E4">
            <w:pPr>
              <w:pStyle w:val="ListParagraph"/>
            </w:pPr>
            <w:r>
              <w:t>Blockchain proof of work algorithm</w:t>
            </w:r>
          </w:p>
          <w:p w:rsidR="003318E4" w:rsidRDefault="00C27146" w:rsidP="003318E4">
            <w:pPr>
              <w:pStyle w:val="ListParagraph"/>
            </w:pPr>
            <w:r>
              <w:t>Digit recognition</w:t>
            </w:r>
          </w:p>
          <w:p w:rsidR="003B314B" w:rsidRDefault="00C27146" w:rsidP="003318E4">
            <w:pPr>
              <w:pStyle w:val="ListParagraph"/>
            </w:pPr>
            <w:r>
              <w:t>spam classifier</w:t>
            </w:r>
          </w:p>
          <w:p w:rsidR="003B314B" w:rsidRDefault="00C27146" w:rsidP="003318E4">
            <w:pPr>
              <w:pStyle w:val="ListParagraph"/>
            </w:pPr>
            <w:r>
              <w:t>smart irrigation system</w:t>
            </w:r>
          </w:p>
          <w:p w:rsidR="003318E4" w:rsidRPr="00B91C46" w:rsidRDefault="003318E4" w:rsidP="003318E4">
            <w:pPr>
              <w:ind w:left="527" w:hanging="357"/>
            </w:pPr>
          </w:p>
          <w:p w:rsidR="003318E4" w:rsidRPr="00AD0DDD" w:rsidRDefault="003318E4" w:rsidP="003318E4"/>
        </w:tc>
      </w:tr>
      <w:tr w:rsidR="001246BE" w:rsidTr="003318E4">
        <w:trPr>
          <w:trHeight w:val="567"/>
        </w:trPr>
        <w:tc>
          <w:tcPr>
            <w:tcW w:w="6946" w:type="dxa"/>
            <w:gridSpan w:val="11"/>
            <w:tcBorders>
              <w:bottom w:val="single" w:sz="8" w:space="0" w:color="2C3B57" w:themeColor="text2"/>
            </w:tcBorders>
            <w:vAlign w:val="bottom"/>
          </w:tcPr>
          <w:p w:rsidR="003318E4" w:rsidRDefault="0080545D" w:rsidP="003318E4">
            <w:pPr>
              <w:pStyle w:val="Heading3"/>
            </w:pPr>
            <w:sdt>
              <w:sdtPr>
                <w:id w:val="1813675065"/>
                <w:placeholder>
                  <w:docPart w:val="DC514C2D5E92455A99F8B10F1151F923"/>
                </w:placeholder>
                <w:temporary/>
                <w:showingPlcHdr/>
              </w:sdtPr>
              <w:sdtContent>
                <w:r w:rsidR="00C27146" w:rsidRPr="00560EA0">
                  <w:t>Experience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:rsidR="003318E4" w:rsidRDefault="003318E4" w:rsidP="003318E4"/>
        </w:tc>
        <w:tc>
          <w:tcPr>
            <w:tcW w:w="3560" w:type="dxa"/>
            <w:gridSpan w:val="5"/>
            <w:vMerge/>
            <w:shd w:val="clear" w:color="auto" w:fill="CADEE5" w:themeFill="background2"/>
            <w:vAlign w:val="center"/>
          </w:tcPr>
          <w:p w:rsidR="003318E4" w:rsidRDefault="003318E4" w:rsidP="003318E4"/>
        </w:tc>
      </w:tr>
      <w:tr w:rsidR="001246BE" w:rsidTr="003318E4">
        <w:trPr>
          <w:trHeight w:val="567"/>
        </w:trPr>
        <w:tc>
          <w:tcPr>
            <w:tcW w:w="6946" w:type="dxa"/>
            <w:gridSpan w:val="11"/>
            <w:tcBorders>
              <w:top w:val="single" w:sz="8" w:space="0" w:color="2C3B57" w:themeColor="text2"/>
            </w:tcBorders>
          </w:tcPr>
          <w:p w:rsidR="003318E4" w:rsidRPr="002152BE" w:rsidRDefault="00C27146" w:rsidP="003318E4">
            <w:pPr>
              <w:pStyle w:val="Dates"/>
              <w:rPr>
                <w:sz w:val="22"/>
                <w:szCs w:val="22"/>
              </w:rPr>
            </w:pPr>
            <w:r w:rsidRPr="002152BE">
              <w:rPr>
                <w:sz w:val="22"/>
                <w:szCs w:val="22"/>
              </w:rPr>
              <w:t>UBS</w:t>
            </w:r>
          </w:p>
          <w:p w:rsidR="003318E4" w:rsidRPr="007869CF" w:rsidRDefault="00C27146" w:rsidP="003318E4">
            <w:pPr>
              <w:pStyle w:val="Text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869CF">
              <w:rPr>
                <w:b/>
                <w:bCs/>
                <w:color w:val="000000" w:themeColor="text1"/>
                <w:sz w:val="20"/>
                <w:szCs w:val="20"/>
              </w:rPr>
              <w:t>Software Engineer</w:t>
            </w:r>
          </w:p>
          <w:p w:rsidR="003318E4" w:rsidRPr="007869CF" w:rsidRDefault="00C27146" w:rsidP="003318E4">
            <w:pPr>
              <w:pStyle w:val="Text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869CF">
              <w:rPr>
                <w:b/>
                <w:bCs/>
                <w:color w:val="000000" w:themeColor="text1"/>
                <w:sz w:val="20"/>
                <w:szCs w:val="20"/>
              </w:rPr>
              <w:t>July’19 – Present</w:t>
            </w:r>
          </w:p>
          <w:p w:rsidR="003318E4" w:rsidRPr="006654C9" w:rsidRDefault="00C27146" w:rsidP="009471E2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  <w:ind w:left="54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6654C9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Process Automation</w:t>
            </w:r>
          </w:p>
          <w:p w:rsidR="003318E4" w:rsidRPr="00FD4863" w:rsidRDefault="00C27146" w:rsidP="009471E2">
            <w:pPr>
              <w:pStyle w:val="public-draftstyledefault-unorderedlistitem"/>
              <w:numPr>
                <w:ilvl w:val="0"/>
                <w:numId w:val="17"/>
              </w:numPr>
              <w:shd w:val="clear" w:color="auto" w:fill="FFFFFF"/>
              <w:spacing w:before="0" w:beforeAutospacing="0" w:after="75" w:afterAutospacing="0"/>
              <w:ind w:left="1080"/>
              <w:rPr>
                <w:rFonts w:ascii="Arial" w:hAnsi="Arial" w:cs="Arial"/>
                <w:color w:val="58585F"/>
                <w:sz w:val="20"/>
                <w:szCs w:val="20"/>
              </w:rPr>
            </w:pPr>
            <w:r w:rsidRPr="00FD4863">
              <w:rPr>
                <w:rFonts w:ascii="Arial" w:hAnsi="Arial" w:cs="Arial"/>
                <w:color w:val="58585F"/>
                <w:sz w:val="20"/>
                <w:szCs w:val="20"/>
              </w:rPr>
              <w:t>Develop</w:t>
            </w:r>
            <w:r w:rsidR="00EF2CE1">
              <w:rPr>
                <w:rFonts w:ascii="Arial" w:hAnsi="Arial" w:cs="Arial"/>
                <w:color w:val="58585F"/>
                <w:sz w:val="20"/>
                <w:szCs w:val="20"/>
              </w:rPr>
              <w:t>ed</w:t>
            </w:r>
            <w:r w:rsidRPr="00FD4863">
              <w:rPr>
                <w:rFonts w:ascii="Arial" w:hAnsi="Arial" w:cs="Arial"/>
                <w:color w:val="58585F"/>
                <w:sz w:val="20"/>
                <w:szCs w:val="20"/>
              </w:rPr>
              <w:t xml:space="preserve"> java application to document data flow </w:t>
            </w:r>
            <w:r w:rsidR="00EF2CE1">
              <w:rPr>
                <w:rFonts w:ascii="Arial" w:hAnsi="Arial" w:cs="Arial"/>
                <w:color w:val="58585F"/>
                <w:sz w:val="20"/>
                <w:szCs w:val="20"/>
              </w:rPr>
              <w:t>from</w:t>
            </w:r>
            <w:r w:rsidRPr="00FD4863">
              <w:rPr>
                <w:rFonts w:ascii="Arial" w:hAnsi="Arial" w:cs="Arial"/>
                <w:color w:val="58585F"/>
                <w:sz w:val="20"/>
                <w:szCs w:val="20"/>
              </w:rPr>
              <w:t xml:space="preserve"> informatica </w:t>
            </w:r>
            <w:r w:rsidR="00EF2CE1">
              <w:rPr>
                <w:rFonts w:ascii="Arial" w:hAnsi="Arial" w:cs="Arial"/>
                <w:color w:val="58585F"/>
                <w:sz w:val="20"/>
                <w:szCs w:val="20"/>
              </w:rPr>
              <w:t>to</w:t>
            </w:r>
            <w:r w:rsidRPr="00FD4863">
              <w:rPr>
                <w:rFonts w:ascii="Arial" w:hAnsi="Arial" w:cs="Arial"/>
                <w:color w:val="58585F"/>
                <w:sz w:val="20"/>
                <w:szCs w:val="20"/>
              </w:rPr>
              <w:t xml:space="preserve">excel </w:t>
            </w:r>
            <w:r w:rsidR="00EF2CE1">
              <w:rPr>
                <w:rFonts w:ascii="Arial" w:hAnsi="Arial" w:cs="Arial"/>
                <w:color w:val="58585F"/>
                <w:sz w:val="20"/>
                <w:szCs w:val="20"/>
              </w:rPr>
              <w:t>automating 14 days of manual work to 2 hours thus enhancing productivity by</w:t>
            </w:r>
            <w:r w:rsidRPr="00FD4863">
              <w:rPr>
                <w:rFonts w:ascii="Arial" w:hAnsi="Arial" w:cs="Arial"/>
                <w:color w:val="58585F"/>
                <w:sz w:val="20"/>
                <w:szCs w:val="20"/>
              </w:rPr>
              <w:t xml:space="preserve"> help</w:t>
            </w:r>
            <w:r w:rsidR="00EF2CE1">
              <w:rPr>
                <w:rFonts w:ascii="Arial" w:hAnsi="Arial" w:cs="Arial"/>
                <w:color w:val="58585F"/>
                <w:sz w:val="20"/>
                <w:szCs w:val="20"/>
              </w:rPr>
              <w:t>ing</w:t>
            </w:r>
            <w:r w:rsidRPr="00FD4863">
              <w:rPr>
                <w:rFonts w:ascii="Arial" w:hAnsi="Arial" w:cs="Arial"/>
                <w:color w:val="58585F"/>
                <w:sz w:val="20"/>
                <w:szCs w:val="20"/>
              </w:rPr>
              <w:t xml:space="preserve"> BAs understand data flow </w:t>
            </w:r>
            <w:r w:rsidR="00EF2CE1">
              <w:rPr>
                <w:rFonts w:ascii="Arial" w:hAnsi="Arial" w:cs="Arial"/>
                <w:color w:val="58585F"/>
                <w:sz w:val="20"/>
                <w:szCs w:val="20"/>
              </w:rPr>
              <w:t>of</w:t>
            </w:r>
            <w:r w:rsidRPr="00FD4863">
              <w:rPr>
                <w:rFonts w:ascii="Arial" w:hAnsi="Arial" w:cs="Arial"/>
                <w:color w:val="58585F"/>
                <w:sz w:val="20"/>
                <w:szCs w:val="20"/>
              </w:rPr>
              <w:t xml:space="preserve"> system</w:t>
            </w:r>
            <w:r w:rsidR="00EF2CE1">
              <w:rPr>
                <w:rFonts w:ascii="Arial" w:hAnsi="Arial" w:cs="Arial"/>
                <w:color w:val="58585F"/>
                <w:sz w:val="20"/>
                <w:szCs w:val="20"/>
              </w:rPr>
              <w:t>.</w:t>
            </w:r>
          </w:p>
          <w:p w:rsidR="003318E4" w:rsidRPr="00FD4863" w:rsidRDefault="00C27146" w:rsidP="009471E2">
            <w:pPr>
              <w:pStyle w:val="public-draftstyledefault-unorderedlistitem"/>
              <w:numPr>
                <w:ilvl w:val="0"/>
                <w:numId w:val="17"/>
              </w:numPr>
              <w:shd w:val="clear" w:color="auto" w:fill="FFFFFF"/>
              <w:spacing w:before="0" w:beforeAutospacing="0" w:after="75" w:afterAutospacing="0"/>
              <w:ind w:left="1080"/>
              <w:rPr>
                <w:rFonts w:ascii="Arial" w:hAnsi="Arial" w:cs="Arial"/>
                <w:color w:val="58585F"/>
                <w:sz w:val="20"/>
                <w:szCs w:val="20"/>
              </w:rPr>
            </w:pPr>
            <w:r w:rsidRPr="00FD4863">
              <w:rPr>
                <w:rFonts w:ascii="Arial" w:hAnsi="Arial" w:cs="Arial"/>
                <w:color w:val="58585F"/>
                <w:sz w:val="20"/>
                <w:szCs w:val="20"/>
              </w:rPr>
              <w:t>Developed shell script to enhance feed load process</w:t>
            </w:r>
            <w:r w:rsidR="00965DC9">
              <w:rPr>
                <w:rFonts w:ascii="Arial" w:hAnsi="Arial" w:cs="Arial"/>
                <w:color w:val="58585F"/>
                <w:sz w:val="20"/>
                <w:szCs w:val="20"/>
              </w:rPr>
              <w:t xml:space="preserve"> by automating </w:t>
            </w:r>
            <w:r w:rsidR="001C3CE1">
              <w:rPr>
                <w:rFonts w:ascii="Arial" w:hAnsi="Arial" w:cs="Arial"/>
                <w:color w:val="58585F"/>
                <w:sz w:val="20"/>
                <w:szCs w:val="20"/>
              </w:rPr>
              <w:t>24 hours</w:t>
            </w:r>
            <w:r w:rsidRPr="00FD4863">
              <w:rPr>
                <w:rFonts w:ascii="Arial" w:hAnsi="Arial" w:cs="Arial"/>
                <w:color w:val="58585F"/>
                <w:sz w:val="20"/>
                <w:szCs w:val="20"/>
              </w:rPr>
              <w:t xml:space="preserve"> manual activity to</w:t>
            </w:r>
            <w:r w:rsidR="001C3CE1">
              <w:rPr>
                <w:rFonts w:ascii="Arial" w:hAnsi="Arial" w:cs="Arial"/>
                <w:color w:val="58585F"/>
                <w:sz w:val="20"/>
                <w:szCs w:val="20"/>
              </w:rPr>
              <w:t xml:space="preserve"> 10</w:t>
            </w:r>
            <w:r w:rsidRPr="00FD4863">
              <w:rPr>
                <w:rFonts w:ascii="Arial" w:hAnsi="Arial" w:cs="Arial"/>
                <w:color w:val="58585F"/>
                <w:sz w:val="20"/>
                <w:szCs w:val="20"/>
              </w:rPr>
              <w:t xml:space="preserve"> minutes</w:t>
            </w:r>
            <w:r w:rsidR="00965DC9">
              <w:rPr>
                <w:rFonts w:ascii="Arial" w:hAnsi="Arial" w:cs="Arial"/>
                <w:color w:val="58585F"/>
                <w:sz w:val="20"/>
                <w:szCs w:val="20"/>
              </w:rPr>
              <w:t>.</w:t>
            </w:r>
          </w:p>
          <w:p w:rsidR="003318E4" w:rsidRPr="006654C9" w:rsidRDefault="00C27146" w:rsidP="009471E2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  <w:ind w:left="54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6654C9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Cloud migration</w:t>
            </w:r>
          </w:p>
          <w:p w:rsidR="003318E4" w:rsidRPr="00FD4863" w:rsidRDefault="00C27146" w:rsidP="001E651C">
            <w:pPr>
              <w:pStyle w:val="public-draftstyledefault-unorderedlistitem"/>
              <w:numPr>
                <w:ilvl w:val="0"/>
                <w:numId w:val="18"/>
              </w:numPr>
              <w:shd w:val="clear" w:color="auto" w:fill="FFFFFF"/>
              <w:spacing w:before="0" w:beforeAutospacing="0" w:after="75" w:afterAutospacing="0"/>
              <w:ind w:left="1080"/>
              <w:rPr>
                <w:rFonts w:ascii="Arial" w:hAnsi="Arial" w:cs="Arial"/>
                <w:color w:val="58585F"/>
                <w:sz w:val="20"/>
                <w:szCs w:val="20"/>
              </w:rPr>
            </w:pPr>
            <w:r w:rsidRPr="00FD4863">
              <w:rPr>
                <w:rFonts w:ascii="Arial" w:hAnsi="Arial" w:cs="Arial"/>
                <w:color w:val="58585F"/>
                <w:sz w:val="20"/>
                <w:szCs w:val="20"/>
              </w:rPr>
              <w:t xml:space="preserve">I was part of core team of 3 members for this POC where we developed, tested and deployed </w:t>
            </w:r>
            <w:r w:rsidR="00570792">
              <w:rPr>
                <w:rFonts w:ascii="Arial" w:hAnsi="Arial" w:cs="Arial"/>
                <w:color w:val="58585F"/>
                <w:sz w:val="20"/>
                <w:szCs w:val="20"/>
              </w:rPr>
              <w:t>3</w:t>
            </w:r>
            <w:r w:rsidRPr="00FD4863">
              <w:rPr>
                <w:rFonts w:ascii="Arial" w:hAnsi="Arial" w:cs="Arial"/>
                <w:color w:val="58585F"/>
                <w:sz w:val="20"/>
                <w:szCs w:val="20"/>
              </w:rPr>
              <w:t xml:space="preserve"> streams of our application using spark scala.</w:t>
            </w:r>
          </w:p>
          <w:p w:rsidR="003318E4" w:rsidRPr="00FD4863" w:rsidRDefault="00C27146" w:rsidP="001E651C">
            <w:pPr>
              <w:pStyle w:val="public-draftstyledefault-unorderedlistitem"/>
              <w:numPr>
                <w:ilvl w:val="0"/>
                <w:numId w:val="18"/>
              </w:numPr>
              <w:shd w:val="clear" w:color="auto" w:fill="FFFFFF"/>
              <w:spacing w:before="0" w:beforeAutospacing="0" w:after="75" w:afterAutospacing="0"/>
              <w:ind w:left="1080"/>
              <w:rPr>
                <w:rFonts w:ascii="Arial" w:hAnsi="Arial" w:cs="Arial"/>
                <w:color w:val="58585F"/>
                <w:sz w:val="20"/>
                <w:szCs w:val="20"/>
              </w:rPr>
            </w:pPr>
            <w:r w:rsidRPr="00FD4863">
              <w:rPr>
                <w:rFonts w:ascii="Arial" w:hAnsi="Arial" w:cs="Arial"/>
                <w:color w:val="58585F"/>
                <w:sz w:val="20"/>
                <w:szCs w:val="20"/>
              </w:rPr>
              <w:t>I was also</w:t>
            </w:r>
            <w:r w:rsidR="007477C9">
              <w:rPr>
                <w:rFonts w:ascii="Arial" w:hAnsi="Arial" w:cs="Arial"/>
                <w:color w:val="58585F"/>
                <w:sz w:val="20"/>
                <w:szCs w:val="20"/>
              </w:rPr>
              <w:t xml:space="preserve"> a</w:t>
            </w:r>
            <w:r w:rsidRPr="00FD4863">
              <w:rPr>
                <w:rFonts w:ascii="Arial" w:hAnsi="Arial" w:cs="Arial"/>
                <w:color w:val="58585F"/>
                <w:sz w:val="20"/>
                <w:szCs w:val="20"/>
              </w:rPr>
              <w:t xml:space="preserve"> part of design team for </w:t>
            </w:r>
            <w:r w:rsidR="007477C9">
              <w:rPr>
                <w:rFonts w:ascii="Arial" w:hAnsi="Arial" w:cs="Arial"/>
                <w:color w:val="58585F"/>
                <w:sz w:val="20"/>
                <w:szCs w:val="20"/>
              </w:rPr>
              <w:t>1</w:t>
            </w:r>
            <w:r w:rsidRPr="00FD4863">
              <w:rPr>
                <w:rFonts w:ascii="Arial" w:hAnsi="Arial" w:cs="Arial"/>
                <w:color w:val="58585F"/>
                <w:sz w:val="20"/>
                <w:szCs w:val="20"/>
              </w:rPr>
              <w:t xml:space="preserve"> stream of our application and led the development for production application.</w:t>
            </w:r>
          </w:p>
          <w:p w:rsidR="003318E4" w:rsidRPr="00FD4863" w:rsidRDefault="00C27146" w:rsidP="001E651C">
            <w:pPr>
              <w:pStyle w:val="public-draftstyledefault-unorderedlistitem"/>
              <w:numPr>
                <w:ilvl w:val="0"/>
                <w:numId w:val="18"/>
              </w:numPr>
              <w:shd w:val="clear" w:color="auto" w:fill="FFFFFF"/>
              <w:spacing w:before="0" w:beforeAutospacing="0" w:after="75" w:afterAutospacing="0"/>
              <w:ind w:left="1080"/>
              <w:rPr>
                <w:rFonts w:ascii="Arial" w:hAnsi="Arial" w:cs="Arial"/>
                <w:color w:val="58585F"/>
                <w:sz w:val="20"/>
                <w:szCs w:val="20"/>
              </w:rPr>
            </w:pPr>
            <w:r w:rsidRPr="00FD4863">
              <w:rPr>
                <w:rFonts w:ascii="Arial" w:hAnsi="Arial" w:cs="Arial"/>
                <w:color w:val="58585F"/>
                <w:sz w:val="20"/>
                <w:szCs w:val="20"/>
              </w:rPr>
              <w:t>Delivered sessions on scala and spark to help upskill other team members for application rewrite.</w:t>
            </w:r>
          </w:p>
          <w:p w:rsidR="003318E4" w:rsidRPr="006654C9" w:rsidRDefault="00C27146" w:rsidP="009471E2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  <w:ind w:left="54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6654C9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Buddy</w:t>
            </w:r>
          </w:p>
          <w:p w:rsidR="003318E4" w:rsidRPr="00FD4863" w:rsidRDefault="00C27146" w:rsidP="001E651C">
            <w:pPr>
              <w:pStyle w:val="public-draftstyledefault-unorderedlistitem"/>
              <w:numPr>
                <w:ilvl w:val="0"/>
                <w:numId w:val="19"/>
              </w:numPr>
              <w:shd w:val="clear" w:color="auto" w:fill="FFFFFF"/>
              <w:spacing w:before="0" w:beforeAutospacing="0" w:after="75" w:afterAutospacing="0"/>
              <w:ind w:left="1080"/>
              <w:rPr>
                <w:rFonts w:ascii="Arial" w:hAnsi="Arial" w:cs="Arial"/>
                <w:color w:val="58585F"/>
                <w:sz w:val="20"/>
                <w:szCs w:val="20"/>
              </w:rPr>
            </w:pPr>
            <w:r w:rsidRPr="00FD4863">
              <w:rPr>
                <w:rFonts w:ascii="Arial" w:hAnsi="Arial" w:cs="Arial"/>
                <w:color w:val="58585F"/>
                <w:sz w:val="20"/>
                <w:szCs w:val="20"/>
              </w:rPr>
              <w:t>On-boarded all the new joiners and helped them with dev environment setups and delivered KT sessions.</w:t>
            </w:r>
          </w:p>
          <w:p w:rsidR="003318E4" w:rsidRPr="00FD4863" w:rsidRDefault="00C27146" w:rsidP="001E651C">
            <w:pPr>
              <w:pStyle w:val="public-draftstyledefault-unorderedlistitem"/>
              <w:numPr>
                <w:ilvl w:val="0"/>
                <w:numId w:val="19"/>
              </w:numPr>
              <w:shd w:val="clear" w:color="auto" w:fill="FFFFFF"/>
              <w:spacing w:before="0" w:beforeAutospacing="0" w:after="75" w:afterAutospacing="0"/>
              <w:ind w:left="1080"/>
              <w:rPr>
                <w:rFonts w:ascii="Arial" w:hAnsi="Arial" w:cs="Arial"/>
                <w:color w:val="58585F"/>
                <w:sz w:val="20"/>
                <w:szCs w:val="20"/>
              </w:rPr>
            </w:pPr>
            <w:r w:rsidRPr="00FD4863">
              <w:rPr>
                <w:rFonts w:ascii="Arial" w:hAnsi="Arial" w:cs="Arial"/>
                <w:color w:val="58585F"/>
                <w:sz w:val="20"/>
                <w:szCs w:val="20"/>
              </w:rPr>
              <w:t>On-boarded whole team on cloud platform for application rewrite.</w:t>
            </w:r>
          </w:p>
          <w:p w:rsidR="007477C9" w:rsidRPr="006654C9" w:rsidRDefault="00C27146" w:rsidP="009471E2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  <w:ind w:left="54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6654C9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DevOps</w:t>
            </w:r>
          </w:p>
          <w:p w:rsidR="003318E4" w:rsidRPr="00FD4863" w:rsidRDefault="00C27146" w:rsidP="001E651C">
            <w:pPr>
              <w:pStyle w:val="public-draftstyledefault-unorderedlistitem"/>
              <w:numPr>
                <w:ilvl w:val="0"/>
                <w:numId w:val="20"/>
              </w:numPr>
              <w:shd w:val="clear" w:color="auto" w:fill="FFFFFF"/>
              <w:spacing w:before="0" w:beforeAutospacing="0" w:after="75" w:afterAutospacing="0"/>
              <w:ind w:left="1080"/>
              <w:rPr>
                <w:rFonts w:ascii="Arial" w:hAnsi="Arial" w:cs="Arial"/>
                <w:color w:val="58585F"/>
                <w:sz w:val="20"/>
                <w:szCs w:val="20"/>
              </w:rPr>
            </w:pPr>
            <w:r w:rsidRPr="00FD4863">
              <w:rPr>
                <w:rFonts w:ascii="Arial" w:hAnsi="Arial" w:cs="Arial"/>
                <w:color w:val="58585F"/>
                <w:sz w:val="20"/>
                <w:szCs w:val="20"/>
              </w:rPr>
              <w:t>Research</w:t>
            </w:r>
            <w:r w:rsidR="007477C9">
              <w:rPr>
                <w:rFonts w:ascii="Arial" w:hAnsi="Arial" w:cs="Arial"/>
                <w:color w:val="58585F"/>
                <w:sz w:val="20"/>
                <w:szCs w:val="20"/>
              </w:rPr>
              <w:t>ed for</w:t>
            </w:r>
            <w:r w:rsidRPr="00FD4863">
              <w:rPr>
                <w:rFonts w:ascii="Arial" w:hAnsi="Arial" w:cs="Arial"/>
                <w:color w:val="58585F"/>
                <w:sz w:val="20"/>
                <w:szCs w:val="20"/>
              </w:rPr>
              <w:t xml:space="preserve"> AppDynamics tool </w:t>
            </w:r>
            <w:r w:rsidR="007477C9">
              <w:rPr>
                <w:rFonts w:ascii="Arial" w:hAnsi="Arial" w:cs="Arial"/>
                <w:color w:val="58585F"/>
                <w:sz w:val="20"/>
                <w:szCs w:val="20"/>
              </w:rPr>
              <w:t>as per</w:t>
            </w:r>
            <w:r w:rsidRPr="00FD4863">
              <w:rPr>
                <w:rFonts w:ascii="Arial" w:hAnsi="Arial" w:cs="Arial"/>
                <w:color w:val="58585F"/>
                <w:sz w:val="20"/>
                <w:szCs w:val="20"/>
              </w:rPr>
              <w:t xml:space="preserve"> application requirement.</w:t>
            </w:r>
          </w:p>
          <w:p w:rsidR="003318E4" w:rsidRPr="006654C9" w:rsidRDefault="00C27146" w:rsidP="009471E2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  <w:ind w:left="54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6654C9">
              <w:rPr>
                <w:rStyle w:val="badword"/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Hackathons</w:t>
            </w:r>
          </w:p>
          <w:p w:rsidR="000D2203" w:rsidRPr="000D2203" w:rsidRDefault="00C27146" w:rsidP="000D2203">
            <w:pPr>
              <w:pStyle w:val="public-draftstyledefault-unorderedlistitem"/>
              <w:numPr>
                <w:ilvl w:val="0"/>
                <w:numId w:val="20"/>
              </w:numPr>
              <w:shd w:val="clear" w:color="auto" w:fill="FFFFFF"/>
              <w:spacing w:before="0" w:beforeAutospacing="0" w:afterAutospacing="0"/>
              <w:ind w:left="1080"/>
              <w:rPr>
                <w:rFonts w:ascii="Arial" w:hAnsi="Arial" w:cs="Arial"/>
                <w:color w:val="58585F"/>
                <w:sz w:val="20"/>
                <w:szCs w:val="20"/>
              </w:rPr>
            </w:pPr>
            <w:r w:rsidRPr="00FD4863">
              <w:rPr>
                <w:rFonts w:ascii="Arial" w:hAnsi="Arial" w:cs="Arial"/>
                <w:color w:val="58585F"/>
                <w:sz w:val="20"/>
                <w:szCs w:val="20"/>
              </w:rPr>
              <w:t>I</w:t>
            </w:r>
            <w:r w:rsidR="007477C9">
              <w:rPr>
                <w:rFonts w:ascii="Arial" w:hAnsi="Arial" w:cs="Arial"/>
                <w:color w:val="58585F"/>
                <w:sz w:val="20"/>
                <w:szCs w:val="20"/>
              </w:rPr>
              <w:t xml:space="preserve"> actively</w:t>
            </w:r>
            <w:r w:rsidRPr="00FD4863">
              <w:rPr>
                <w:rFonts w:ascii="Arial" w:hAnsi="Arial" w:cs="Arial"/>
                <w:color w:val="58585F"/>
                <w:sz w:val="20"/>
                <w:szCs w:val="20"/>
              </w:rPr>
              <w:t xml:space="preserve"> participated in </w:t>
            </w:r>
            <w:r w:rsidRPr="00FD4863">
              <w:rPr>
                <w:rStyle w:val="badword"/>
                <w:rFonts w:ascii="Arial" w:hAnsi="Arial" w:cs="Arial"/>
                <w:color w:val="58585F"/>
                <w:sz w:val="20"/>
                <w:szCs w:val="20"/>
              </w:rPr>
              <w:t>hackathons</w:t>
            </w:r>
            <w:r w:rsidR="007477C9">
              <w:rPr>
                <w:rFonts w:ascii="Arial" w:hAnsi="Arial" w:cs="Arial"/>
                <w:color w:val="58585F"/>
                <w:sz w:val="20"/>
                <w:szCs w:val="20"/>
              </w:rPr>
              <w:t>and worked on diversetechnologies like</w:t>
            </w:r>
            <w:r w:rsidR="007477C9" w:rsidRPr="00FD4863">
              <w:rPr>
                <w:rFonts w:ascii="Arial" w:hAnsi="Arial" w:cs="Arial"/>
                <w:color w:val="58585F"/>
                <w:sz w:val="20"/>
                <w:szCs w:val="20"/>
              </w:rPr>
              <w:t xml:space="preserve"> azure functions</w:t>
            </w:r>
            <w:r w:rsidR="007477C9">
              <w:rPr>
                <w:rFonts w:ascii="Arial" w:hAnsi="Arial" w:cs="Arial"/>
                <w:color w:val="58585F"/>
                <w:sz w:val="20"/>
                <w:szCs w:val="20"/>
              </w:rPr>
              <w:t xml:space="preserve">, </w:t>
            </w:r>
            <w:r w:rsidR="007477C9" w:rsidRPr="00FD4863">
              <w:rPr>
                <w:rFonts w:ascii="Arial" w:hAnsi="Arial" w:cs="Arial"/>
                <w:color w:val="58585F"/>
                <w:sz w:val="20"/>
                <w:szCs w:val="20"/>
              </w:rPr>
              <w:t>azure blob storage</w:t>
            </w:r>
            <w:r w:rsidR="007477C9">
              <w:rPr>
                <w:rFonts w:ascii="Arial" w:hAnsi="Arial" w:cs="Arial"/>
                <w:color w:val="58585F"/>
                <w:sz w:val="20"/>
                <w:szCs w:val="20"/>
              </w:rPr>
              <w:t>, databricks cluster, scala, spark,etc.</w:t>
            </w:r>
            <w:r w:rsidRPr="00FD4863">
              <w:rPr>
                <w:rFonts w:ascii="Arial" w:hAnsi="Arial" w:cs="Arial"/>
                <w:color w:val="58585F"/>
                <w:sz w:val="20"/>
                <w:szCs w:val="20"/>
              </w:rPr>
              <w:t xml:space="preserve">wherein </w:t>
            </w:r>
            <w:r w:rsidR="007477C9">
              <w:rPr>
                <w:rFonts w:ascii="Arial" w:hAnsi="Arial" w:cs="Arial"/>
                <w:color w:val="58585F"/>
                <w:sz w:val="20"/>
                <w:szCs w:val="20"/>
              </w:rPr>
              <w:t>1</w:t>
            </w:r>
            <w:r w:rsidRPr="00FD4863">
              <w:rPr>
                <w:rFonts w:ascii="Arial" w:hAnsi="Arial" w:cs="Arial"/>
                <w:color w:val="58585F"/>
                <w:sz w:val="20"/>
                <w:szCs w:val="20"/>
              </w:rPr>
              <w:t xml:space="preserve"> hackathon our team won </w:t>
            </w:r>
            <w:r w:rsidRPr="006654C9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best design award</w:t>
            </w:r>
            <w:r w:rsidRPr="00FD4863">
              <w:rPr>
                <w:rFonts w:ascii="Arial" w:hAnsi="Arial" w:cs="Arial"/>
                <w:color w:val="58585F"/>
                <w:sz w:val="20"/>
                <w:szCs w:val="20"/>
              </w:rPr>
              <w:t>.</w:t>
            </w:r>
          </w:p>
          <w:p w:rsidR="003318E4" w:rsidRDefault="00C27146" w:rsidP="003318E4">
            <w:pPr>
              <w:pStyle w:val="Dates"/>
            </w:pPr>
            <w:r>
              <w:t>BMC Software</w:t>
            </w:r>
          </w:p>
          <w:p w:rsidR="003318E4" w:rsidRPr="007869CF" w:rsidRDefault="00C27146" w:rsidP="003318E4">
            <w:pPr>
              <w:pStyle w:val="Dates"/>
              <w:rPr>
                <w:color w:val="000000" w:themeColor="text1"/>
              </w:rPr>
            </w:pPr>
            <w:r w:rsidRPr="007869CF">
              <w:rPr>
                <w:color w:val="000000" w:themeColor="text1"/>
              </w:rPr>
              <w:t>Software Engineer Intern</w:t>
            </w:r>
          </w:p>
          <w:p w:rsidR="003318E4" w:rsidRPr="007869CF" w:rsidRDefault="00C27146" w:rsidP="003318E4">
            <w:pPr>
              <w:pStyle w:val="Dates"/>
              <w:rPr>
                <w:color w:val="000000" w:themeColor="text1"/>
              </w:rPr>
            </w:pPr>
            <w:r w:rsidRPr="007869CF">
              <w:rPr>
                <w:color w:val="000000" w:themeColor="text1"/>
              </w:rPr>
              <w:t>Sept’18 – Apr’19</w:t>
            </w:r>
          </w:p>
          <w:p w:rsidR="003318E4" w:rsidRPr="00E22C72" w:rsidRDefault="00C27146" w:rsidP="00BB7C8F">
            <w:pPr>
              <w:pStyle w:val="Dates"/>
              <w:numPr>
                <w:ilvl w:val="0"/>
                <w:numId w:val="13"/>
              </w:numPr>
              <w:ind w:left="1080"/>
              <w:rPr>
                <w:szCs w:val="20"/>
              </w:rPr>
            </w:pPr>
            <w:r w:rsidRPr="00E22C72">
              <w:rPr>
                <w:rFonts w:ascii="Arial" w:hAnsi="Arial" w:cs="Arial"/>
                <w:b w:val="0"/>
                <w:bCs/>
                <w:color w:val="58585F"/>
                <w:szCs w:val="20"/>
                <w:shd w:val="clear" w:color="auto" w:fill="FFFFFF"/>
              </w:rPr>
              <w:t>We developed a personal smart parking system using IoT, image processing, machine learning</w:t>
            </w:r>
            <w:r w:rsidRPr="00E22C72">
              <w:rPr>
                <w:rFonts w:ascii="Arial" w:hAnsi="Arial" w:cs="Arial"/>
                <w:color w:val="58585F"/>
                <w:szCs w:val="20"/>
                <w:shd w:val="clear" w:color="auto" w:fill="FFFFFF"/>
              </w:rPr>
              <w:t>.</w:t>
            </w:r>
          </w:p>
          <w:p w:rsidR="003318E4" w:rsidRDefault="003318E4" w:rsidP="003318E4">
            <w:pPr>
              <w:pStyle w:val="Dates"/>
              <w:ind w:left="0"/>
            </w:pPr>
          </w:p>
          <w:p w:rsidR="003318E4" w:rsidRDefault="00C27146" w:rsidP="003318E4">
            <w:pPr>
              <w:pStyle w:val="Dates"/>
            </w:pPr>
            <w:r>
              <w:t>Creocis Technologies</w:t>
            </w:r>
          </w:p>
          <w:p w:rsidR="003318E4" w:rsidRPr="0086495E" w:rsidRDefault="00C27146" w:rsidP="003318E4">
            <w:pPr>
              <w:pStyle w:val="Dates"/>
              <w:rPr>
                <w:color w:val="000000" w:themeColor="text1"/>
              </w:rPr>
            </w:pPr>
            <w:r w:rsidRPr="0086495E">
              <w:rPr>
                <w:color w:val="000000" w:themeColor="text1"/>
              </w:rPr>
              <w:t>Project Intern</w:t>
            </w:r>
          </w:p>
          <w:p w:rsidR="003318E4" w:rsidRPr="0086495E" w:rsidRDefault="00C27146" w:rsidP="003318E4">
            <w:pPr>
              <w:pStyle w:val="Dates"/>
              <w:rPr>
                <w:color w:val="000000" w:themeColor="text1"/>
              </w:rPr>
            </w:pPr>
            <w:r>
              <w:rPr>
                <w:color w:val="000000" w:themeColor="text1"/>
              </w:rPr>
              <w:t>Aug</w:t>
            </w:r>
            <w:r w:rsidRPr="0086495E">
              <w:rPr>
                <w:color w:val="000000" w:themeColor="text1"/>
              </w:rPr>
              <w:t>’17 – Sept’17</w:t>
            </w:r>
          </w:p>
          <w:p w:rsidR="003318E4" w:rsidRPr="00560EA0" w:rsidRDefault="00C27146" w:rsidP="00BB7C8F">
            <w:pPr>
              <w:pStyle w:val="Text"/>
              <w:numPr>
                <w:ilvl w:val="0"/>
                <w:numId w:val="13"/>
              </w:numPr>
              <w:ind w:left="1080"/>
            </w:pPr>
            <w:r>
              <w:rPr>
                <w:rFonts w:ascii="Arial" w:hAnsi="Arial" w:cs="Arial"/>
                <w:color w:val="58585F"/>
                <w:sz w:val="21"/>
                <w:szCs w:val="21"/>
                <w:shd w:val="clear" w:color="auto" w:fill="FFFFFF"/>
              </w:rPr>
              <w:t xml:space="preserve">Developed </w:t>
            </w:r>
            <w:r w:rsidR="00E96A74">
              <w:rPr>
                <w:rFonts w:ascii="Arial" w:hAnsi="Arial" w:cs="Arial"/>
                <w:color w:val="58585F"/>
                <w:sz w:val="21"/>
                <w:szCs w:val="21"/>
                <w:shd w:val="clear" w:color="auto" w:fill="FFFFFF"/>
              </w:rPr>
              <w:t>data model for school management system.</w:t>
            </w: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:rsidR="003318E4" w:rsidRDefault="003318E4" w:rsidP="003318E4"/>
        </w:tc>
        <w:tc>
          <w:tcPr>
            <w:tcW w:w="3560" w:type="dxa"/>
            <w:gridSpan w:val="5"/>
            <w:vMerge/>
            <w:shd w:val="clear" w:color="auto" w:fill="CADEE5" w:themeFill="background2"/>
            <w:vAlign w:val="center"/>
          </w:tcPr>
          <w:p w:rsidR="003318E4" w:rsidRDefault="003318E4" w:rsidP="003318E4"/>
        </w:tc>
      </w:tr>
    </w:tbl>
    <w:p w:rsidR="00AB03FA" w:rsidRDefault="0080545D" w:rsidP="00DF1CB4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9"/>
          </v:shape>
        </w:pict>
      </w:r>
    </w:p>
    <w:sectPr w:rsidR="00AB03FA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BC3B76"/>
    <w:multiLevelType w:val="hybridMultilevel"/>
    <w:tmpl w:val="DEFE7228"/>
    <w:lvl w:ilvl="0" w:tplc="DB8AF00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EC5297D6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7E88AEF4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640A082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A14A422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934E18E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BBA0A0AC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72D86A6E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750EFB1A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>
    <w:nsid w:val="132A72CA"/>
    <w:multiLevelType w:val="hybridMultilevel"/>
    <w:tmpl w:val="1040BCF8"/>
    <w:lvl w:ilvl="0" w:tplc="73806D38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6AD4A2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16AF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B699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6E5F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B44D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9E47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DAA6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0258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221839"/>
    <w:multiLevelType w:val="hybridMultilevel"/>
    <w:tmpl w:val="D6D67FB2"/>
    <w:lvl w:ilvl="0" w:tplc="1980AA6A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52A05B98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67080364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5DC83A60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EFBEDF9C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1A32703C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338A9914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1034DC98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6096D004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3">
    <w:nsid w:val="3D5B0369"/>
    <w:multiLevelType w:val="multilevel"/>
    <w:tmpl w:val="E882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8B1B34"/>
    <w:multiLevelType w:val="hybridMultilevel"/>
    <w:tmpl w:val="BBBA84BA"/>
    <w:lvl w:ilvl="0" w:tplc="DE4233D8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50C877BE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1660D6D8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96BC4F14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078765A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DD56DCA2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ECAAC3BC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8C58A21A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6D3E487C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>
    <w:nsid w:val="51020829"/>
    <w:multiLevelType w:val="hybridMultilevel"/>
    <w:tmpl w:val="AB0A0A10"/>
    <w:lvl w:ilvl="0" w:tplc="93C09CBA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37C8C02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AC6C1C7C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196CB084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72261B8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6E066EBA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ADA18C2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18D63BA2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16540392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>
    <w:nsid w:val="56E378E0"/>
    <w:multiLevelType w:val="hybridMultilevel"/>
    <w:tmpl w:val="193EBB7A"/>
    <w:lvl w:ilvl="0" w:tplc="3620D0E2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F4700E16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C64A9B34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80F0E900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5A5C188A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ED64D680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935E1D68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7812B9F0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A0E2947C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>
    <w:nsid w:val="6B480402"/>
    <w:multiLevelType w:val="hybridMultilevel"/>
    <w:tmpl w:val="CDF6F05E"/>
    <w:lvl w:ilvl="0" w:tplc="12905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DC61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341C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1472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029D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C003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2A82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F2D9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4AFA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883EA6"/>
    <w:multiLevelType w:val="hybridMultilevel"/>
    <w:tmpl w:val="36C8155E"/>
    <w:lvl w:ilvl="0" w:tplc="CCEAD56C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E78929E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89CF9B2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E610865C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C8BD4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E892D89A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1654D780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E23CD270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9A901D4E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>
    <w:nsid w:val="73526D22"/>
    <w:multiLevelType w:val="hybridMultilevel"/>
    <w:tmpl w:val="5F00FEC4"/>
    <w:lvl w:ilvl="0" w:tplc="4C56E652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78D4BEA8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B2C2514C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32FEA232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E8721304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FFDE7B5E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3614EB62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D0EC66E0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30DA7AD6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1"/>
  </w:num>
  <w:num w:numId="12">
    <w:abstractNumId w:val="13"/>
  </w:num>
  <w:num w:numId="13">
    <w:abstractNumId w:val="19"/>
  </w:num>
  <w:num w:numId="14">
    <w:abstractNumId w:val="12"/>
  </w:num>
  <w:num w:numId="15">
    <w:abstractNumId w:val="17"/>
  </w:num>
  <w:num w:numId="16">
    <w:abstractNumId w:val="16"/>
  </w:num>
  <w:num w:numId="17">
    <w:abstractNumId w:val="10"/>
  </w:num>
  <w:num w:numId="18">
    <w:abstractNumId w:val="18"/>
  </w:num>
  <w:num w:numId="19">
    <w:abstractNumId w:val="14"/>
  </w:num>
  <w:num w:numId="2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attachedTemplate r:id="rId1"/>
  <w:stylePaneFormatFilter w:val="5004"/>
  <w:stylePaneSortMethod w:val="0000"/>
  <w:defaultTabStop w:val="720"/>
  <w:characterSpacingControl w:val="doNotCompress"/>
  <w:compat/>
  <w:rsids>
    <w:rsidRoot w:val="00C859C3"/>
    <w:rsid w:val="0004609D"/>
    <w:rsid w:val="00060782"/>
    <w:rsid w:val="00080F1D"/>
    <w:rsid w:val="000B32B8"/>
    <w:rsid w:val="000D2203"/>
    <w:rsid w:val="000E7663"/>
    <w:rsid w:val="001074EF"/>
    <w:rsid w:val="00111D04"/>
    <w:rsid w:val="001246BE"/>
    <w:rsid w:val="00153B2A"/>
    <w:rsid w:val="001C3CE1"/>
    <w:rsid w:val="001E651C"/>
    <w:rsid w:val="002152BE"/>
    <w:rsid w:val="002B73E2"/>
    <w:rsid w:val="002C15EF"/>
    <w:rsid w:val="002D3AB8"/>
    <w:rsid w:val="00311F9C"/>
    <w:rsid w:val="003318E4"/>
    <w:rsid w:val="00376322"/>
    <w:rsid w:val="00383D75"/>
    <w:rsid w:val="003B314B"/>
    <w:rsid w:val="00413477"/>
    <w:rsid w:val="00433A30"/>
    <w:rsid w:val="004674D7"/>
    <w:rsid w:val="004835D7"/>
    <w:rsid w:val="004A586E"/>
    <w:rsid w:val="00560EA0"/>
    <w:rsid w:val="00570792"/>
    <w:rsid w:val="005C50CF"/>
    <w:rsid w:val="005E09DE"/>
    <w:rsid w:val="005F5561"/>
    <w:rsid w:val="00600695"/>
    <w:rsid w:val="006654C9"/>
    <w:rsid w:val="00680892"/>
    <w:rsid w:val="006C14BE"/>
    <w:rsid w:val="006C60E6"/>
    <w:rsid w:val="007477C9"/>
    <w:rsid w:val="007869CF"/>
    <w:rsid w:val="007F0DFB"/>
    <w:rsid w:val="0080545D"/>
    <w:rsid w:val="0086495E"/>
    <w:rsid w:val="008D1EF0"/>
    <w:rsid w:val="009213C7"/>
    <w:rsid w:val="009471E2"/>
    <w:rsid w:val="00965DC9"/>
    <w:rsid w:val="009724A1"/>
    <w:rsid w:val="009835F5"/>
    <w:rsid w:val="009C1B7E"/>
    <w:rsid w:val="009C5FF5"/>
    <w:rsid w:val="00A520FA"/>
    <w:rsid w:val="00AB03FA"/>
    <w:rsid w:val="00AD0DDD"/>
    <w:rsid w:val="00AD6FA4"/>
    <w:rsid w:val="00B91C46"/>
    <w:rsid w:val="00B96CC6"/>
    <w:rsid w:val="00BA52B9"/>
    <w:rsid w:val="00BB7C8F"/>
    <w:rsid w:val="00C27146"/>
    <w:rsid w:val="00C52475"/>
    <w:rsid w:val="00C859C3"/>
    <w:rsid w:val="00CA59E5"/>
    <w:rsid w:val="00D06709"/>
    <w:rsid w:val="00D223E9"/>
    <w:rsid w:val="00D74C88"/>
    <w:rsid w:val="00DB53DE"/>
    <w:rsid w:val="00DF1CB4"/>
    <w:rsid w:val="00E14266"/>
    <w:rsid w:val="00E22C72"/>
    <w:rsid w:val="00E96A74"/>
    <w:rsid w:val="00EE3160"/>
    <w:rsid w:val="00EF2CE1"/>
    <w:rsid w:val="00FA4DB0"/>
    <w:rsid w:val="00FD48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1"/>
    <w:lsdException w:name="footer" w:unhideWhenUsed="1"/>
    <w:lsdException w:name="caption" w:uiPriority="35" w:qFormat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semiHidden="0" w:uiPriority="20" w:qFormat="1"/>
    <w:lsdException w:name="HTML Top of Form" w:unhideWhenUsed="1"/>
    <w:lsdException w:name="HTML Bottom of Form" w:unhideWhenUsed="1"/>
    <w:lsdException w:name="HTML Keyboard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  <w:style w:type="paragraph" w:customStyle="1" w:styleId="public-draftstyledefault-unorderedlistitem">
    <w:name w:val="public-draftstyledefault-unorderedlistitem"/>
    <w:basedOn w:val="Normal"/>
    <w:rsid w:val="00C859C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bidi="mr-IN"/>
    </w:rPr>
  </w:style>
  <w:style w:type="character" w:customStyle="1" w:styleId="badword">
    <w:name w:val="badword"/>
    <w:basedOn w:val="DefaultParagraphFont"/>
    <w:rsid w:val="00C859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https://rdxfootmark.naukri.com/v2/track/openCv?trackingInfo=bb81fcb1fe78d8e0b30bdb0f31b37f0f134f530e18705c4458440321091b5b581201130a134550590b4356014b4450530401195c1333471b1b111940505b0a58580f1b425c4c01090340281e0103150b164851581543124a4b485d4637071f1b5b58170a10014042595858564d465d4507144359090f59431209175144410c595f5049100a1105035d4a1e500558191b150715465f550b564c161b5c6&amp;docType=doc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s%20Renuka%20Agrawal\AppData\Roaming\Microsoft\Templates\Organize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805C2E2D519425DB5615F061B2F8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8A6504-71AD-4916-BD3F-FB2D2196F33F}"/>
      </w:docPartPr>
      <w:docPartBody>
        <w:p w:rsidR="000B32B8" w:rsidRDefault="00C07C97" w:rsidP="004835D7">
          <w:pPr>
            <w:pStyle w:val="F805C2E2D519425DB5615F061B2F84D3"/>
          </w:pPr>
          <w:r w:rsidRPr="00AD0DDD">
            <w:t>Education</w:t>
          </w:r>
        </w:p>
      </w:docPartBody>
    </w:docPart>
    <w:docPart>
      <w:docPartPr>
        <w:name w:val="80394CFC1A274D50AD0013EC0418A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256B6-8A5A-43DB-89B5-9A6BD6CE4BFB}"/>
      </w:docPartPr>
      <w:docPartBody>
        <w:p w:rsidR="000B32B8" w:rsidRDefault="00C07C97" w:rsidP="004835D7">
          <w:pPr>
            <w:pStyle w:val="80394CFC1A274D50AD0013EC0418A52E"/>
          </w:pPr>
          <w:r w:rsidRPr="00A520FA">
            <w:rPr>
              <w:noProof/>
              <w:lang w:eastAsia="en-AU"/>
            </w:rPr>
            <w:t>KEY SKILLS</w:t>
          </w:r>
        </w:p>
      </w:docPartBody>
    </w:docPart>
    <w:docPart>
      <w:docPartPr>
        <w:name w:val="DC514C2D5E92455A99F8B10F1151F9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2FE70-CCA2-490B-BF7C-80E3006B01DA}"/>
      </w:docPartPr>
      <w:docPartBody>
        <w:p w:rsidR="000B32B8" w:rsidRDefault="00C07C97" w:rsidP="004835D7">
          <w:pPr>
            <w:pStyle w:val="DC514C2D5E92455A99F8B10F1151F923"/>
          </w:pPr>
          <w:r w:rsidRPr="00560EA0">
            <w:t>Experience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A72CA"/>
    <w:multiLevelType w:val="hybridMultilevel"/>
    <w:tmpl w:val="1040BCF8"/>
    <w:lvl w:ilvl="0" w:tplc="8D50A57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E1564B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48E6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8268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C434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A2E7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18D4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3A08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D262E"/>
    <w:rsid w:val="000B32B8"/>
    <w:rsid w:val="00121AD6"/>
    <w:rsid w:val="00202C76"/>
    <w:rsid w:val="0036153C"/>
    <w:rsid w:val="004835D7"/>
    <w:rsid w:val="00557767"/>
    <w:rsid w:val="00C07C97"/>
    <w:rsid w:val="00DD26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53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05C2E2D519425DB5615F061B2F84D3">
    <w:name w:val="F805C2E2D519425DB5615F061B2F84D3"/>
    <w:rsid w:val="004835D7"/>
    <w:rPr>
      <w:rFonts w:cs="Mangal"/>
    </w:rPr>
  </w:style>
  <w:style w:type="paragraph" w:customStyle="1" w:styleId="80394CFC1A274D50AD0013EC0418A52E">
    <w:name w:val="80394CFC1A274D50AD0013EC0418A52E"/>
    <w:rsid w:val="004835D7"/>
    <w:rPr>
      <w:rFonts w:cs="Mangal"/>
    </w:rPr>
  </w:style>
  <w:style w:type="paragraph" w:customStyle="1" w:styleId="DC514C2D5E92455A99F8B10F1151F923">
    <w:name w:val="DC514C2D5E92455A99F8B10F1151F923"/>
    <w:rsid w:val="004835D7"/>
    <w:rPr>
      <w:rFonts w:cs="Mangal"/>
    </w:rPr>
  </w:style>
  <w:style w:type="paragraph" w:styleId="ListParagraph">
    <w:name w:val="List Paragraph"/>
    <w:basedOn w:val="Normal"/>
    <w:uiPriority w:val="6"/>
    <w:qFormat/>
    <w:rsid w:val="0036153C"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szCs w:val="24"/>
      <w:lang w:bidi="ar-SA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CEA82E-8C26-44F5-9C53-0FE2370070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2021-06-01T12:08:00Z</dcterms:created>
  <dcterms:modified xsi:type="dcterms:W3CDTF">2021-06-01T12:08:00Z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