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-937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4F35DD" w:rsidTr="00264C75">
        <w:tc>
          <w:tcPr>
            <w:tcW w:w="3600" w:type="dxa"/>
          </w:tcPr>
          <w:p w:rsidR="00264C75" w:rsidRDefault="00264C75" w:rsidP="00264C75">
            <w:pPr>
              <w:pStyle w:val="Heading3"/>
            </w:pPr>
          </w:p>
          <w:p w:rsidR="0033743C" w:rsidRDefault="0033743C" w:rsidP="00264C75">
            <w:pPr>
              <w:pStyle w:val="Heading3"/>
            </w:pPr>
          </w:p>
          <w:p w:rsidR="00264C75" w:rsidRDefault="000B7D82" w:rsidP="00264C75">
            <w:pPr>
              <w:pStyle w:val="Heading3"/>
            </w:pPr>
            <w:r>
              <w:t>AMIT CHUGH</w:t>
            </w:r>
          </w:p>
          <w:p w:rsidR="006664D5" w:rsidRPr="004F53E9" w:rsidRDefault="000B7D82" w:rsidP="005A56D1">
            <w:pPr>
              <w:rPr>
                <w:color w:val="548AB7" w:themeColor="accent1" w:themeShade="BF"/>
                <w:sz w:val="16"/>
                <w:szCs w:val="16"/>
              </w:rPr>
            </w:pPr>
            <w:r w:rsidRPr="004F53E9">
              <w:rPr>
                <w:color w:val="548AB7" w:themeColor="accent1" w:themeShade="BF"/>
                <w:sz w:val="16"/>
                <w:szCs w:val="16"/>
              </w:rPr>
              <w:t>Noida/NCR, India</w:t>
            </w:r>
          </w:p>
          <w:p w:rsidR="005A56D1" w:rsidRDefault="004F35DD" w:rsidP="005A56D1">
            <w:pPr>
              <w:rPr>
                <w:rStyle w:val="Hyperlink"/>
                <w:color w:val="548AB7" w:themeColor="accent1" w:themeShade="BF"/>
                <w:sz w:val="16"/>
                <w:szCs w:val="16"/>
                <w:u w:val="none"/>
              </w:rPr>
            </w:pPr>
            <w:hyperlink r:id="rId11" w:history="1">
              <w:r w:rsidR="000B7D82" w:rsidRPr="004F53E9">
                <w:rPr>
                  <w:rStyle w:val="Hyperlink"/>
                  <w:color w:val="548AB7" w:themeColor="accent1" w:themeShade="BF"/>
                  <w:sz w:val="16"/>
                  <w:szCs w:val="16"/>
                  <w:u w:val="none"/>
                </w:rPr>
                <w:t>amitchugh1@gmail.com</w:t>
              </w:r>
            </w:hyperlink>
          </w:p>
          <w:p w:rsidR="005A56D1" w:rsidRPr="004F53E9" w:rsidRDefault="000B7D82" w:rsidP="005A56D1">
            <w:pPr>
              <w:rPr>
                <w:color w:val="548AB7" w:themeColor="accent1" w:themeShade="BF"/>
                <w:sz w:val="16"/>
                <w:szCs w:val="16"/>
              </w:rPr>
            </w:pPr>
            <w:r w:rsidRPr="004F53E9">
              <w:rPr>
                <w:color w:val="548AB7" w:themeColor="accent1" w:themeShade="BF"/>
                <w:sz w:val="16"/>
                <w:szCs w:val="16"/>
              </w:rPr>
              <w:t>PHONE: +91 89</w:t>
            </w:r>
            <w:r w:rsidR="00A16C78">
              <w:rPr>
                <w:color w:val="548AB7" w:themeColor="accent1" w:themeShade="BF"/>
                <w:sz w:val="16"/>
                <w:szCs w:val="16"/>
              </w:rPr>
              <w:t>29355700</w:t>
            </w:r>
          </w:p>
          <w:p w:rsidR="0033743C" w:rsidRDefault="0033743C" w:rsidP="00264C75">
            <w:pPr>
              <w:pStyle w:val="Heading3"/>
            </w:pPr>
          </w:p>
          <w:p w:rsidR="00F66642" w:rsidRPr="00CA48C0" w:rsidRDefault="000B7D82" w:rsidP="00F66642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BIG DATA/</w:t>
            </w:r>
            <w:r w:rsidRPr="00CA48C0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 xml:space="preserve">Spark/SCALA 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Engineer</w:t>
            </w:r>
          </w:p>
          <w:p w:rsidR="00264C75" w:rsidRDefault="00264C75" w:rsidP="00264C75"/>
          <w:p w:rsidR="001B2ABD" w:rsidRPr="00F66642" w:rsidRDefault="000B7D82" w:rsidP="00264C75">
            <w:pPr>
              <w:pStyle w:val="Heading3"/>
              <w:rPr>
                <w:sz w:val="20"/>
              </w:rPr>
            </w:pPr>
            <w:r w:rsidRPr="00F66642">
              <w:rPr>
                <w:sz w:val="20"/>
              </w:rPr>
              <w:t>Professional Summary</w:t>
            </w:r>
          </w:p>
          <w:p w:rsidR="00036450" w:rsidRPr="00F66642" w:rsidRDefault="000B7D82" w:rsidP="00A435E3">
            <w:pPr>
              <w:rPr>
                <w:sz w:val="16"/>
              </w:rPr>
            </w:pPr>
            <w:r w:rsidRPr="00F66642">
              <w:rPr>
                <w:sz w:val="16"/>
              </w:rPr>
              <w:t>Experience</w:t>
            </w:r>
            <w:r w:rsidR="00A16C78">
              <w:rPr>
                <w:sz w:val="16"/>
              </w:rPr>
              <w:t xml:space="preserve"> in</w:t>
            </w:r>
            <w:r w:rsidRPr="00F66642">
              <w:rPr>
                <w:sz w:val="16"/>
              </w:rPr>
              <w:t xml:space="preserve"> Big</w:t>
            </w:r>
            <w:r w:rsidR="00C254B0">
              <w:rPr>
                <w:sz w:val="16"/>
              </w:rPr>
              <w:t xml:space="preserve"> D</w:t>
            </w:r>
            <w:r w:rsidRPr="00F66642">
              <w:rPr>
                <w:sz w:val="16"/>
              </w:rPr>
              <w:t>ata/Hadoop and Spark</w:t>
            </w:r>
            <w:r w:rsidR="00C46AF5">
              <w:rPr>
                <w:sz w:val="16"/>
              </w:rPr>
              <w:t>/Scala</w:t>
            </w:r>
            <w:r w:rsidR="00A16C78">
              <w:rPr>
                <w:sz w:val="16"/>
              </w:rPr>
              <w:t>tech</w:t>
            </w:r>
            <w:r w:rsidR="008B5F7B">
              <w:rPr>
                <w:sz w:val="16"/>
              </w:rPr>
              <w:t xml:space="preserve">– expertise in </w:t>
            </w:r>
            <w:r w:rsidR="00FA6997">
              <w:rPr>
                <w:sz w:val="16"/>
              </w:rPr>
              <w:t>building data pipelines</w:t>
            </w:r>
            <w:r w:rsidR="00522EB1">
              <w:rPr>
                <w:sz w:val="16"/>
              </w:rPr>
              <w:t xml:space="preserve"> from Source to Target</w:t>
            </w:r>
            <w:r w:rsidRPr="00F66642">
              <w:rPr>
                <w:sz w:val="16"/>
              </w:rPr>
              <w:t>.</w:t>
            </w:r>
          </w:p>
          <w:p w:rsidR="00293C3A" w:rsidRPr="00F66642" w:rsidRDefault="000B7D82" w:rsidP="00264C75">
            <w:pPr>
              <w:rPr>
                <w:sz w:val="16"/>
              </w:rPr>
            </w:pPr>
            <w:r w:rsidRPr="00F66642">
              <w:rPr>
                <w:sz w:val="16"/>
              </w:rPr>
              <w:t xml:space="preserve">Understands the complex </w:t>
            </w:r>
            <w:r w:rsidR="006F3167">
              <w:rPr>
                <w:sz w:val="16"/>
              </w:rPr>
              <w:t>architecture of</w:t>
            </w:r>
            <w:r w:rsidR="00984329">
              <w:rPr>
                <w:sz w:val="16"/>
              </w:rPr>
              <w:t xml:space="preserve"> B</w:t>
            </w:r>
            <w:r w:rsidRPr="00F66642">
              <w:rPr>
                <w:sz w:val="16"/>
              </w:rPr>
              <w:t xml:space="preserve">ig </w:t>
            </w:r>
            <w:r w:rsidR="00984329">
              <w:rPr>
                <w:sz w:val="16"/>
              </w:rPr>
              <w:t>D</w:t>
            </w:r>
            <w:r w:rsidRPr="00F66642">
              <w:rPr>
                <w:sz w:val="16"/>
              </w:rPr>
              <w:t xml:space="preserve">ata </w:t>
            </w:r>
            <w:r w:rsidR="00984329">
              <w:rPr>
                <w:sz w:val="16"/>
              </w:rPr>
              <w:t xml:space="preserve">eco-system </w:t>
            </w:r>
            <w:r w:rsidRPr="00F66642">
              <w:rPr>
                <w:sz w:val="16"/>
              </w:rPr>
              <w:t>and has experience</w:t>
            </w:r>
            <w:r w:rsidR="00984329">
              <w:rPr>
                <w:sz w:val="16"/>
              </w:rPr>
              <w:t xml:space="preserve"> in</w:t>
            </w:r>
            <w:r w:rsidRPr="00F66642">
              <w:rPr>
                <w:sz w:val="16"/>
              </w:rPr>
              <w:t xml:space="preserve"> developing </w:t>
            </w:r>
            <w:r w:rsidR="00984329">
              <w:rPr>
                <w:sz w:val="16"/>
              </w:rPr>
              <w:t>modul</w:t>
            </w:r>
            <w:r w:rsidRPr="00F66642">
              <w:rPr>
                <w:sz w:val="16"/>
              </w:rPr>
              <w:t xml:space="preserve">es to address </w:t>
            </w:r>
            <w:r w:rsidR="00590DAD">
              <w:rPr>
                <w:sz w:val="16"/>
              </w:rPr>
              <w:t>distributed data computing</w:t>
            </w:r>
            <w:r w:rsidRPr="00F66642">
              <w:rPr>
                <w:sz w:val="16"/>
              </w:rPr>
              <w:t xml:space="preserve"> needs</w:t>
            </w:r>
            <w:r w:rsidR="00A16C78">
              <w:rPr>
                <w:sz w:val="16"/>
              </w:rPr>
              <w:t xml:space="preserve"> with Spark/Scala based framework</w:t>
            </w:r>
            <w:r w:rsidRPr="00F66642">
              <w:rPr>
                <w:sz w:val="16"/>
              </w:rPr>
              <w:t>.</w:t>
            </w:r>
          </w:p>
          <w:p w:rsidR="00CF368D" w:rsidRDefault="00CF368D" w:rsidP="00264C75">
            <w:pPr>
              <w:rPr>
                <w:sz w:val="16"/>
              </w:rPr>
            </w:pPr>
          </w:p>
          <w:p w:rsidR="00293C3A" w:rsidRDefault="000B7D82" w:rsidP="00264C75">
            <w:pPr>
              <w:rPr>
                <w:sz w:val="16"/>
              </w:rPr>
            </w:pPr>
            <w:r>
              <w:rPr>
                <w:sz w:val="16"/>
              </w:rPr>
              <w:t xml:space="preserve">Complete Software </w:t>
            </w:r>
            <w:r w:rsidR="00382D85">
              <w:rPr>
                <w:sz w:val="16"/>
              </w:rPr>
              <w:t>D</w:t>
            </w:r>
            <w:r w:rsidRPr="00F66642">
              <w:rPr>
                <w:sz w:val="16"/>
              </w:rPr>
              <w:t xml:space="preserve">evelopment </w:t>
            </w:r>
            <w:r>
              <w:rPr>
                <w:sz w:val="16"/>
              </w:rPr>
              <w:t xml:space="preserve">Life Cycle </w:t>
            </w:r>
            <w:r w:rsidRPr="00F66642">
              <w:rPr>
                <w:sz w:val="16"/>
              </w:rPr>
              <w:t xml:space="preserve">experience </w:t>
            </w:r>
            <w:r w:rsidRPr="00F66642">
              <w:rPr>
                <w:sz w:val="16"/>
              </w:rPr>
              <w:t xml:space="preserve">in </w:t>
            </w:r>
            <w:r>
              <w:rPr>
                <w:sz w:val="16"/>
              </w:rPr>
              <w:t>M</w:t>
            </w:r>
            <w:r w:rsidRPr="00F66642">
              <w:rPr>
                <w:sz w:val="16"/>
              </w:rPr>
              <w:t xml:space="preserve">ainframe </w:t>
            </w:r>
            <w:r w:rsidR="00385AA9">
              <w:rPr>
                <w:sz w:val="16"/>
              </w:rPr>
              <w:t xml:space="preserve">&amp; Micro Focus </w:t>
            </w:r>
            <w:r w:rsidR="00A16C78">
              <w:rPr>
                <w:sz w:val="16"/>
              </w:rPr>
              <w:t xml:space="preserve">based </w:t>
            </w:r>
            <w:r w:rsidR="00984329">
              <w:rPr>
                <w:sz w:val="16"/>
              </w:rPr>
              <w:t>T</w:t>
            </w:r>
            <w:r w:rsidRPr="00F66642">
              <w:rPr>
                <w:sz w:val="16"/>
              </w:rPr>
              <w:t>echnolog</w:t>
            </w:r>
            <w:r w:rsidR="00385AA9">
              <w:rPr>
                <w:sz w:val="16"/>
              </w:rPr>
              <w:t>ies</w:t>
            </w:r>
            <w:r w:rsidRPr="00F66642">
              <w:rPr>
                <w:sz w:val="16"/>
              </w:rPr>
              <w:t xml:space="preserve"> and worked for</w:t>
            </w:r>
            <w:r>
              <w:rPr>
                <w:sz w:val="16"/>
              </w:rPr>
              <w:t>Ameritas Life Insurance Corp</w:t>
            </w:r>
            <w:r w:rsidRPr="00F66642">
              <w:rPr>
                <w:sz w:val="16"/>
              </w:rPr>
              <w:t xml:space="preserve"> and </w:t>
            </w:r>
            <w:r>
              <w:rPr>
                <w:sz w:val="16"/>
              </w:rPr>
              <w:t>Dow Jones</w:t>
            </w:r>
            <w:r w:rsidRPr="00F66642">
              <w:rPr>
                <w:sz w:val="16"/>
              </w:rPr>
              <w:t xml:space="preserve"> client</w:t>
            </w:r>
            <w:r>
              <w:rPr>
                <w:sz w:val="16"/>
              </w:rPr>
              <w:t>s</w:t>
            </w:r>
            <w:r w:rsidR="00DC66B2" w:rsidRPr="00F66642">
              <w:rPr>
                <w:sz w:val="16"/>
              </w:rPr>
              <w:t>.</w:t>
            </w:r>
          </w:p>
          <w:p w:rsidR="00CF368D" w:rsidRDefault="00CF368D" w:rsidP="00264C75">
            <w:pPr>
              <w:rPr>
                <w:sz w:val="16"/>
              </w:rPr>
            </w:pPr>
          </w:p>
          <w:p w:rsidR="00F46B56" w:rsidRPr="00F66642" w:rsidRDefault="000B7D82" w:rsidP="00264C75">
            <w:pPr>
              <w:rPr>
                <w:sz w:val="16"/>
              </w:rPr>
            </w:pPr>
            <w:r>
              <w:rPr>
                <w:sz w:val="16"/>
              </w:rPr>
              <w:t>Expertise in Data Conversion Activities</w:t>
            </w:r>
            <w:r w:rsidR="00CF368D">
              <w:rPr>
                <w:sz w:val="16"/>
              </w:rPr>
              <w:t>.</w:t>
            </w:r>
          </w:p>
          <w:p w:rsidR="00CF368D" w:rsidRDefault="00CF368D" w:rsidP="00264C75">
            <w:pPr>
              <w:rPr>
                <w:sz w:val="16"/>
              </w:rPr>
            </w:pPr>
          </w:p>
          <w:p w:rsidR="00DC66B2" w:rsidRPr="00F66642" w:rsidRDefault="000B7D82" w:rsidP="00264C75">
            <w:pPr>
              <w:rPr>
                <w:sz w:val="20"/>
              </w:rPr>
            </w:pPr>
            <w:r w:rsidRPr="00F66642">
              <w:rPr>
                <w:sz w:val="16"/>
              </w:rPr>
              <w:t xml:space="preserve">Overall </w:t>
            </w:r>
            <w:r w:rsidR="00C46AF5">
              <w:rPr>
                <w:sz w:val="16"/>
              </w:rPr>
              <w:t>1</w:t>
            </w:r>
            <w:r w:rsidR="00A16C78">
              <w:rPr>
                <w:sz w:val="16"/>
              </w:rPr>
              <w:t>3</w:t>
            </w:r>
            <w:r w:rsidR="006C29B0">
              <w:rPr>
                <w:sz w:val="16"/>
              </w:rPr>
              <w:t>+</w:t>
            </w:r>
            <w:r w:rsidRPr="00F66642">
              <w:rPr>
                <w:sz w:val="16"/>
              </w:rPr>
              <w:t xml:space="preserve"> Years of IT experi</w:t>
            </w:r>
            <w:r w:rsidRPr="007A20C6">
              <w:rPr>
                <w:sz w:val="16"/>
                <w:szCs w:val="16"/>
              </w:rPr>
              <w:t>ence</w:t>
            </w:r>
            <w:r w:rsidR="007A20C6" w:rsidRPr="007A20C6">
              <w:rPr>
                <w:sz w:val="16"/>
                <w:szCs w:val="16"/>
              </w:rPr>
              <w:t xml:space="preserve"> includ</w:t>
            </w:r>
            <w:r w:rsidR="007A20C6">
              <w:rPr>
                <w:sz w:val="16"/>
                <w:szCs w:val="16"/>
              </w:rPr>
              <w:t>ing</w:t>
            </w:r>
            <w:r w:rsidR="007A20C6" w:rsidRPr="007A20C6">
              <w:rPr>
                <w:sz w:val="16"/>
                <w:szCs w:val="16"/>
              </w:rPr>
              <w:t xml:space="preserve"> 2 years at Client Location in Connecticut, US.</w:t>
            </w:r>
          </w:p>
          <w:p w:rsidR="00036450" w:rsidRDefault="00036450" w:rsidP="00264C75"/>
          <w:p w:rsidR="00036450" w:rsidRPr="00F66642" w:rsidRDefault="00036450" w:rsidP="00264C75">
            <w:pPr>
              <w:rPr>
                <w:sz w:val="16"/>
              </w:rPr>
            </w:pPr>
          </w:p>
          <w:p w:rsidR="004D3011" w:rsidRPr="00CB0055" w:rsidRDefault="004F35DD" w:rsidP="00264C75">
            <w:pPr>
              <w:pStyle w:val="Heading3"/>
            </w:pPr>
            <w:sdt>
              <w:sdtPr>
                <w:id w:val="-1444214663"/>
                <w:placeholder>
                  <w:docPart w:val="993D89FF26F644E59FAA47CC80B470FE"/>
                </w:placeholder>
                <w:temporary/>
                <w:showingPlcHdr/>
              </w:sdtPr>
              <w:sdtContent>
                <w:r w:rsidR="00CB0055" w:rsidRPr="00F66642">
                  <w:rPr>
                    <w:sz w:val="18"/>
                  </w:rPr>
                  <w:t>Hobbies</w:t>
                </w:r>
              </w:sdtContent>
            </w:sdt>
            <w:r w:rsidR="00C46AF5">
              <w:t>/</w:t>
            </w:r>
            <w:r w:rsidR="00C46AF5" w:rsidRPr="00C46AF5">
              <w:rPr>
                <w:sz w:val="20"/>
                <w:szCs w:val="20"/>
              </w:rPr>
              <w:t>Activities</w:t>
            </w:r>
          </w:p>
          <w:p w:rsidR="00334AAD" w:rsidRPr="00F66642" w:rsidRDefault="000B7D82" w:rsidP="00264C75">
            <w:pPr>
              <w:rPr>
                <w:sz w:val="16"/>
              </w:rPr>
            </w:pPr>
            <w:r>
              <w:rPr>
                <w:sz w:val="16"/>
              </w:rPr>
              <w:t>#</w:t>
            </w:r>
            <w:r w:rsidR="00264C75" w:rsidRPr="00F66642">
              <w:rPr>
                <w:sz w:val="16"/>
              </w:rPr>
              <w:t>Reading about latest technolog</w:t>
            </w:r>
            <w:r>
              <w:rPr>
                <w:sz w:val="16"/>
              </w:rPr>
              <w:t>ies</w:t>
            </w:r>
          </w:p>
          <w:p w:rsidR="004D3011" w:rsidRPr="00F66642" w:rsidRDefault="000B7D82" w:rsidP="00264C75">
            <w:pPr>
              <w:rPr>
                <w:sz w:val="16"/>
              </w:rPr>
            </w:pPr>
            <w:r>
              <w:rPr>
                <w:sz w:val="16"/>
              </w:rPr>
              <w:t>#</w:t>
            </w:r>
            <w:r w:rsidR="00C46AF5">
              <w:rPr>
                <w:sz w:val="16"/>
              </w:rPr>
              <w:t>Sports enthusiast</w:t>
            </w:r>
          </w:p>
          <w:p w:rsidR="004D3011" w:rsidRPr="00F66642" w:rsidRDefault="000B7D82" w:rsidP="00264C75">
            <w:pPr>
              <w:rPr>
                <w:sz w:val="16"/>
              </w:rPr>
            </w:pPr>
            <w:r>
              <w:rPr>
                <w:sz w:val="16"/>
              </w:rPr>
              <w:t>#</w:t>
            </w:r>
            <w:r w:rsidR="00C46AF5">
              <w:rPr>
                <w:sz w:val="16"/>
              </w:rPr>
              <w:t>Care about social values</w:t>
            </w:r>
          </w:p>
          <w:p w:rsidR="004D3011" w:rsidRPr="004D3011" w:rsidRDefault="004D3011" w:rsidP="00264C75"/>
        </w:tc>
        <w:tc>
          <w:tcPr>
            <w:tcW w:w="720" w:type="dxa"/>
          </w:tcPr>
          <w:p w:rsidR="001B2ABD" w:rsidRDefault="001B2ABD" w:rsidP="00264C7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264C75" w:rsidRDefault="00264C75" w:rsidP="00264C75">
            <w:pPr>
              <w:pStyle w:val="Heading2"/>
            </w:pPr>
          </w:p>
          <w:p w:rsidR="00CC22B2" w:rsidRDefault="00CC22B2" w:rsidP="00264C75">
            <w:pPr>
              <w:pStyle w:val="Heading2"/>
            </w:pPr>
          </w:p>
          <w:p w:rsidR="001B2ABD" w:rsidRDefault="004F35DD" w:rsidP="00264C75">
            <w:pPr>
              <w:pStyle w:val="Heading2"/>
            </w:pPr>
            <w:sdt>
              <w:sdtPr>
                <w:id w:val="1049110328"/>
                <w:placeholder>
                  <w:docPart w:val="ABC98D66753B4C55986CB201B6B2E8EF"/>
                </w:placeholder>
                <w:temporary/>
                <w:showingPlcHdr/>
              </w:sdtPr>
              <w:sdtContent>
                <w:r w:rsidR="00E25A26" w:rsidRPr="00D22037">
                  <w:rPr>
                    <w:sz w:val="18"/>
                  </w:rPr>
                  <w:t>EDUCATION</w:t>
                </w:r>
              </w:sdtContent>
            </w:sdt>
          </w:p>
          <w:p w:rsidR="00741A38" w:rsidRPr="00EA456C" w:rsidRDefault="000B7D82" w:rsidP="00264C75">
            <w:pPr>
              <w:pStyle w:val="Date"/>
              <w:rPr>
                <w:sz w:val="14"/>
              </w:rPr>
            </w:pPr>
            <w:r w:rsidRPr="00EA456C">
              <w:rPr>
                <w:sz w:val="14"/>
              </w:rPr>
              <w:t>June</w:t>
            </w:r>
            <w:r w:rsidR="003E335A">
              <w:rPr>
                <w:sz w:val="14"/>
              </w:rPr>
              <w:t>1998</w:t>
            </w:r>
            <w:r w:rsidRPr="00EA456C">
              <w:rPr>
                <w:sz w:val="14"/>
              </w:rPr>
              <w:t xml:space="preserve"> – </w:t>
            </w:r>
            <w:r w:rsidR="003E335A" w:rsidRPr="00EA456C">
              <w:rPr>
                <w:sz w:val="14"/>
              </w:rPr>
              <w:t>June</w:t>
            </w:r>
            <w:r w:rsidRPr="00EA456C">
              <w:rPr>
                <w:sz w:val="14"/>
              </w:rPr>
              <w:t>20</w:t>
            </w:r>
            <w:r w:rsidR="003E335A">
              <w:rPr>
                <w:sz w:val="14"/>
              </w:rPr>
              <w:t>02</w:t>
            </w:r>
          </w:p>
          <w:p w:rsidR="00741A38" w:rsidRPr="00EA456C" w:rsidRDefault="000B7D82" w:rsidP="003E335A">
            <w:pPr>
              <w:pStyle w:val="Heading4"/>
              <w:rPr>
                <w:sz w:val="14"/>
              </w:rPr>
            </w:pPr>
            <w:r w:rsidRPr="00EA456C">
              <w:rPr>
                <w:i/>
                <w:sz w:val="14"/>
              </w:rPr>
              <w:t xml:space="preserve">Bachelor of </w:t>
            </w:r>
            <w:r w:rsidR="003E335A">
              <w:rPr>
                <w:i/>
                <w:sz w:val="14"/>
              </w:rPr>
              <w:t xml:space="preserve">Engineering (Mechanical) </w:t>
            </w:r>
            <w:r w:rsidRPr="00EA456C">
              <w:rPr>
                <w:sz w:val="14"/>
              </w:rPr>
              <w:t>6</w:t>
            </w:r>
            <w:r w:rsidR="003E335A">
              <w:rPr>
                <w:sz w:val="14"/>
              </w:rPr>
              <w:t>9</w:t>
            </w:r>
            <w:r w:rsidRPr="00EA456C">
              <w:rPr>
                <w:sz w:val="14"/>
              </w:rPr>
              <w:t>.</w:t>
            </w:r>
            <w:r w:rsidR="003E335A">
              <w:rPr>
                <w:sz w:val="14"/>
              </w:rPr>
              <w:t>5</w:t>
            </w:r>
            <w:r w:rsidRPr="00EA456C">
              <w:rPr>
                <w:sz w:val="14"/>
              </w:rPr>
              <w:t xml:space="preserve"> %.</w:t>
            </w:r>
          </w:p>
          <w:p w:rsidR="00741A38" w:rsidRPr="00EA456C" w:rsidRDefault="000B7D82" w:rsidP="00264C75">
            <w:pPr>
              <w:rPr>
                <w:sz w:val="14"/>
              </w:rPr>
            </w:pPr>
            <w:r>
              <w:rPr>
                <w:sz w:val="14"/>
              </w:rPr>
              <w:t>Punjab Engineering College (PEC), Chandigarh</w:t>
            </w:r>
          </w:p>
          <w:sdt>
            <w:sdtPr>
              <w:id w:val="1001553383"/>
              <w:placeholder>
                <w:docPart w:val="A23FADC44EE640BFB19006EE075286E4"/>
              </w:placeholder>
              <w:temporary/>
              <w:showingPlcHdr/>
            </w:sdtPr>
            <w:sdtContent>
              <w:p w:rsidR="00036450" w:rsidRDefault="000B7D82" w:rsidP="00264C75">
                <w:pPr>
                  <w:pStyle w:val="Heading2"/>
                </w:pPr>
                <w:r w:rsidRPr="00D22037">
                  <w:rPr>
                    <w:sz w:val="18"/>
                  </w:rPr>
                  <w:t>WORK EXPERIENCE</w:t>
                </w:r>
              </w:p>
            </w:sdtContent>
          </w:sdt>
          <w:p w:rsidR="00EA456C" w:rsidRPr="00EA456C" w:rsidRDefault="000B7D82" w:rsidP="00264C75">
            <w:pPr>
              <w:rPr>
                <w:b/>
                <w:i/>
                <w:sz w:val="16"/>
              </w:rPr>
            </w:pPr>
            <w:r w:rsidRPr="00EA456C">
              <w:rPr>
                <w:b/>
                <w:i/>
                <w:sz w:val="16"/>
              </w:rPr>
              <w:t xml:space="preserve">DXC. technology, </w:t>
            </w:r>
            <w:r w:rsidRPr="00EA456C">
              <w:rPr>
                <w:b/>
                <w:i/>
                <w:sz w:val="16"/>
              </w:rPr>
              <w:t>Noida|</w:t>
            </w:r>
            <w:r w:rsidR="00617A24">
              <w:rPr>
                <w:b/>
                <w:i/>
                <w:sz w:val="16"/>
              </w:rPr>
              <w:t>TechLead</w:t>
            </w:r>
          </w:p>
          <w:p w:rsidR="00036450" w:rsidRDefault="000B7D82" w:rsidP="00264C75">
            <w:pPr>
              <w:pStyle w:val="Date"/>
            </w:pPr>
            <w:r>
              <w:t>Mar</w:t>
            </w:r>
            <w:r w:rsidR="00741A38">
              <w:t xml:space="preserve"> 201</w:t>
            </w:r>
            <w:r>
              <w:t>7</w:t>
            </w:r>
            <w:r w:rsidRPr="00036450">
              <w:t>–</w:t>
            </w:r>
            <w:r w:rsidR="00741A38">
              <w:t>Current</w:t>
            </w:r>
          </w:p>
          <w:p w:rsidR="00C744F5" w:rsidRPr="00D22037" w:rsidRDefault="000B7D82" w:rsidP="00264C75">
            <w:pPr>
              <w:rPr>
                <w:sz w:val="16"/>
              </w:rPr>
            </w:pPr>
            <w:r w:rsidRPr="00D22037">
              <w:rPr>
                <w:sz w:val="16"/>
              </w:rPr>
              <w:t xml:space="preserve">Client </w:t>
            </w:r>
            <w:r w:rsidR="009175C4">
              <w:rPr>
                <w:sz w:val="16"/>
              </w:rPr>
              <w:t xml:space="preserve">– </w:t>
            </w:r>
            <w:r w:rsidR="006749C0">
              <w:rPr>
                <w:sz w:val="16"/>
              </w:rPr>
              <w:t>Ameritas</w:t>
            </w:r>
            <w:r w:rsidR="00900A62">
              <w:rPr>
                <w:sz w:val="16"/>
              </w:rPr>
              <w:t xml:space="preserve"> Life Insurance Corp.</w:t>
            </w:r>
            <w:r w:rsidR="00C36E11">
              <w:rPr>
                <w:sz w:val="16"/>
              </w:rPr>
              <w:t>&amp;Brighthouse Financial</w:t>
            </w:r>
          </w:p>
          <w:p w:rsidR="000834F5" w:rsidRDefault="000B7D82" w:rsidP="00264C75">
            <w:pPr>
              <w:rPr>
                <w:sz w:val="14"/>
              </w:rPr>
            </w:pPr>
            <w:r>
              <w:rPr>
                <w:sz w:val="14"/>
              </w:rPr>
              <w:t># Batch-mode architecture implementation for Insurance Data</w:t>
            </w:r>
            <w:r w:rsidR="003325FF">
              <w:rPr>
                <w:sz w:val="14"/>
              </w:rPr>
              <w:t xml:space="preserve"> Processing System</w:t>
            </w:r>
          </w:p>
          <w:p w:rsidR="00946B32" w:rsidRDefault="000B7D82" w:rsidP="00264C75">
            <w:pPr>
              <w:rPr>
                <w:sz w:val="14"/>
              </w:rPr>
            </w:pPr>
            <w:r>
              <w:rPr>
                <w:sz w:val="14"/>
              </w:rPr>
              <w:t># Used</w:t>
            </w:r>
            <w:r w:rsidRPr="00946B32">
              <w:rPr>
                <w:sz w:val="14"/>
              </w:rPr>
              <w:t xml:space="preserve"> performance friendly parquet files &amp; delta tables on </w:t>
            </w:r>
            <w:r w:rsidR="00777F3D">
              <w:rPr>
                <w:sz w:val="14"/>
              </w:rPr>
              <w:t>AWS</w:t>
            </w:r>
            <w:r w:rsidR="003325FF">
              <w:rPr>
                <w:sz w:val="14"/>
              </w:rPr>
              <w:t xml:space="preserve"> EMR &amp; S3 bucket</w:t>
            </w:r>
          </w:p>
          <w:p w:rsidR="007752C0" w:rsidRDefault="000B7D82" w:rsidP="007752C0">
            <w:pPr>
              <w:rPr>
                <w:sz w:val="14"/>
              </w:rPr>
            </w:pPr>
            <w:r w:rsidRPr="009E0A12">
              <w:rPr>
                <w:sz w:val="14"/>
              </w:rPr>
              <w:t>#</w:t>
            </w:r>
            <w:r>
              <w:rPr>
                <w:sz w:val="14"/>
              </w:rPr>
              <w:t>Downloaded &amp; ConvertedM</w:t>
            </w:r>
            <w:r w:rsidRPr="009E0A12">
              <w:rPr>
                <w:sz w:val="14"/>
              </w:rPr>
              <w:t xml:space="preserve">ainframe </w:t>
            </w:r>
            <w:r>
              <w:rPr>
                <w:sz w:val="14"/>
              </w:rPr>
              <w:t>based data</w:t>
            </w:r>
            <w:r w:rsidR="00515E2A">
              <w:rPr>
                <w:sz w:val="14"/>
              </w:rPr>
              <w:t xml:space="preserve">to consume it on a Spark Cluster by using SCALA </w:t>
            </w:r>
          </w:p>
          <w:p w:rsidR="00946B32" w:rsidRPr="00946B32" w:rsidRDefault="000B7D82" w:rsidP="00264C75">
            <w:pPr>
              <w:rPr>
                <w:sz w:val="14"/>
              </w:rPr>
            </w:pPr>
            <w:r w:rsidRPr="009E0A12">
              <w:rPr>
                <w:sz w:val="14"/>
              </w:rPr>
              <w:t>#</w:t>
            </w:r>
            <w:r w:rsidRPr="00946B32">
              <w:rPr>
                <w:sz w:val="14"/>
              </w:rPr>
              <w:t>Scala (</w:t>
            </w:r>
            <w:r w:rsidR="004069EC">
              <w:rPr>
                <w:sz w:val="14"/>
              </w:rPr>
              <w:t>both OOPs &amp;</w:t>
            </w:r>
            <w:bookmarkStart w:id="0" w:name="_GoBack"/>
            <w:bookmarkEnd w:id="0"/>
            <w:r w:rsidRPr="00946B32">
              <w:rPr>
                <w:sz w:val="14"/>
              </w:rPr>
              <w:t>functional based programming)</w:t>
            </w:r>
          </w:p>
          <w:p w:rsidR="00635C94" w:rsidRPr="00C744F5" w:rsidRDefault="000B7D82" w:rsidP="00264C75">
            <w:pPr>
              <w:rPr>
                <w:sz w:val="14"/>
              </w:rPr>
            </w:pPr>
            <w:r>
              <w:rPr>
                <w:sz w:val="14"/>
              </w:rPr>
              <w:t>#</w:t>
            </w:r>
            <w:r w:rsidR="00946B32" w:rsidRPr="00946B32">
              <w:rPr>
                <w:sz w:val="14"/>
              </w:rPr>
              <w:t>Spark Computational Framework (SparkSQL, Dataframes, Datasets, RDD based APIs</w:t>
            </w:r>
            <w:r w:rsidR="0008064C">
              <w:rPr>
                <w:sz w:val="14"/>
              </w:rPr>
              <w:t>, DAG Analysis, Performance Tuning</w:t>
            </w:r>
            <w:r w:rsidR="00FE5768">
              <w:rPr>
                <w:sz w:val="14"/>
              </w:rPr>
              <w:t>, Docker based cluster</w:t>
            </w:r>
            <w:r w:rsidR="00946B32" w:rsidRPr="00946B32">
              <w:rPr>
                <w:sz w:val="14"/>
              </w:rPr>
              <w:t>)</w:t>
            </w:r>
          </w:p>
          <w:p w:rsidR="008A7356" w:rsidRPr="008A7356" w:rsidRDefault="000B7D82" w:rsidP="00264C75">
            <w:pPr>
              <w:rPr>
                <w:sz w:val="14"/>
                <w:szCs w:val="14"/>
              </w:rPr>
            </w:pPr>
            <w:r>
              <w:rPr>
                <w:sz w:val="14"/>
              </w:rPr>
              <w:t xml:space="preserve"># Good understanding of Big Data Architecture/Eco-system </w:t>
            </w:r>
            <w:r w:rsidRPr="008A7356">
              <w:rPr>
                <w:sz w:val="14"/>
                <w:szCs w:val="14"/>
              </w:rPr>
              <w:t xml:space="preserve">– </w:t>
            </w:r>
            <w:r w:rsidRPr="008A7356">
              <w:rPr>
                <w:rStyle w:val="lt-line-clampraw-line"/>
                <w:sz w:val="14"/>
                <w:szCs w:val="14"/>
              </w:rPr>
              <w:t xml:space="preserve">Hadoop, Spark, </w:t>
            </w:r>
            <w:r w:rsidR="00B768D6">
              <w:rPr>
                <w:rStyle w:val="lt-line-clampraw-line"/>
                <w:sz w:val="14"/>
                <w:szCs w:val="14"/>
              </w:rPr>
              <w:t xml:space="preserve">SparkSQL, Spark Streaming, </w:t>
            </w:r>
            <w:r w:rsidR="009931E4">
              <w:rPr>
                <w:rStyle w:val="lt-line-clampraw-line"/>
                <w:sz w:val="14"/>
                <w:szCs w:val="14"/>
              </w:rPr>
              <w:t xml:space="preserve">Distributed Data Computing, </w:t>
            </w:r>
            <w:r w:rsidRPr="008A7356">
              <w:rPr>
                <w:rStyle w:val="lt-line-clampraw-line"/>
                <w:sz w:val="14"/>
                <w:szCs w:val="14"/>
              </w:rPr>
              <w:t>SCALA, Hive, Cassandra, HDFS, Sqoop, Kafka</w:t>
            </w:r>
            <w:r>
              <w:rPr>
                <w:rStyle w:val="lt-line-clampraw-line"/>
                <w:sz w:val="14"/>
                <w:szCs w:val="14"/>
              </w:rPr>
              <w:t>, Flume</w:t>
            </w:r>
          </w:p>
          <w:p w:rsidR="00FD0A37" w:rsidRPr="0054602B" w:rsidRDefault="00FD0A37" w:rsidP="00264C75">
            <w:pPr>
              <w:rPr>
                <w:sz w:val="14"/>
              </w:rPr>
            </w:pPr>
          </w:p>
          <w:p w:rsidR="004D3011" w:rsidRPr="00576A24" w:rsidRDefault="000B7D82" w:rsidP="00264C75">
            <w:pPr>
              <w:pStyle w:val="Heading4"/>
              <w:rPr>
                <w:bCs/>
                <w:sz w:val="16"/>
              </w:rPr>
            </w:pPr>
            <w:r>
              <w:rPr>
                <w:sz w:val="16"/>
              </w:rPr>
              <w:t>Future Focus Infotech, Gurgaon</w:t>
            </w:r>
            <w:r w:rsidR="00635C94" w:rsidRPr="00576A24">
              <w:rPr>
                <w:sz w:val="16"/>
              </w:rPr>
              <w:t>|</w:t>
            </w:r>
            <w:r>
              <w:rPr>
                <w:sz w:val="16"/>
              </w:rPr>
              <w:t>Tech Lead</w:t>
            </w:r>
          </w:p>
          <w:p w:rsidR="004D3011" w:rsidRDefault="000B7D82" w:rsidP="00264C75">
            <w:pPr>
              <w:pStyle w:val="Date"/>
            </w:pPr>
            <w:r>
              <w:t>A</w:t>
            </w:r>
            <w:r w:rsidR="002650D8">
              <w:t>ug</w:t>
            </w:r>
            <w:r>
              <w:t xml:space="preserve"> 201</w:t>
            </w:r>
            <w:r w:rsidR="002650D8">
              <w:t xml:space="preserve">5 </w:t>
            </w:r>
            <w:r w:rsidRPr="004D3011">
              <w:t>–</w:t>
            </w:r>
            <w:r w:rsidR="002650D8">
              <w:t>Feb</w:t>
            </w:r>
            <w:r>
              <w:t xml:space="preserve"> 201</w:t>
            </w:r>
            <w:r w:rsidR="002650D8">
              <w:t>7</w:t>
            </w:r>
          </w:p>
          <w:p w:rsidR="00643B65" w:rsidRDefault="000B7D82" w:rsidP="00264C75">
            <w:r>
              <w:t>Client:</w:t>
            </w:r>
            <w:r w:rsidR="002650D8">
              <w:t>RBS</w:t>
            </w:r>
          </w:p>
          <w:p w:rsidR="00643B65" w:rsidRPr="00D22037" w:rsidRDefault="000B7D82" w:rsidP="00264C75">
            <w:pPr>
              <w:rPr>
                <w:sz w:val="14"/>
              </w:rPr>
            </w:pPr>
            <w:r>
              <w:t>#</w:t>
            </w:r>
            <w:r w:rsidR="002650D8">
              <w:rPr>
                <w:sz w:val="14"/>
              </w:rPr>
              <w:t>Tech Lead for</w:t>
            </w:r>
            <w:r w:rsidR="00F46B56">
              <w:rPr>
                <w:sz w:val="14"/>
              </w:rPr>
              <w:t xml:space="preserve"> an</w:t>
            </w:r>
            <w:r w:rsidR="002650D8">
              <w:rPr>
                <w:sz w:val="14"/>
              </w:rPr>
              <w:t xml:space="preserve"> Inter-Bank Payment Transaction Application (Pro-Liquidity)</w:t>
            </w:r>
          </w:p>
          <w:p w:rsidR="00643B65" w:rsidRPr="00D22037" w:rsidRDefault="000B7D82" w:rsidP="00264C75">
            <w:pPr>
              <w:rPr>
                <w:sz w:val="14"/>
              </w:rPr>
            </w:pPr>
            <w:r w:rsidRPr="00D22037">
              <w:rPr>
                <w:sz w:val="14"/>
              </w:rPr>
              <w:t xml:space="preserve"># </w:t>
            </w:r>
            <w:r w:rsidR="00AB4D9D">
              <w:rPr>
                <w:sz w:val="14"/>
              </w:rPr>
              <w:t>Mainframe based system – Cobol, CICS, DB2, JCL</w:t>
            </w:r>
          </w:p>
          <w:p w:rsidR="00264C75" w:rsidRDefault="000B7D82" w:rsidP="00264C75">
            <w:pPr>
              <w:rPr>
                <w:sz w:val="14"/>
              </w:rPr>
            </w:pPr>
            <w:r>
              <w:rPr>
                <w:sz w:val="14"/>
              </w:rPr>
              <w:t>#</w:t>
            </w:r>
            <w:r w:rsidR="00E16C2A" w:rsidRPr="00E16C2A">
              <w:rPr>
                <w:sz w:val="14"/>
              </w:rPr>
              <w:t>Requirements gathering, Design, Development, Maintenance &amp;</w:t>
            </w:r>
            <w:r w:rsidR="00E16C2A">
              <w:rPr>
                <w:sz w:val="14"/>
              </w:rPr>
              <w:t xml:space="preserve">Full </w:t>
            </w:r>
            <w:r w:rsidR="00E16C2A" w:rsidRPr="00E16C2A">
              <w:rPr>
                <w:sz w:val="14"/>
              </w:rPr>
              <w:t>Environment Support</w:t>
            </w:r>
          </w:p>
          <w:p w:rsidR="00F46B56" w:rsidRPr="00D22037" w:rsidRDefault="000B7D82" w:rsidP="00F46B56">
            <w:pPr>
              <w:rPr>
                <w:sz w:val="14"/>
              </w:rPr>
            </w:pPr>
            <w:r w:rsidRPr="00D22037">
              <w:rPr>
                <w:sz w:val="14"/>
              </w:rPr>
              <w:t xml:space="preserve"># </w:t>
            </w:r>
            <w:r>
              <w:rPr>
                <w:sz w:val="14"/>
              </w:rPr>
              <w:t>Data Conversion – from Main</w:t>
            </w:r>
            <w:r>
              <w:rPr>
                <w:sz w:val="14"/>
              </w:rPr>
              <w:t>frame DB2 (EBCDIC) to Windows Server DB2 LUW(ASCII)</w:t>
            </w:r>
          </w:p>
          <w:p w:rsidR="00E16C2A" w:rsidRDefault="00E16C2A" w:rsidP="00264C75">
            <w:pPr>
              <w:rPr>
                <w:sz w:val="14"/>
              </w:rPr>
            </w:pPr>
          </w:p>
          <w:p w:rsidR="007A20C6" w:rsidRPr="00576A24" w:rsidRDefault="000B7D82" w:rsidP="007A20C6">
            <w:pPr>
              <w:pStyle w:val="Heading4"/>
              <w:rPr>
                <w:bCs/>
                <w:sz w:val="16"/>
              </w:rPr>
            </w:pPr>
            <w:r>
              <w:rPr>
                <w:sz w:val="16"/>
              </w:rPr>
              <w:t>Infosys Limited, Bangalore</w:t>
            </w:r>
            <w:r w:rsidRPr="00576A24">
              <w:rPr>
                <w:sz w:val="16"/>
              </w:rPr>
              <w:t xml:space="preserve"> |</w:t>
            </w:r>
            <w:r>
              <w:rPr>
                <w:sz w:val="16"/>
              </w:rPr>
              <w:t>Tech Lead</w:t>
            </w:r>
            <w:r w:rsidR="00DB40B5">
              <w:rPr>
                <w:sz w:val="16"/>
              </w:rPr>
              <w:t>| Marketing Warehouse</w:t>
            </w:r>
          </w:p>
          <w:p w:rsidR="007A20C6" w:rsidRDefault="000B7D82" w:rsidP="007A20C6">
            <w:pPr>
              <w:pStyle w:val="Date"/>
            </w:pPr>
            <w:r>
              <w:t xml:space="preserve">Oct 2003 </w:t>
            </w:r>
            <w:r w:rsidRPr="004D3011">
              <w:t>–</w:t>
            </w:r>
            <w:r>
              <w:t xml:space="preserve"> Jul 2011</w:t>
            </w:r>
          </w:p>
          <w:p w:rsidR="007A20C6" w:rsidRDefault="000B7D82" w:rsidP="007A20C6">
            <w:r>
              <w:t>Clients: Dow Jones, Pearson Publishing, RUAN Transportation</w:t>
            </w:r>
          </w:p>
          <w:p w:rsidR="007A20C6" w:rsidRDefault="000B7D82" w:rsidP="007A20C6">
            <w:pPr>
              <w:rPr>
                <w:rFonts w:cs="Arial"/>
                <w:sz w:val="14"/>
                <w:szCs w:val="14"/>
              </w:rPr>
            </w:pPr>
            <w:r w:rsidRPr="007A20C6">
              <w:rPr>
                <w:sz w:val="14"/>
                <w:szCs w:val="14"/>
              </w:rPr>
              <w:t>#</w:t>
            </w:r>
            <w:r>
              <w:rPr>
                <w:rFonts w:cs="Arial"/>
                <w:sz w:val="14"/>
                <w:szCs w:val="14"/>
              </w:rPr>
              <w:t>Couple of years at Onsite Client Location in US</w:t>
            </w:r>
          </w:p>
          <w:p w:rsidR="007A20C6" w:rsidRDefault="000B7D82" w:rsidP="007A20C6">
            <w:pPr>
              <w:rPr>
                <w:sz w:val="14"/>
              </w:rPr>
            </w:pPr>
            <w:r>
              <w:rPr>
                <w:sz w:val="14"/>
                <w:szCs w:val="14"/>
              </w:rPr>
              <w:t xml:space="preserve"># </w:t>
            </w:r>
            <w:r w:rsidRPr="007A20C6">
              <w:rPr>
                <w:sz w:val="14"/>
                <w:szCs w:val="14"/>
              </w:rPr>
              <w:t>T</w:t>
            </w:r>
            <w:r w:rsidRPr="007A20C6">
              <w:rPr>
                <w:sz w:val="14"/>
              </w:rPr>
              <w:t xml:space="preserve">echnology </w:t>
            </w:r>
            <w:r w:rsidRPr="007A20C6">
              <w:rPr>
                <w:sz w:val="14"/>
              </w:rPr>
              <w:t>Lead for a Brio based Warehous</w:t>
            </w:r>
            <w:r>
              <w:rPr>
                <w:sz w:val="14"/>
              </w:rPr>
              <w:t>ing</w:t>
            </w:r>
            <w:r w:rsidRPr="007A20C6">
              <w:rPr>
                <w:sz w:val="14"/>
              </w:rPr>
              <w:t xml:space="preserve"> Application</w:t>
            </w:r>
          </w:p>
          <w:p w:rsidR="007A20C6" w:rsidRPr="00D22037" w:rsidRDefault="000B7D82" w:rsidP="007A20C6">
            <w:pPr>
              <w:rPr>
                <w:sz w:val="14"/>
              </w:rPr>
            </w:pPr>
            <w:r w:rsidRPr="00D22037">
              <w:rPr>
                <w:sz w:val="14"/>
              </w:rPr>
              <w:t xml:space="preserve"># </w:t>
            </w:r>
            <w:r w:rsidRPr="007A20C6">
              <w:rPr>
                <w:sz w:val="14"/>
              </w:rPr>
              <w:t>Technology Lead for a</w:t>
            </w:r>
            <w:r>
              <w:rPr>
                <w:sz w:val="14"/>
              </w:rPr>
              <w:t xml:space="preserve"> Mainframe based Newspaper Online Order Fulfillment Application – Cobol, CICS, DB2, JCL</w:t>
            </w:r>
          </w:p>
          <w:p w:rsidR="007A20C6" w:rsidRDefault="000B7D82" w:rsidP="007A20C6">
            <w:pPr>
              <w:rPr>
                <w:sz w:val="14"/>
              </w:rPr>
            </w:pPr>
            <w:r w:rsidRPr="007A20C6">
              <w:rPr>
                <w:sz w:val="14"/>
              </w:rPr>
              <w:t># Senior Software Developer for US based Education Company for Kids Software Application</w:t>
            </w:r>
          </w:p>
          <w:p w:rsidR="007A20C6" w:rsidRPr="007A20C6" w:rsidRDefault="000B7D82" w:rsidP="007A20C6">
            <w:pPr>
              <w:rPr>
                <w:sz w:val="14"/>
              </w:rPr>
            </w:pPr>
            <w:r w:rsidRPr="007A20C6">
              <w:rPr>
                <w:sz w:val="14"/>
              </w:rPr>
              <w:t># Software</w:t>
            </w:r>
            <w:r w:rsidRPr="007A20C6">
              <w:rPr>
                <w:sz w:val="14"/>
              </w:rPr>
              <w:t xml:space="preserve"> Developer for US based Transportation Company for Online Transactions &amp; Batch Application</w:t>
            </w:r>
          </w:p>
          <w:p w:rsidR="00F46B56" w:rsidRDefault="00F46B56" w:rsidP="00F46B56">
            <w:pPr>
              <w:pStyle w:val="Heading4"/>
              <w:rPr>
                <w:sz w:val="16"/>
              </w:rPr>
            </w:pPr>
          </w:p>
          <w:p w:rsidR="00F46B56" w:rsidRPr="00576A24" w:rsidRDefault="000B7D82" w:rsidP="00F46B56">
            <w:pPr>
              <w:pStyle w:val="Heading4"/>
              <w:rPr>
                <w:bCs/>
                <w:sz w:val="16"/>
              </w:rPr>
            </w:pPr>
            <w:r>
              <w:rPr>
                <w:sz w:val="16"/>
              </w:rPr>
              <w:t xml:space="preserve">Motherson Sumi Systems Limited, Noida </w:t>
            </w:r>
            <w:r w:rsidRPr="00576A24">
              <w:rPr>
                <w:sz w:val="16"/>
              </w:rPr>
              <w:t>|</w:t>
            </w:r>
            <w:r>
              <w:rPr>
                <w:sz w:val="16"/>
              </w:rPr>
              <w:t>Account Marketing Executive</w:t>
            </w:r>
          </w:p>
          <w:p w:rsidR="00F46B56" w:rsidRDefault="000B7D82" w:rsidP="00F46B56">
            <w:pPr>
              <w:pStyle w:val="Date"/>
            </w:pPr>
            <w:r>
              <w:t xml:space="preserve">July 2002 </w:t>
            </w:r>
            <w:r w:rsidRPr="004D3011">
              <w:t>–</w:t>
            </w:r>
            <w:r>
              <w:t xml:space="preserve"> Oct 2003</w:t>
            </w:r>
          </w:p>
          <w:p w:rsidR="00F46B56" w:rsidRPr="00F46B56" w:rsidRDefault="000B7D82" w:rsidP="00F46B56">
            <w:pPr>
              <w:pStyle w:val="NoSpacing"/>
              <w:rPr>
                <w:sz w:val="14"/>
                <w:szCs w:val="14"/>
              </w:rPr>
            </w:pPr>
            <w:r w:rsidRPr="00F46B56">
              <w:rPr>
                <w:sz w:val="14"/>
                <w:szCs w:val="14"/>
              </w:rPr>
              <w:t># Marketing Executive for Manufacturing Industry</w:t>
            </w:r>
          </w:p>
          <w:p w:rsidR="00036450" w:rsidRDefault="00036450" w:rsidP="00264C75"/>
          <w:p w:rsidR="00036450" w:rsidRPr="004D3011" w:rsidRDefault="000B7D82" w:rsidP="00264C75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>
                  <wp:extent cx="3635375" cy="1725283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Default="004F35DD" w:rsidP="000C45FF">
      <w:pPr>
        <w:tabs>
          <w:tab w:val="left" w:pos="99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3"/>
          </v:shape>
        </w:pict>
      </w: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D82" w:rsidRDefault="000B7D82" w:rsidP="004F35DD">
      <w:r>
        <w:separator/>
      </w:r>
    </w:p>
  </w:endnote>
  <w:endnote w:type="continuationSeparator" w:id="1">
    <w:p w:rsidR="000B7D82" w:rsidRDefault="000B7D82" w:rsidP="004F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D82" w:rsidRDefault="000B7D82" w:rsidP="004F35DD">
      <w:r>
        <w:separator/>
      </w:r>
    </w:p>
  </w:footnote>
  <w:footnote w:type="continuationSeparator" w:id="1">
    <w:p w:rsidR="000B7D82" w:rsidRDefault="000B7D82" w:rsidP="004F3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B7D8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258792</wp:posOffset>
          </wp:positionH>
          <wp:positionV relativeFrom="page">
            <wp:posOffset>215660</wp:posOffset>
          </wp:positionV>
          <wp:extent cx="7259955" cy="9765102"/>
          <wp:effectExtent l="0" t="0" r="0" b="762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98" cy="97656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73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61E1747"/>
    <w:multiLevelType w:val="hybridMultilevel"/>
    <w:tmpl w:val="9A60036C"/>
    <w:lvl w:ilvl="0" w:tplc="008EB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CAA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8C6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C1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C0F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2C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61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E3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24CFE"/>
    <w:multiLevelType w:val="hybridMultilevel"/>
    <w:tmpl w:val="930CC2E4"/>
    <w:lvl w:ilvl="0" w:tplc="E102A4C0">
      <w:start w:val="59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84691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CC0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C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C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EAA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448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F8A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12FF0"/>
    <w:multiLevelType w:val="multilevel"/>
    <w:tmpl w:val="8318AB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7F4466E"/>
    <w:multiLevelType w:val="hybridMultilevel"/>
    <w:tmpl w:val="5A804D7E"/>
    <w:lvl w:ilvl="0" w:tplc="A906F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8CD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7C4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7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BC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8D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48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B6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0D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24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7C216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C3A"/>
    <w:rsid w:val="00036450"/>
    <w:rsid w:val="00053407"/>
    <w:rsid w:val="0008064C"/>
    <w:rsid w:val="000834F5"/>
    <w:rsid w:val="0009373A"/>
    <w:rsid w:val="00094499"/>
    <w:rsid w:val="000B7D82"/>
    <w:rsid w:val="000C1A16"/>
    <w:rsid w:val="000C45FF"/>
    <w:rsid w:val="000D275C"/>
    <w:rsid w:val="000E215D"/>
    <w:rsid w:val="000E3FD1"/>
    <w:rsid w:val="00112054"/>
    <w:rsid w:val="001249CF"/>
    <w:rsid w:val="00132544"/>
    <w:rsid w:val="001525E1"/>
    <w:rsid w:val="00170AD8"/>
    <w:rsid w:val="00175D01"/>
    <w:rsid w:val="00180329"/>
    <w:rsid w:val="0019001F"/>
    <w:rsid w:val="00193966"/>
    <w:rsid w:val="001A74A5"/>
    <w:rsid w:val="001B2ABD"/>
    <w:rsid w:val="001C54DD"/>
    <w:rsid w:val="001E0391"/>
    <w:rsid w:val="001E1759"/>
    <w:rsid w:val="001F0B26"/>
    <w:rsid w:val="001F1ECC"/>
    <w:rsid w:val="00202EFE"/>
    <w:rsid w:val="002034F5"/>
    <w:rsid w:val="002400EB"/>
    <w:rsid w:val="0025198A"/>
    <w:rsid w:val="00256CF7"/>
    <w:rsid w:val="00261352"/>
    <w:rsid w:val="00264C75"/>
    <w:rsid w:val="002650D8"/>
    <w:rsid w:val="00281FD5"/>
    <w:rsid w:val="00283BAB"/>
    <w:rsid w:val="00293C3A"/>
    <w:rsid w:val="002F09E7"/>
    <w:rsid w:val="0030481B"/>
    <w:rsid w:val="003156FC"/>
    <w:rsid w:val="003254B5"/>
    <w:rsid w:val="003325FF"/>
    <w:rsid w:val="00334AAD"/>
    <w:rsid w:val="0033743C"/>
    <w:rsid w:val="00360411"/>
    <w:rsid w:val="0037121F"/>
    <w:rsid w:val="00382D85"/>
    <w:rsid w:val="00385AA9"/>
    <w:rsid w:val="003A6B7D"/>
    <w:rsid w:val="003B06CA"/>
    <w:rsid w:val="003C243E"/>
    <w:rsid w:val="003C6F0E"/>
    <w:rsid w:val="003D3FBB"/>
    <w:rsid w:val="003E335A"/>
    <w:rsid w:val="004069EC"/>
    <w:rsid w:val="004071FC"/>
    <w:rsid w:val="004146C4"/>
    <w:rsid w:val="0043117B"/>
    <w:rsid w:val="00437622"/>
    <w:rsid w:val="00445947"/>
    <w:rsid w:val="004813B3"/>
    <w:rsid w:val="00482515"/>
    <w:rsid w:val="00496591"/>
    <w:rsid w:val="004C63E4"/>
    <w:rsid w:val="004D3011"/>
    <w:rsid w:val="004F35DD"/>
    <w:rsid w:val="004F53E9"/>
    <w:rsid w:val="00515E2A"/>
    <w:rsid w:val="00522EB1"/>
    <w:rsid w:val="005262AC"/>
    <w:rsid w:val="00532DC6"/>
    <w:rsid w:val="0054602B"/>
    <w:rsid w:val="00564D4D"/>
    <w:rsid w:val="00576A24"/>
    <w:rsid w:val="00590DAD"/>
    <w:rsid w:val="005A56D1"/>
    <w:rsid w:val="005E39D5"/>
    <w:rsid w:val="00600670"/>
    <w:rsid w:val="00617A24"/>
    <w:rsid w:val="0062123A"/>
    <w:rsid w:val="00635C94"/>
    <w:rsid w:val="00643B65"/>
    <w:rsid w:val="00646E75"/>
    <w:rsid w:val="006622AA"/>
    <w:rsid w:val="006664D5"/>
    <w:rsid w:val="006749C0"/>
    <w:rsid w:val="006752F5"/>
    <w:rsid w:val="006771D0"/>
    <w:rsid w:val="006917F8"/>
    <w:rsid w:val="00692FF4"/>
    <w:rsid w:val="00695A73"/>
    <w:rsid w:val="006A1130"/>
    <w:rsid w:val="006B33B7"/>
    <w:rsid w:val="006C1999"/>
    <w:rsid w:val="006C29B0"/>
    <w:rsid w:val="006F3167"/>
    <w:rsid w:val="00715FCB"/>
    <w:rsid w:val="00732B7B"/>
    <w:rsid w:val="00741A38"/>
    <w:rsid w:val="00743101"/>
    <w:rsid w:val="0076292F"/>
    <w:rsid w:val="007749FD"/>
    <w:rsid w:val="007752C0"/>
    <w:rsid w:val="007775E1"/>
    <w:rsid w:val="00777F3D"/>
    <w:rsid w:val="007867A0"/>
    <w:rsid w:val="007914F3"/>
    <w:rsid w:val="007927F5"/>
    <w:rsid w:val="007A20C6"/>
    <w:rsid w:val="007E4E65"/>
    <w:rsid w:val="00802CA0"/>
    <w:rsid w:val="00834DD9"/>
    <w:rsid w:val="008A7356"/>
    <w:rsid w:val="008B4C8E"/>
    <w:rsid w:val="008B5F7B"/>
    <w:rsid w:val="008C2067"/>
    <w:rsid w:val="008E0E9B"/>
    <w:rsid w:val="008F7E99"/>
    <w:rsid w:val="00900A62"/>
    <w:rsid w:val="009175C4"/>
    <w:rsid w:val="009260CD"/>
    <w:rsid w:val="00946B32"/>
    <w:rsid w:val="009515DE"/>
    <w:rsid w:val="00951BDA"/>
    <w:rsid w:val="00952C25"/>
    <w:rsid w:val="00984329"/>
    <w:rsid w:val="009931E4"/>
    <w:rsid w:val="009C27AC"/>
    <w:rsid w:val="009E0A12"/>
    <w:rsid w:val="009F19D3"/>
    <w:rsid w:val="00A16C78"/>
    <w:rsid w:val="00A2118D"/>
    <w:rsid w:val="00A435E3"/>
    <w:rsid w:val="00AB3CE6"/>
    <w:rsid w:val="00AB4D9D"/>
    <w:rsid w:val="00AC4BB2"/>
    <w:rsid w:val="00AD76E2"/>
    <w:rsid w:val="00B20152"/>
    <w:rsid w:val="00B20724"/>
    <w:rsid w:val="00B359E4"/>
    <w:rsid w:val="00B375FF"/>
    <w:rsid w:val="00B52BB9"/>
    <w:rsid w:val="00B57D98"/>
    <w:rsid w:val="00B70850"/>
    <w:rsid w:val="00B75A57"/>
    <w:rsid w:val="00B768D6"/>
    <w:rsid w:val="00B94BC9"/>
    <w:rsid w:val="00BE50AA"/>
    <w:rsid w:val="00BF2C60"/>
    <w:rsid w:val="00C066B6"/>
    <w:rsid w:val="00C070A4"/>
    <w:rsid w:val="00C254B0"/>
    <w:rsid w:val="00C36E11"/>
    <w:rsid w:val="00C37BA1"/>
    <w:rsid w:val="00C4674C"/>
    <w:rsid w:val="00C46AF5"/>
    <w:rsid w:val="00C506CF"/>
    <w:rsid w:val="00C72BED"/>
    <w:rsid w:val="00C744F5"/>
    <w:rsid w:val="00C9578B"/>
    <w:rsid w:val="00CA31A8"/>
    <w:rsid w:val="00CA48C0"/>
    <w:rsid w:val="00CB0055"/>
    <w:rsid w:val="00CC1F68"/>
    <w:rsid w:val="00CC22B2"/>
    <w:rsid w:val="00CF368D"/>
    <w:rsid w:val="00D11188"/>
    <w:rsid w:val="00D22037"/>
    <w:rsid w:val="00D2522B"/>
    <w:rsid w:val="00D422DE"/>
    <w:rsid w:val="00D5459D"/>
    <w:rsid w:val="00DA1F4D"/>
    <w:rsid w:val="00DB40B5"/>
    <w:rsid w:val="00DC66B2"/>
    <w:rsid w:val="00DD172A"/>
    <w:rsid w:val="00E16C2A"/>
    <w:rsid w:val="00E25A26"/>
    <w:rsid w:val="00E25E29"/>
    <w:rsid w:val="00E4381A"/>
    <w:rsid w:val="00E55D74"/>
    <w:rsid w:val="00EA456C"/>
    <w:rsid w:val="00EC42AF"/>
    <w:rsid w:val="00EF07DD"/>
    <w:rsid w:val="00EF1831"/>
    <w:rsid w:val="00F22222"/>
    <w:rsid w:val="00F30491"/>
    <w:rsid w:val="00F46B56"/>
    <w:rsid w:val="00F60274"/>
    <w:rsid w:val="00F66642"/>
    <w:rsid w:val="00F77FB9"/>
    <w:rsid w:val="00FA3725"/>
    <w:rsid w:val="00FA6997"/>
    <w:rsid w:val="00FB068F"/>
    <w:rsid w:val="00FD0A37"/>
    <w:rsid w:val="00FE5768"/>
    <w:rsid w:val="00FF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A45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3B65"/>
  </w:style>
  <w:style w:type="character" w:customStyle="1" w:styleId="listparagraph-h">
    <w:name w:val="listparagraph-h"/>
    <w:basedOn w:val="DefaultParagraphFont"/>
    <w:rsid w:val="00643B65"/>
  </w:style>
  <w:style w:type="character" w:customStyle="1" w:styleId="lt-line-clampraw-line">
    <w:name w:val="lt-line-clamp__raw-line"/>
    <w:basedOn w:val="DefaultParagraphFont"/>
    <w:rsid w:val="00E16C2A"/>
  </w:style>
  <w:style w:type="paragraph" w:styleId="NoSpacing">
    <w:name w:val="No Spacing"/>
    <w:uiPriority w:val="1"/>
    <w:qFormat/>
    <w:rsid w:val="00F46B56"/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s://rdxfootmark.naukri.com/v2/track/openCv?trackingInfo=1dcf29c16866f5bfab6307b61782b1ee134f530e18705c4458440321091b5b581b001803184550581b4d58515c424154181c084b281e0103030b10495e5e004356015a4e5e51100614700558190d190418485d411b091351504f54671e1a4f03434e1008135212405d0c0e561f475d150613400c5b01584b130f435611155c0b085249100917110d531b045d4340010d140012485e550c504f0144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itchugh1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upta84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6925087710892125"/>
          <c:y val="0"/>
          <c:w val="0.80138048159801523"/>
          <c:h val="0.84452802774653168"/>
        </c:manualLayout>
      </c:layout>
      <c:barChart>
        <c:barDir val="bar"/>
        <c:grouping val="clustered"/>
        <c:gapWidth val="78"/>
        <c:overlap val="60"/>
        <c:axId val="122150912"/>
        <c:axId val="122152448"/>
      </c:barChart>
      <c:catAx>
        <c:axId val="12215091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>
            <a:noFill/>
            <a:round/>
            <a:headEnd w="sm" len="sm"/>
            <a:tailEnd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52448"/>
        <c:crosses val="autoZero"/>
        <c:auto val="1"/>
        <c:lblAlgn val="ctr"/>
        <c:lblOffset val="100"/>
      </c:catAx>
      <c:valAx>
        <c:axId val="122152448"/>
        <c:scaling>
          <c:orientation val="minMax"/>
          <c:max val="1"/>
        </c:scaling>
        <c:delete val="1"/>
        <c:axPos val="b"/>
        <c:numFmt formatCode="0.00%" sourceLinked="0"/>
        <c:majorTickMark val="none"/>
        <c:tickLblPos val="nextTo"/>
        <c:crossAx val="12215091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>
      <a:noFill/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3D89FF26F644E59FAA47CC80B4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77E4E-EC06-4B1E-9AC3-D78EF0953A20}"/>
      </w:docPartPr>
      <w:docPartBody>
        <w:p w:rsidR="000C1A16" w:rsidRDefault="00221481">
          <w:pPr>
            <w:pStyle w:val="993D89FF26F644E59FAA47CC80B470FE"/>
          </w:pPr>
          <w:r w:rsidRPr="00CB0055">
            <w:t>Hobbies</w:t>
          </w:r>
        </w:p>
      </w:docPartBody>
    </w:docPart>
    <w:docPart>
      <w:docPartPr>
        <w:name w:val="ABC98D66753B4C55986CB201B6B2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D2AEC-B5EF-46B2-89A5-D36DAD68B4FA}"/>
      </w:docPartPr>
      <w:docPartBody>
        <w:p w:rsidR="000C1A16" w:rsidRDefault="00221481">
          <w:pPr>
            <w:pStyle w:val="ABC98D66753B4C55986CB201B6B2E8EF"/>
          </w:pPr>
          <w:r w:rsidRPr="00036450">
            <w:t>EDUCATION</w:t>
          </w:r>
        </w:p>
      </w:docPartBody>
    </w:docPart>
    <w:docPart>
      <w:docPartPr>
        <w:name w:val="A23FADC44EE640BFB19006EE0752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5F8DB-29DC-42A5-8030-11830AC06B17}"/>
      </w:docPartPr>
      <w:docPartBody>
        <w:p w:rsidR="000C1A16" w:rsidRDefault="00221481">
          <w:pPr>
            <w:pStyle w:val="A23FADC44EE640BFB19006EE075286E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547EF0"/>
    <w:rsid w:val="000C1A16"/>
    <w:rsid w:val="00221481"/>
    <w:rsid w:val="00547EF0"/>
    <w:rsid w:val="00626230"/>
    <w:rsid w:val="00884870"/>
    <w:rsid w:val="00975E37"/>
    <w:rsid w:val="009E57A7"/>
    <w:rsid w:val="00A270D3"/>
    <w:rsid w:val="00A446A9"/>
    <w:rsid w:val="00BA232A"/>
    <w:rsid w:val="00C852EA"/>
    <w:rsid w:val="00D10113"/>
    <w:rsid w:val="00D7230C"/>
    <w:rsid w:val="00E47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81"/>
  </w:style>
  <w:style w:type="paragraph" w:styleId="Heading2">
    <w:name w:val="heading 2"/>
    <w:basedOn w:val="Normal"/>
    <w:next w:val="Normal"/>
    <w:link w:val="Heading2Char"/>
    <w:uiPriority w:val="9"/>
    <w:qFormat/>
    <w:rsid w:val="0022148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1F35F3D5F4748A0846348A554C565">
    <w:name w:val="AF51F35F3D5F4748A0846348A554C565"/>
    <w:rsid w:val="00221481"/>
  </w:style>
  <w:style w:type="paragraph" w:customStyle="1" w:styleId="8904E191F3324FA1A3749DA3EA97F053">
    <w:name w:val="8904E191F3324FA1A3749DA3EA97F053"/>
    <w:rsid w:val="00221481"/>
  </w:style>
  <w:style w:type="paragraph" w:customStyle="1" w:styleId="C24350D82E6F4629B24AE6CBD9105498">
    <w:name w:val="C24350D82E6F4629B24AE6CBD9105498"/>
    <w:rsid w:val="00221481"/>
  </w:style>
  <w:style w:type="paragraph" w:customStyle="1" w:styleId="6DFFBDF2329848D698BC9DA8764F6DDD">
    <w:name w:val="6DFFBDF2329848D698BC9DA8764F6DDD"/>
    <w:rsid w:val="00221481"/>
  </w:style>
  <w:style w:type="paragraph" w:customStyle="1" w:styleId="66237945E4994C70A2D65284D1EF3FA2">
    <w:name w:val="66237945E4994C70A2D65284D1EF3FA2"/>
    <w:rsid w:val="00221481"/>
  </w:style>
  <w:style w:type="paragraph" w:customStyle="1" w:styleId="820832DF14FF4538B46CFE72F4933AAB">
    <w:name w:val="820832DF14FF4538B46CFE72F4933AAB"/>
    <w:rsid w:val="00221481"/>
  </w:style>
  <w:style w:type="paragraph" w:customStyle="1" w:styleId="1A5E9A366FA94EF4BAE77A4516BACBB6">
    <w:name w:val="1A5E9A366FA94EF4BAE77A4516BACBB6"/>
    <w:rsid w:val="00221481"/>
  </w:style>
  <w:style w:type="paragraph" w:customStyle="1" w:styleId="43A635B573464FA6934E68FD6990830F">
    <w:name w:val="43A635B573464FA6934E68FD6990830F"/>
    <w:rsid w:val="00221481"/>
  </w:style>
  <w:style w:type="paragraph" w:customStyle="1" w:styleId="45A668F9DB9D40D8B778C1D477337691">
    <w:name w:val="45A668F9DB9D40D8B778C1D477337691"/>
    <w:rsid w:val="00221481"/>
  </w:style>
  <w:style w:type="paragraph" w:customStyle="1" w:styleId="E38E2CD7391C43C58B143ED0FE18F2E2">
    <w:name w:val="E38E2CD7391C43C58B143ED0FE18F2E2"/>
    <w:rsid w:val="00221481"/>
  </w:style>
  <w:style w:type="character" w:styleId="Hyperlink">
    <w:name w:val="Hyperlink"/>
    <w:basedOn w:val="DefaultParagraphFont"/>
    <w:uiPriority w:val="99"/>
    <w:unhideWhenUsed/>
    <w:rsid w:val="00221481"/>
    <w:rPr>
      <w:color w:val="943634" w:themeColor="accent2" w:themeShade="BF"/>
      <w:u w:val="single"/>
    </w:rPr>
  </w:style>
  <w:style w:type="paragraph" w:customStyle="1" w:styleId="68620FCF9F76441FBB83097A27B6066B">
    <w:name w:val="68620FCF9F76441FBB83097A27B6066B"/>
    <w:rsid w:val="00221481"/>
  </w:style>
  <w:style w:type="paragraph" w:customStyle="1" w:styleId="993D89FF26F644E59FAA47CC80B470FE">
    <w:name w:val="993D89FF26F644E59FAA47CC80B470FE"/>
    <w:rsid w:val="00221481"/>
  </w:style>
  <w:style w:type="paragraph" w:customStyle="1" w:styleId="9779CCB3E2A640599E8730D8DC4BDD56">
    <w:name w:val="9779CCB3E2A640599E8730D8DC4BDD56"/>
    <w:rsid w:val="00221481"/>
  </w:style>
  <w:style w:type="paragraph" w:customStyle="1" w:styleId="6C51AEBC17444FF694E6FCDB1273E0EA">
    <w:name w:val="6C51AEBC17444FF694E6FCDB1273E0EA"/>
    <w:rsid w:val="00221481"/>
  </w:style>
  <w:style w:type="paragraph" w:customStyle="1" w:styleId="96F3CCAF5C584F17931BE8FE644DC8F6">
    <w:name w:val="96F3CCAF5C584F17931BE8FE644DC8F6"/>
    <w:rsid w:val="00221481"/>
  </w:style>
  <w:style w:type="paragraph" w:customStyle="1" w:styleId="FFD2171CD4DF4E1C8419DCD568C1E8A8">
    <w:name w:val="FFD2171CD4DF4E1C8419DCD568C1E8A8"/>
    <w:rsid w:val="00221481"/>
  </w:style>
  <w:style w:type="paragraph" w:customStyle="1" w:styleId="ABC98D66753B4C55986CB201B6B2E8EF">
    <w:name w:val="ABC98D66753B4C55986CB201B6B2E8EF"/>
    <w:rsid w:val="00221481"/>
  </w:style>
  <w:style w:type="paragraph" w:customStyle="1" w:styleId="8966EB11BE3443B5A81A33224A139701">
    <w:name w:val="8966EB11BE3443B5A81A33224A139701"/>
    <w:rsid w:val="00221481"/>
  </w:style>
  <w:style w:type="paragraph" w:customStyle="1" w:styleId="5481DF2747DC41FABF8E8B6FA8D80DCF">
    <w:name w:val="5481DF2747DC41FABF8E8B6FA8D80DCF"/>
    <w:rsid w:val="00221481"/>
  </w:style>
  <w:style w:type="paragraph" w:customStyle="1" w:styleId="EBDDBAF68875441490AC043E4D04CB44">
    <w:name w:val="EBDDBAF68875441490AC043E4D04CB44"/>
    <w:rsid w:val="00221481"/>
  </w:style>
  <w:style w:type="paragraph" w:customStyle="1" w:styleId="363DB68072E5468E859BBE69ECE02BF8">
    <w:name w:val="363DB68072E5468E859BBE69ECE02BF8"/>
    <w:rsid w:val="00221481"/>
  </w:style>
  <w:style w:type="paragraph" w:customStyle="1" w:styleId="3A366AD1D0DD49D8921C7C3C8EA7BEC1">
    <w:name w:val="3A366AD1D0DD49D8921C7C3C8EA7BEC1"/>
    <w:rsid w:val="00221481"/>
  </w:style>
  <w:style w:type="paragraph" w:customStyle="1" w:styleId="3D6D4D5B5FF34C55BA57BA3EBB2D1961">
    <w:name w:val="3D6D4D5B5FF34C55BA57BA3EBB2D1961"/>
    <w:rsid w:val="00221481"/>
  </w:style>
  <w:style w:type="paragraph" w:customStyle="1" w:styleId="15C48F12C4734410A2B621B7D914E2DD">
    <w:name w:val="15C48F12C4734410A2B621B7D914E2DD"/>
    <w:rsid w:val="00221481"/>
  </w:style>
  <w:style w:type="paragraph" w:customStyle="1" w:styleId="A23FADC44EE640BFB19006EE075286E4">
    <w:name w:val="A23FADC44EE640BFB19006EE075286E4"/>
    <w:rsid w:val="00221481"/>
  </w:style>
  <w:style w:type="paragraph" w:customStyle="1" w:styleId="94894C6648B54B0095C9BCF8AD0854F6">
    <w:name w:val="94894C6648B54B0095C9BCF8AD0854F6"/>
    <w:rsid w:val="00221481"/>
  </w:style>
  <w:style w:type="paragraph" w:customStyle="1" w:styleId="67B5980A6FAA4D368400B5AD0ADF8C8F">
    <w:name w:val="67B5980A6FAA4D368400B5AD0ADF8C8F"/>
    <w:rsid w:val="00221481"/>
  </w:style>
  <w:style w:type="paragraph" w:customStyle="1" w:styleId="994E60BA6C984893B14E4DFC93EAC916">
    <w:name w:val="994E60BA6C984893B14E4DFC93EAC916"/>
    <w:rsid w:val="00221481"/>
  </w:style>
  <w:style w:type="paragraph" w:customStyle="1" w:styleId="5F849AF858E642058D1CB16855400D73">
    <w:name w:val="5F849AF858E642058D1CB16855400D73"/>
    <w:rsid w:val="00221481"/>
  </w:style>
  <w:style w:type="paragraph" w:customStyle="1" w:styleId="DC8C8F5D6483485C8A4F9CB79CEED9D4">
    <w:name w:val="DC8C8F5D6483485C8A4F9CB79CEED9D4"/>
    <w:rsid w:val="00221481"/>
  </w:style>
  <w:style w:type="paragraph" w:customStyle="1" w:styleId="97448B15CEA244E68246C541F1C23B9D">
    <w:name w:val="97448B15CEA244E68246C541F1C23B9D"/>
    <w:rsid w:val="00221481"/>
  </w:style>
  <w:style w:type="paragraph" w:customStyle="1" w:styleId="678F37F5237D46DDB2F8CB37D0872191">
    <w:name w:val="678F37F5237D46DDB2F8CB37D0872191"/>
    <w:rsid w:val="00221481"/>
  </w:style>
  <w:style w:type="paragraph" w:customStyle="1" w:styleId="04C75D17F2554C6497FF1E42A4DA35FD">
    <w:name w:val="04C75D17F2554C6497FF1E42A4DA35FD"/>
    <w:rsid w:val="00221481"/>
  </w:style>
  <w:style w:type="paragraph" w:customStyle="1" w:styleId="6D0E3B9E5F1D4F5FA501973721F79856">
    <w:name w:val="6D0E3B9E5F1D4F5FA501973721F79856"/>
    <w:rsid w:val="00221481"/>
  </w:style>
  <w:style w:type="paragraph" w:customStyle="1" w:styleId="08A74689901E42549A20573067CA695A">
    <w:name w:val="08A74689901E42549A20573067CA695A"/>
    <w:rsid w:val="00221481"/>
  </w:style>
  <w:style w:type="paragraph" w:customStyle="1" w:styleId="B1F3ECAD1C9147F393369D8BB2CAD721">
    <w:name w:val="B1F3ECAD1C9147F393369D8BB2CAD721"/>
    <w:rsid w:val="00221481"/>
  </w:style>
  <w:style w:type="paragraph" w:customStyle="1" w:styleId="C79BCE869775491A9DB1091B2AED5FE0">
    <w:name w:val="C79BCE869775491A9DB1091B2AED5FE0"/>
    <w:rsid w:val="00221481"/>
  </w:style>
  <w:style w:type="paragraph" w:customStyle="1" w:styleId="04D460EAE1B54DE8913FB8AF8B994D01">
    <w:name w:val="04D460EAE1B54DE8913FB8AF8B994D01"/>
    <w:rsid w:val="00221481"/>
  </w:style>
  <w:style w:type="paragraph" w:customStyle="1" w:styleId="7B459F73F06E4DA889C8292476B3B5B9">
    <w:name w:val="7B459F73F06E4DA889C8292476B3B5B9"/>
    <w:rsid w:val="00221481"/>
  </w:style>
  <w:style w:type="paragraph" w:customStyle="1" w:styleId="0A0837D166AB4C2F8CE50DEDCD7DC03D">
    <w:name w:val="0A0837D166AB4C2F8CE50DEDCD7DC03D"/>
    <w:rsid w:val="00221481"/>
  </w:style>
  <w:style w:type="character" w:customStyle="1" w:styleId="Heading2Char">
    <w:name w:val="Heading 2 Char"/>
    <w:basedOn w:val="DefaultParagraphFont"/>
    <w:link w:val="Heading2"/>
    <w:uiPriority w:val="9"/>
    <w:rsid w:val="0022148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4AF57DC78264600ABAF3F3849AAD927">
    <w:name w:val="C4AF57DC78264600ABAF3F3849AAD927"/>
    <w:rsid w:val="00221481"/>
  </w:style>
  <w:style w:type="paragraph" w:customStyle="1" w:styleId="0D2BE7C8B26B46B08F698CF40BAAC18A">
    <w:name w:val="0D2BE7C8B26B46B08F698CF40BAAC18A"/>
    <w:rsid w:val="000C1A16"/>
  </w:style>
  <w:style w:type="paragraph" w:customStyle="1" w:styleId="7BEC55F18AF0416D9C5A045AC03817FB">
    <w:name w:val="7BEC55F18AF0416D9C5A045AC03817FB"/>
    <w:rsid w:val="000C1A16"/>
  </w:style>
  <w:style w:type="paragraph" w:customStyle="1" w:styleId="CB68E71863604F8D98171241DE6B2F1A">
    <w:name w:val="CB68E71863604F8D98171241DE6B2F1A"/>
    <w:rsid w:val="00D7230C"/>
  </w:style>
  <w:style w:type="paragraph" w:customStyle="1" w:styleId="CE3A2E72556A4F6BB16AF82547309F5C">
    <w:name w:val="CE3A2E72556A4F6BB16AF82547309F5C"/>
    <w:rsid w:val="00D7230C"/>
  </w:style>
  <w:style w:type="paragraph" w:customStyle="1" w:styleId="F8B664BB4AB04BA48E07178A866538C0">
    <w:name w:val="F8B664BB4AB04BA48E07178A866538C0"/>
    <w:rsid w:val="00D723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BF508-577B-4DE6-941A-D75FFBDD1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2021-07-19T05:18:00Z</dcterms:created>
  <dcterms:modified xsi:type="dcterms:W3CDTF">2021-07-19T05:18:00Z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